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FE42B" w14:textId="77777777" w:rsidR="00710E14" w:rsidRDefault="00E077F5">
      <w:pPr>
        <w:pStyle w:val="Titel-Projektbezeichnung1"/>
      </w:pPr>
      <w:r>
        <w:t>Produktkonzept</w:t>
      </w:r>
    </w:p>
    <w:p w14:paraId="71013D34" w14:textId="24C22DFE" w:rsidR="00710E14" w:rsidRDefault="003C2CA9">
      <w:pPr>
        <w:pStyle w:val="Titel-Projektbezeichnung2"/>
      </w:pPr>
      <w:proofErr w:type="spellStart"/>
      <w:r>
        <w:t>StudyFlow</w:t>
      </w:r>
      <w:proofErr w:type="spellEnd"/>
    </w:p>
    <w:p w14:paraId="5795F032" w14:textId="77777777" w:rsidR="00710E14" w:rsidRDefault="00710E14">
      <w:pPr>
        <w:pStyle w:val="Absatz0Pt"/>
      </w:pPr>
    </w:p>
    <w:tbl>
      <w:tblPr>
        <w:tblW w:w="0" w:type="auto"/>
        <w:tblLook w:val="04A0" w:firstRow="1" w:lastRow="0" w:firstColumn="1" w:lastColumn="0" w:noHBand="0" w:noVBand="1"/>
      </w:tblPr>
      <w:tblGrid>
        <w:gridCol w:w="2127"/>
        <w:gridCol w:w="6594"/>
      </w:tblGrid>
      <w:tr w:rsidR="00710E14" w14:paraId="455BDF6A" w14:textId="77777777">
        <w:tc>
          <w:tcPr>
            <w:tcW w:w="2127" w:type="dxa"/>
            <w:hideMark/>
          </w:tcPr>
          <w:p w14:paraId="2E2C9531" w14:textId="77777777" w:rsidR="00710E14" w:rsidRDefault="00E077F5">
            <w:pPr>
              <w:pStyle w:val="Projektidentifikation"/>
            </w:pPr>
            <w:bookmarkStart w:id="0" w:name="_Toc527983431"/>
            <w:r>
              <w:t>Klassifizierung</w:t>
            </w:r>
          </w:p>
        </w:tc>
        <w:tc>
          <w:tcPr>
            <w:tcW w:w="6594" w:type="dxa"/>
            <w:hideMark/>
          </w:tcPr>
          <w:p w14:paraId="7F644945" w14:textId="396A71F1" w:rsidR="00710E14" w:rsidRDefault="00837DE0">
            <w:pPr>
              <w:pStyle w:val="AbsatzTab12Pt1-1"/>
            </w:pPr>
            <w:r w:rsidRPr="00837DE0">
              <w:t>Personalisiertes Softwareprodukt</w:t>
            </w:r>
          </w:p>
        </w:tc>
      </w:tr>
      <w:tr w:rsidR="00710E14" w14:paraId="36B9035B" w14:textId="77777777" w:rsidTr="00837DE0">
        <w:tc>
          <w:tcPr>
            <w:tcW w:w="2127" w:type="dxa"/>
            <w:hideMark/>
          </w:tcPr>
          <w:p w14:paraId="7096CF61" w14:textId="77777777" w:rsidR="00710E14" w:rsidRDefault="00E077F5">
            <w:pPr>
              <w:pStyle w:val="Projektidentifikation"/>
            </w:pPr>
            <w:r>
              <w:t>Status</w:t>
            </w:r>
          </w:p>
        </w:tc>
        <w:tc>
          <w:tcPr>
            <w:tcW w:w="6594" w:type="dxa"/>
            <w:vAlign w:val="center"/>
          </w:tcPr>
          <w:p w14:paraId="649EAF54" w14:textId="19AA891D" w:rsidR="00710E14" w:rsidRDefault="00837DE0">
            <w:pPr>
              <w:pStyle w:val="AbsatzTab12Pt1-1"/>
            </w:pPr>
            <w:r w:rsidRPr="00837DE0">
              <w:t>Konzeptphase</w:t>
            </w:r>
          </w:p>
        </w:tc>
      </w:tr>
      <w:tr w:rsidR="00710E14" w14:paraId="7A6A6473" w14:textId="77777777">
        <w:tc>
          <w:tcPr>
            <w:tcW w:w="2127" w:type="dxa"/>
          </w:tcPr>
          <w:p w14:paraId="72C28BBA" w14:textId="77777777" w:rsidR="00710E14" w:rsidRDefault="00E077F5">
            <w:pPr>
              <w:pStyle w:val="Projektidentifikation"/>
            </w:pPr>
            <w:r>
              <w:t>Programmname</w:t>
            </w:r>
          </w:p>
        </w:tc>
        <w:tc>
          <w:tcPr>
            <w:tcW w:w="6594" w:type="dxa"/>
            <w:vAlign w:val="center"/>
          </w:tcPr>
          <w:p w14:paraId="2C775E53" w14:textId="6B95023F" w:rsidR="00710E14" w:rsidRDefault="00837DE0">
            <w:pPr>
              <w:pStyle w:val="AbsatzTab12Pt1-1"/>
            </w:pPr>
            <w:proofErr w:type="spellStart"/>
            <w:r>
              <w:t>StudyFlow</w:t>
            </w:r>
            <w:proofErr w:type="spellEnd"/>
          </w:p>
        </w:tc>
      </w:tr>
      <w:tr w:rsidR="00710E14" w14:paraId="1C319C56" w14:textId="77777777">
        <w:tc>
          <w:tcPr>
            <w:tcW w:w="2127" w:type="dxa"/>
          </w:tcPr>
          <w:p w14:paraId="5E9C88DC" w14:textId="77777777" w:rsidR="00710E14" w:rsidRDefault="00E077F5">
            <w:pPr>
              <w:pStyle w:val="Projektidentifikation"/>
            </w:pPr>
            <w:r>
              <w:t>Projektnummer</w:t>
            </w:r>
          </w:p>
        </w:tc>
        <w:tc>
          <w:tcPr>
            <w:tcW w:w="6594" w:type="dxa"/>
            <w:vAlign w:val="center"/>
          </w:tcPr>
          <w:p w14:paraId="363B4E24" w14:textId="612FE883" w:rsidR="00710E14" w:rsidRDefault="00837DE0">
            <w:pPr>
              <w:pStyle w:val="AbsatzTab12Pt1-1"/>
            </w:pPr>
            <w:r>
              <w:t>1907-SF-</w:t>
            </w:r>
            <w:r w:rsidR="00A14728">
              <w:t>001</w:t>
            </w:r>
          </w:p>
        </w:tc>
      </w:tr>
      <w:tr w:rsidR="00710E14" w:rsidRPr="00A14728" w14:paraId="27B0C044" w14:textId="77777777">
        <w:tc>
          <w:tcPr>
            <w:tcW w:w="2127" w:type="dxa"/>
            <w:hideMark/>
          </w:tcPr>
          <w:p w14:paraId="3647603E" w14:textId="77777777" w:rsidR="00710E14" w:rsidRDefault="00E077F5">
            <w:pPr>
              <w:pStyle w:val="Projektidentifikation"/>
            </w:pPr>
            <w:r>
              <w:t>Projektleiter</w:t>
            </w:r>
          </w:p>
        </w:tc>
        <w:tc>
          <w:tcPr>
            <w:tcW w:w="6594" w:type="dxa"/>
            <w:hideMark/>
          </w:tcPr>
          <w:p w14:paraId="6B43EB8F" w14:textId="4E3E2250" w:rsidR="00710E14" w:rsidRPr="00A14728" w:rsidRDefault="00A14728">
            <w:pPr>
              <w:pStyle w:val="AbsatzTab12Pt1-1"/>
              <w:rPr>
                <w:lang w:val="en-GB"/>
              </w:rPr>
            </w:pPr>
            <w:r w:rsidRPr="00A14728">
              <w:rPr>
                <w:lang w:val="en-GB"/>
              </w:rPr>
              <w:t>Efe Bora Saglam, Amadeo To</w:t>
            </w:r>
            <w:r>
              <w:rPr>
                <w:lang w:val="en-GB"/>
              </w:rPr>
              <w:t>ma, Abel Solomon</w:t>
            </w:r>
          </w:p>
        </w:tc>
      </w:tr>
      <w:tr w:rsidR="00710E14" w14:paraId="5F0D3C60" w14:textId="77777777">
        <w:tc>
          <w:tcPr>
            <w:tcW w:w="2127" w:type="dxa"/>
            <w:hideMark/>
          </w:tcPr>
          <w:p w14:paraId="42CCB929" w14:textId="77777777" w:rsidR="00710E14" w:rsidRDefault="00E077F5">
            <w:pPr>
              <w:pStyle w:val="Projektidentifikation"/>
            </w:pPr>
            <w:r>
              <w:t>Version</w:t>
            </w:r>
          </w:p>
        </w:tc>
        <w:tc>
          <w:tcPr>
            <w:tcW w:w="6594" w:type="dxa"/>
            <w:hideMark/>
          </w:tcPr>
          <w:p w14:paraId="42E8262C" w14:textId="77777777" w:rsidR="00710E14" w:rsidRDefault="00E077F5">
            <w:pPr>
              <w:pStyle w:val="AbsatzTab12Pt1-1"/>
            </w:pPr>
            <w:r>
              <w:t>0.1</w:t>
            </w:r>
          </w:p>
        </w:tc>
      </w:tr>
      <w:tr w:rsidR="00710E14" w14:paraId="727EE964" w14:textId="77777777">
        <w:trPr>
          <w:trHeight w:val="337"/>
          <w:tblHeader/>
        </w:trPr>
        <w:tc>
          <w:tcPr>
            <w:tcW w:w="2127" w:type="dxa"/>
            <w:hideMark/>
          </w:tcPr>
          <w:p w14:paraId="19D21947" w14:textId="77777777" w:rsidR="00710E14" w:rsidRDefault="00E077F5">
            <w:pPr>
              <w:pStyle w:val="Projektidentifikation"/>
            </w:pPr>
            <w:r>
              <w:t>Datum</w:t>
            </w:r>
          </w:p>
        </w:tc>
        <w:sdt>
          <w:sdtPr>
            <w:alias w:val="Datum"/>
            <w:tag w:val="Datum"/>
            <w:id w:val="1807433945"/>
            <w:placeholder>
              <w:docPart w:val="F02FEADB22354A15ACF40E81CD841939"/>
            </w:placeholder>
            <w15:color w:val="66CCFF"/>
            <w:date w:fullDate="2024-11-21T00:00:00Z">
              <w:dateFormat w:val="d. MMMM yyyy"/>
              <w:lid w:val="de-CH"/>
              <w:storeMappedDataAs w:val="dateTime"/>
              <w:calendar w:val="gregorian"/>
            </w:date>
          </w:sdtPr>
          <w:sdtEndPr/>
          <w:sdtContent>
            <w:tc>
              <w:tcPr>
                <w:tcW w:w="6594" w:type="dxa"/>
                <w:hideMark/>
              </w:tcPr>
              <w:p w14:paraId="2C206993" w14:textId="765BE1D9" w:rsidR="00710E14" w:rsidRDefault="00A14728">
                <w:pPr>
                  <w:pStyle w:val="AbsatzTab12Pt1-1"/>
                </w:pPr>
                <w:r>
                  <w:t>21. November 2024</w:t>
                </w:r>
              </w:p>
            </w:tc>
          </w:sdtContent>
        </w:sdt>
      </w:tr>
      <w:tr w:rsidR="00710E14" w14:paraId="21EEE035" w14:textId="77777777">
        <w:tc>
          <w:tcPr>
            <w:tcW w:w="2127" w:type="dxa"/>
            <w:hideMark/>
          </w:tcPr>
          <w:p w14:paraId="62ADDE24" w14:textId="77777777" w:rsidR="00710E14" w:rsidRDefault="00E077F5">
            <w:pPr>
              <w:pStyle w:val="Projektidentifikation"/>
            </w:pPr>
            <w:r>
              <w:t>Autor/Autoren</w:t>
            </w:r>
          </w:p>
        </w:tc>
        <w:tc>
          <w:tcPr>
            <w:tcW w:w="6594" w:type="dxa"/>
          </w:tcPr>
          <w:p w14:paraId="432FF5A0" w14:textId="463C3EA8" w:rsidR="00710E14" w:rsidRDefault="00A14728">
            <w:pPr>
              <w:pStyle w:val="AbsatzTab12Pt1-1"/>
            </w:pPr>
            <w:r>
              <w:t>Efe Bora Saglam</w:t>
            </w:r>
          </w:p>
        </w:tc>
      </w:tr>
      <w:tr w:rsidR="00710E14" w14:paraId="20845AD7" w14:textId="77777777">
        <w:tc>
          <w:tcPr>
            <w:tcW w:w="2127" w:type="dxa"/>
          </w:tcPr>
          <w:p w14:paraId="641C0600" w14:textId="77777777" w:rsidR="00710E14" w:rsidRDefault="00E077F5">
            <w:pPr>
              <w:pStyle w:val="Projektidentifikation"/>
            </w:pPr>
            <w:r>
              <w:t>Verteiler</w:t>
            </w:r>
          </w:p>
        </w:tc>
        <w:tc>
          <w:tcPr>
            <w:tcW w:w="6594" w:type="dxa"/>
            <w:vAlign w:val="center"/>
          </w:tcPr>
          <w:p w14:paraId="221F2969" w14:textId="3AFE593C" w:rsidR="00710E14" w:rsidRDefault="00A14728">
            <w:pPr>
              <w:pStyle w:val="AbsatzTab12Pt1-1"/>
            </w:pPr>
            <w:r>
              <w:t>Amadeo Toma, Abel Solomon</w:t>
            </w:r>
          </w:p>
        </w:tc>
      </w:tr>
    </w:tbl>
    <w:p w14:paraId="109DBEB4" w14:textId="77777777" w:rsidR="00710E14" w:rsidRDefault="00E077F5">
      <w:pPr>
        <w:pStyle w:val="Inhaltsverzeichnis12"/>
      </w:pPr>
      <w:bookmarkStart w:id="1" w:name="_Toc530490772"/>
      <w:bookmarkStart w:id="2" w:name="_Toc18315441"/>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10E14" w14:paraId="6FD5C89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0EA9B5A4" w14:textId="77777777" w:rsidR="00710E14" w:rsidRDefault="00E077F5">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FAA1B8A" w14:textId="77777777" w:rsidR="00710E14" w:rsidRDefault="00E077F5">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BEF3122" w14:textId="77777777" w:rsidR="00710E14" w:rsidRDefault="00E077F5">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023CC171" w14:textId="77777777" w:rsidR="00710E14" w:rsidRDefault="00E077F5">
            <w:pPr>
              <w:pStyle w:val="AbsatzTab12PtTitel"/>
            </w:pPr>
            <w:r>
              <w:t>Autor</w:t>
            </w:r>
          </w:p>
        </w:tc>
      </w:tr>
      <w:tr w:rsidR="00710E14" w14:paraId="6EC7A0CD" w14:textId="77777777">
        <w:tc>
          <w:tcPr>
            <w:tcW w:w="1215" w:type="dxa"/>
            <w:tcBorders>
              <w:top w:val="single" w:sz="4" w:space="0" w:color="auto"/>
              <w:left w:val="single" w:sz="4" w:space="0" w:color="auto"/>
              <w:bottom w:val="single" w:sz="4" w:space="0" w:color="auto"/>
              <w:right w:val="single" w:sz="4" w:space="0" w:color="auto"/>
            </w:tcBorders>
            <w:hideMark/>
          </w:tcPr>
          <w:p w14:paraId="777D4011" w14:textId="77777777" w:rsidR="00710E14" w:rsidRDefault="00E077F5">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1B0FBCA5" w14:textId="0B2D82C4" w:rsidR="00710E14" w:rsidRDefault="004D1146">
            <w:pPr>
              <w:pStyle w:val="AbsatzTab11Pt1-1"/>
            </w:pPr>
            <w:r>
              <w:t>21.11.2024</w:t>
            </w:r>
          </w:p>
        </w:tc>
        <w:tc>
          <w:tcPr>
            <w:tcW w:w="4423" w:type="dxa"/>
            <w:tcBorders>
              <w:top w:val="single" w:sz="4" w:space="0" w:color="auto"/>
              <w:left w:val="single" w:sz="4" w:space="0" w:color="auto"/>
              <w:bottom w:val="single" w:sz="4" w:space="0" w:color="auto"/>
              <w:right w:val="single" w:sz="4" w:space="0" w:color="auto"/>
            </w:tcBorders>
          </w:tcPr>
          <w:p w14:paraId="45C4D225" w14:textId="27F11540" w:rsidR="00710E14" w:rsidRDefault="004D1146">
            <w:pPr>
              <w:pStyle w:val="AbsatzTab11Pt1-1"/>
            </w:pPr>
            <w:r>
              <w:t xml:space="preserve">Ausganglage, </w:t>
            </w:r>
            <w:proofErr w:type="spellStart"/>
            <w:r>
              <w:t>Produktbeschreibung,Detailanforderung</w:t>
            </w:r>
            <w:proofErr w:type="spellEnd"/>
            <w:r>
              <w:t xml:space="preserve"> hinzugefügt.</w:t>
            </w:r>
          </w:p>
        </w:tc>
        <w:tc>
          <w:tcPr>
            <w:tcW w:w="2159" w:type="dxa"/>
            <w:tcBorders>
              <w:top w:val="single" w:sz="4" w:space="0" w:color="auto"/>
              <w:left w:val="single" w:sz="4" w:space="0" w:color="auto"/>
              <w:bottom w:val="single" w:sz="4" w:space="0" w:color="auto"/>
              <w:right w:val="single" w:sz="4" w:space="0" w:color="auto"/>
            </w:tcBorders>
          </w:tcPr>
          <w:p w14:paraId="2ABEA4DE" w14:textId="22AE32A9" w:rsidR="00710E14" w:rsidRDefault="004D1146">
            <w:pPr>
              <w:pStyle w:val="AbsatzTab11Pt1-1"/>
            </w:pPr>
            <w:r>
              <w:t>Efe Bor Saglam</w:t>
            </w:r>
          </w:p>
        </w:tc>
      </w:tr>
      <w:tr w:rsidR="00710E14" w14:paraId="57DF5B41" w14:textId="77777777">
        <w:tc>
          <w:tcPr>
            <w:tcW w:w="1215" w:type="dxa"/>
            <w:tcBorders>
              <w:top w:val="single" w:sz="4" w:space="0" w:color="auto"/>
              <w:left w:val="single" w:sz="4" w:space="0" w:color="auto"/>
              <w:bottom w:val="single" w:sz="4" w:space="0" w:color="auto"/>
              <w:right w:val="single" w:sz="4" w:space="0" w:color="auto"/>
            </w:tcBorders>
          </w:tcPr>
          <w:p w14:paraId="7B70D59A" w14:textId="77777777" w:rsidR="00710E14" w:rsidRDefault="00710E1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32BF5BF9" w14:textId="77777777" w:rsidR="00710E14" w:rsidRDefault="00710E1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2383001" w14:textId="77777777" w:rsidR="00710E14" w:rsidRDefault="00710E1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0967A51" w14:textId="77777777" w:rsidR="00710E14" w:rsidRDefault="00710E14">
            <w:pPr>
              <w:pStyle w:val="AbsatzTab11Pt1-1"/>
            </w:pPr>
          </w:p>
        </w:tc>
      </w:tr>
      <w:tr w:rsidR="00710E14" w14:paraId="2010EF5C" w14:textId="77777777">
        <w:tc>
          <w:tcPr>
            <w:tcW w:w="1215" w:type="dxa"/>
            <w:tcBorders>
              <w:top w:val="single" w:sz="4" w:space="0" w:color="auto"/>
              <w:left w:val="single" w:sz="4" w:space="0" w:color="auto"/>
              <w:bottom w:val="single" w:sz="4" w:space="0" w:color="auto"/>
              <w:right w:val="single" w:sz="4" w:space="0" w:color="auto"/>
            </w:tcBorders>
          </w:tcPr>
          <w:p w14:paraId="2EBCA0C2" w14:textId="77777777" w:rsidR="00710E14" w:rsidRDefault="00710E1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5700BA5" w14:textId="77777777" w:rsidR="00710E14" w:rsidRDefault="00710E1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67B7244" w14:textId="77777777" w:rsidR="00710E14" w:rsidRDefault="00710E1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48DB4C75" w14:textId="77777777" w:rsidR="00710E14" w:rsidRDefault="00710E14">
            <w:pPr>
              <w:pStyle w:val="AbsatzTab11Pt1-1"/>
            </w:pPr>
          </w:p>
        </w:tc>
      </w:tr>
      <w:tr w:rsidR="00710E14" w14:paraId="2FCBC743" w14:textId="77777777">
        <w:tc>
          <w:tcPr>
            <w:tcW w:w="1215" w:type="dxa"/>
            <w:tcBorders>
              <w:top w:val="single" w:sz="4" w:space="0" w:color="auto"/>
              <w:left w:val="single" w:sz="4" w:space="0" w:color="auto"/>
              <w:bottom w:val="single" w:sz="4" w:space="0" w:color="auto"/>
              <w:right w:val="single" w:sz="4" w:space="0" w:color="auto"/>
            </w:tcBorders>
          </w:tcPr>
          <w:p w14:paraId="44BB6181" w14:textId="77777777" w:rsidR="00710E14" w:rsidRDefault="00710E1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63987DD5" w14:textId="77777777" w:rsidR="00710E14" w:rsidRDefault="00710E1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C204AC3" w14:textId="77777777" w:rsidR="00710E14" w:rsidRDefault="00710E1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DE11ABE" w14:textId="77777777" w:rsidR="00710E14" w:rsidRDefault="00710E14">
            <w:pPr>
              <w:pStyle w:val="AbsatzTab11Pt1-1"/>
            </w:pPr>
          </w:p>
        </w:tc>
      </w:tr>
    </w:tbl>
    <w:p w14:paraId="37A81FD2" w14:textId="77777777" w:rsidR="00710E14" w:rsidRDefault="00E077F5">
      <w:pPr>
        <w:pStyle w:val="Beschriftung"/>
      </w:pPr>
      <w:bookmarkStart w:id="3" w:name="_Toc448251712"/>
      <w:bookmarkStart w:id="4" w:name="_Toc18315456"/>
      <w:r>
        <w:t xml:space="preserve">Tabelle </w:t>
      </w:r>
      <w:r>
        <w:rPr>
          <w:noProof/>
        </w:rPr>
        <w:fldChar w:fldCharType="begin"/>
      </w:r>
      <w:r>
        <w:rPr>
          <w:noProof/>
        </w:rPr>
        <w:instrText xml:space="preserve"> SEQ Tabelle \* ARABIC </w:instrText>
      </w:r>
      <w:r>
        <w:rPr>
          <w:noProof/>
        </w:rPr>
        <w:fldChar w:fldCharType="separate"/>
      </w:r>
      <w:r w:rsidR="003C2CA9">
        <w:rPr>
          <w:noProof/>
        </w:rPr>
        <w:t>1</w:t>
      </w:r>
      <w:r>
        <w:rPr>
          <w:noProof/>
        </w:rPr>
        <w:fldChar w:fldCharType="end"/>
      </w:r>
      <w:r>
        <w:t>:</w:t>
      </w:r>
      <w:r>
        <w:tab/>
        <w:t>Änderungskontrolle</w:t>
      </w:r>
      <w:bookmarkEnd w:id="3"/>
      <w:bookmarkEnd w:id="4"/>
    </w:p>
    <w:p w14:paraId="47D983E5" w14:textId="77777777" w:rsidR="00710E14" w:rsidRDefault="00E077F5">
      <w:pPr>
        <w:pStyle w:val="Inhaltsverzeichnis12"/>
      </w:pPr>
      <w:bookmarkStart w:id="5" w:name="_Toc527977149"/>
      <w:bookmarkStart w:id="6" w:name="_Toc527983432"/>
      <w:bookmarkStart w:id="7" w:name="_Toc530490773"/>
      <w:bookmarkStart w:id="8" w:name="_Toc536469433"/>
      <w:bookmarkStart w:id="9" w:name="_Toc18315442"/>
      <w:bookmarkStart w:id="10" w:name="_Toc527983445"/>
      <w:bookmarkStart w:id="11" w:name="_Toc530490787"/>
      <w:r>
        <w:t>Beschreibung</w:t>
      </w:r>
      <w:bookmarkEnd w:id="5"/>
      <w:bookmarkEnd w:id="6"/>
      <w:bookmarkEnd w:id="7"/>
      <w:bookmarkEnd w:id="8"/>
      <w:bookmarkEnd w:id="9"/>
    </w:p>
    <w:p w14:paraId="62923C51" w14:textId="77777777" w:rsidR="00F00FD9" w:rsidRPr="00F00FD9" w:rsidRDefault="00F00FD9" w:rsidP="00F00FD9">
      <w:pPr>
        <w:pStyle w:val="StandardWeb"/>
        <w:rPr>
          <w:rFonts w:asciiTheme="majorHAnsi" w:hAnsiTheme="majorHAnsi" w:cstheme="majorHAnsi"/>
        </w:rPr>
      </w:pPr>
      <w:bookmarkStart w:id="12" w:name="_Toc448237589"/>
      <w:bookmarkStart w:id="13" w:name="_Toc492544138"/>
      <w:bookmarkStart w:id="14" w:name="_Toc536469434"/>
      <w:bookmarkStart w:id="15" w:name="_Toc18315443"/>
      <w:r w:rsidRPr="00F00FD9">
        <w:rPr>
          <w:rFonts w:asciiTheme="majorHAnsi" w:hAnsiTheme="majorHAnsi" w:cstheme="majorHAnsi"/>
        </w:rPr>
        <w:t>Nach langen Überlegungen und Recherchen zur Unterstützung von Schülern mit Zeitmanagement- und Motivationsproblemen haben wir eine Idee entwickelt: eine Kalender-App, die sich individuell an die persönlichen Lernbedürfnisse anpasst. Ziel ist es, Schülern zu helfen, ihre Zeit besser zu organisieren und so ihre schulischen Leistungen zu steigern. Die App ermöglicht es, den aktuellen Stundenplan oder Prüfungsplan direkt zu importieren. Basierend auf den freien Zeiten im Kalender generiert die App automatisch personalisierte Lernblöcke, die sich flexibel an den individuellen Tagesablauf anpassen. Zusätzlich können Nutzer den Wichtigkeitsgrad anstehender Prüfungen festlegen. Je nach Priorität werden automatisch längere oder intensivere Lernphasen in den Kalender integriert, um eine gezielte und effektive Vorbereitung zu gewährleisten. Die App unterstützt somit nicht nur die Organisation von Aufgaben und Terminen, sondern fördert auch eine strukturierte und produktive Lernweise.</w:t>
      </w:r>
    </w:p>
    <w:p w14:paraId="381FDDEF" w14:textId="77777777" w:rsidR="00710E14" w:rsidRDefault="00E077F5">
      <w:pPr>
        <w:pStyle w:val="berschrift1"/>
        <w:pageBreakBefore/>
        <w:numPr>
          <w:ilvl w:val="0"/>
          <w:numId w:val="28"/>
        </w:numPr>
        <w:ind w:left="431" w:hanging="431"/>
      </w:pPr>
      <w:bookmarkStart w:id="16" w:name="_Toc183096601"/>
      <w:r>
        <w:lastRenderedPageBreak/>
        <w:t>Ausgangslage</w:t>
      </w:r>
      <w:bookmarkEnd w:id="12"/>
      <w:bookmarkEnd w:id="13"/>
      <w:bookmarkEnd w:id="14"/>
      <w:bookmarkEnd w:id="15"/>
      <w:bookmarkEnd w:id="16"/>
    </w:p>
    <w:p w14:paraId="0F3BB065" w14:textId="77777777" w:rsidR="00A14728" w:rsidRDefault="00A14728">
      <w:pPr>
        <w:pStyle w:val="Aufzhlungspunkt1n0Pt"/>
      </w:pPr>
      <w:bookmarkStart w:id="17" w:name="_Toc448237590"/>
      <w:r w:rsidRPr="00A14728">
        <w:t>Effizientes Zeitmanagement ist eine zunehmende Herausforderung für viele Menschen. Die bestehenden Kalender-Apps bieten häufig zu wenig Möglichkeiten zur Personalisierung und Anpassung an individuelle Bedürfnisse.</w:t>
      </w:r>
    </w:p>
    <w:p w14:paraId="2714BE63" w14:textId="77777777" w:rsidR="00F00FD9" w:rsidRDefault="00F00FD9" w:rsidP="00F00FD9">
      <w:pPr>
        <w:pStyle w:val="Aufzhlungspunkt1n"/>
        <w:rPr>
          <w:lang w:eastAsia="de-CH"/>
        </w:rPr>
      </w:pPr>
      <w:bookmarkStart w:id="18" w:name="_Toc492544139"/>
      <w:bookmarkStart w:id="19" w:name="_Toc536469435"/>
      <w:bookmarkStart w:id="20" w:name="_Toc18315444"/>
      <w:bookmarkEnd w:id="17"/>
      <w:r>
        <w:t>Etwa 60–70 % der Smartphone-Nutzer verwenden regelmäßig Kalender-Apps, insbesondere für persönliche Organisation und Terminplanung. Dabei zeigt sich, dass die Zufriedenheit mit diesen Apps hoch ist, da etwa 70–80 % der Nutzer angeben, mit der Funktionalität und Benutzerfreundlichkeit ihrer bevorzugten App zufrieden zu sein. Besonders hervorzuheben sind Faktoren wie die Synchronisationsmöglichkeiten und die intuitive Bedienung, die maßgeblich zur positiven Wahrnehmung beitragen.</w:t>
      </w:r>
    </w:p>
    <w:p w14:paraId="61D8B521" w14:textId="77777777" w:rsidR="00F00FD9" w:rsidRDefault="00F00FD9" w:rsidP="00F00FD9">
      <w:pPr>
        <w:pStyle w:val="Aufzhlungspunkt1n"/>
      </w:pPr>
      <w:r>
        <w:t>Unsere primäre Zielgruppe sind Schüler, die ihre Zeit besser organisieren möchten, um schulische Anforderungen und Freizeitaktivitäten besser miteinander zu vereinbaren. Eine sekundäre Zielgruppe bilden Erwachsene, die sich in ihrer beruflichen oder persönlichen Entwicklung weiter verbessern möchten und dabei Unterstützung bei der Strukturierung ihrer Zeit benötigen.</w:t>
      </w:r>
    </w:p>
    <w:p w14:paraId="242C8482" w14:textId="77777777" w:rsidR="00F00FD9" w:rsidRPr="00F00FD9" w:rsidRDefault="00F00FD9" w:rsidP="00F00FD9">
      <w:pPr>
        <w:spacing w:before="100" w:beforeAutospacing="1" w:after="100" w:afterAutospacing="1" w:line="240" w:lineRule="auto"/>
        <w:rPr>
          <w:rFonts w:asciiTheme="majorHAnsi" w:eastAsia="Times New Roman" w:hAnsiTheme="majorHAnsi" w:cstheme="majorHAnsi"/>
          <w:color w:val="auto"/>
          <w:sz w:val="24"/>
          <w:szCs w:val="24"/>
          <w:lang w:eastAsia="de-CH"/>
        </w:rPr>
      </w:pPr>
      <w:r w:rsidRPr="00F00FD9">
        <w:rPr>
          <w:rFonts w:asciiTheme="majorHAnsi" w:eastAsia="Times New Roman" w:hAnsiTheme="majorHAnsi" w:cstheme="majorHAnsi"/>
          <w:color w:val="auto"/>
          <w:sz w:val="24"/>
          <w:szCs w:val="24"/>
          <w:lang w:eastAsia="de-CH"/>
        </w:rPr>
        <w:t>Basierend auf den Ergebnissen der Analyse wurden die folgenden Grobanforderungen für die Entwicklung der Software festgelegt:</w:t>
      </w:r>
    </w:p>
    <w:p w14:paraId="5AE430A3" w14:textId="77777777" w:rsidR="00F00FD9" w:rsidRPr="00F00FD9" w:rsidRDefault="00F00FD9" w:rsidP="00F00FD9">
      <w:pPr>
        <w:pStyle w:val="Aufzhlungspunkt1n"/>
      </w:pPr>
      <w:r w:rsidRPr="00F00FD9">
        <w:rPr>
          <w:b/>
          <w:bCs/>
        </w:rPr>
        <w:t>Personalisierbarkeit:</w:t>
      </w:r>
      <w:r w:rsidRPr="00F00FD9">
        <w:t xml:space="preserve"> Die Software muss individuelle Anpassungen ermöglichen, um die unterschiedlichen Bedürfnisse der Zielgruppen (Schüler und beruflich orientierte Nutzer) zu erfüllen.</w:t>
      </w:r>
    </w:p>
    <w:p w14:paraId="7F2ACD01" w14:textId="77777777" w:rsidR="00F00FD9" w:rsidRPr="00F00FD9" w:rsidRDefault="00F00FD9" w:rsidP="00F00FD9">
      <w:pPr>
        <w:pStyle w:val="Aufzhlungspunkt1n"/>
      </w:pPr>
      <w:r w:rsidRPr="00F00FD9">
        <w:rPr>
          <w:b/>
          <w:bCs/>
        </w:rPr>
        <w:t>Benutzerfreundlichkeit:</w:t>
      </w:r>
      <w:r w:rsidRPr="00F00FD9">
        <w:t xml:space="preserve"> Einfache, intuitive Bedienung, die es auch jüngeren Nutzern, wie Schülern, ermöglicht, die App ohne großen Lernaufwand zu nutzen.</w:t>
      </w:r>
    </w:p>
    <w:p w14:paraId="28079FDE" w14:textId="77777777" w:rsidR="00F00FD9" w:rsidRPr="00F00FD9" w:rsidRDefault="00F00FD9" w:rsidP="00F00FD9">
      <w:pPr>
        <w:pStyle w:val="Aufzhlungspunkt1n"/>
      </w:pPr>
      <w:r w:rsidRPr="00F00FD9">
        <w:rPr>
          <w:b/>
          <w:bCs/>
        </w:rPr>
        <w:t>Synchronisation:</w:t>
      </w:r>
      <w:r w:rsidRPr="00F00FD9">
        <w:t xml:space="preserve"> Integration mit anderen Geräten und Kalendern, um eine nahtlose Synchronisation zwischen verschiedenen Plattformen zu gewährleisten.</w:t>
      </w:r>
    </w:p>
    <w:p w14:paraId="24D787FD" w14:textId="5C5E7936" w:rsidR="00F00FD9" w:rsidRDefault="00F00FD9" w:rsidP="00F00FD9">
      <w:pPr>
        <w:pStyle w:val="Aufzhlungspunkt1n"/>
      </w:pPr>
      <w:r w:rsidRPr="00F00FD9">
        <w:rPr>
          <w:b/>
          <w:bCs/>
        </w:rPr>
        <w:t>Funktionalität:</w:t>
      </w:r>
      <w:r w:rsidRPr="00F00FD9">
        <w:t xml:space="preserve"> Die App sollte nicht nur Termine und Aufgaben verwalten, sondern auch zusätzliche Features wie Erinnerungen, Zeitblockierung und Fortschrittsverfolgung bieten, um eine kontinuierliche persönliche Weiterentwicklung zu unterstützen."</w:t>
      </w:r>
    </w:p>
    <w:p w14:paraId="2E0A1526" w14:textId="77777777" w:rsidR="00710E14" w:rsidRDefault="00E077F5">
      <w:pPr>
        <w:pStyle w:val="berschrift1"/>
        <w:numPr>
          <w:ilvl w:val="0"/>
          <w:numId w:val="28"/>
        </w:numPr>
        <w:ind w:left="431" w:hanging="431"/>
      </w:pPr>
      <w:bookmarkStart w:id="21" w:name="_Toc183096602"/>
      <w:r>
        <w:t>Produktbeschreibung</w:t>
      </w:r>
      <w:bookmarkEnd w:id="18"/>
      <w:bookmarkEnd w:id="19"/>
      <w:bookmarkEnd w:id="20"/>
      <w:bookmarkEnd w:id="21"/>
    </w:p>
    <w:p w14:paraId="53DA132B" w14:textId="351F70E7" w:rsidR="00710E14" w:rsidRDefault="00E077F5">
      <w:pPr>
        <w:pStyle w:val="berschrift2"/>
        <w:numPr>
          <w:ilvl w:val="1"/>
          <w:numId w:val="28"/>
        </w:numPr>
      </w:pPr>
      <w:bookmarkStart w:id="22" w:name="_Toc536469436"/>
      <w:bookmarkStart w:id="23" w:name="_Toc18315445"/>
      <w:bookmarkStart w:id="24" w:name="_Toc183096603"/>
      <w:bookmarkStart w:id="25" w:name="_Toc492544140"/>
      <w:r>
        <w:t>Verwendungszweck</w:t>
      </w:r>
      <w:bookmarkEnd w:id="22"/>
      <w:bookmarkEnd w:id="23"/>
      <w:r w:rsidR="00F00FD9">
        <w:t>:</w:t>
      </w:r>
      <w:bookmarkEnd w:id="24"/>
    </w:p>
    <w:p w14:paraId="039C01B4" w14:textId="4463ED90" w:rsidR="00F00FD9" w:rsidRPr="00F00FD9" w:rsidRDefault="00F00FD9" w:rsidP="00F00FD9">
      <w:pPr>
        <w:pStyle w:val="StandardWeb"/>
      </w:pPr>
      <w:r w:rsidRPr="00F00FD9">
        <w:rPr>
          <w:rFonts w:asciiTheme="majorHAnsi" w:hAnsiTheme="majorHAnsi" w:cstheme="majorHAnsi"/>
        </w:rPr>
        <w:t>Nach langen Überlegungen und Recherchen zur Unterstützung von Schülern mit Zeitmanagement- und Motivationsproblemen haben wir eine Idee entwickelt: eine Kalender-App, die sich individuell an die persönlichen Lernbedürfnisse anpasst. Ziel ist es, Schülern zu helfen, ihre Zeit besser zu organisieren und so ihre schulischen Leistungen zu steigern.</w:t>
      </w:r>
    </w:p>
    <w:p w14:paraId="701E3395" w14:textId="77777777" w:rsidR="00710E14" w:rsidRDefault="00E077F5">
      <w:pPr>
        <w:pStyle w:val="berschrift2"/>
        <w:numPr>
          <w:ilvl w:val="1"/>
          <w:numId w:val="28"/>
        </w:numPr>
      </w:pPr>
      <w:bookmarkStart w:id="26" w:name="_Toc536469437"/>
      <w:bookmarkStart w:id="27" w:name="_Toc18315446"/>
      <w:bookmarkStart w:id="28" w:name="_Toc183096604"/>
      <w:r>
        <w:t>Produktklassifizierungen</w:t>
      </w:r>
      <w:bookmarkEnd w:id="26"/>
      <w:bookmarkEnd w:id="27"/>
      <w:bookmarkEnd w:id="28"/>
    </w:p>
    <w:p w14:paraId="7690D780" w14:textId="77777777" w:rsidR="00F00FD9" w:rsidRPr="00F00FD9" w:rsidRDefault="00F00FD9" w:rsidP="00F00FD9">
      <w:pPr>
        <w:pStyle w:val="StandardWeb"/>
        <w:rPr>
          <w:rFonts w:asciiTheme="majorHAnsi" w:hAnsiTheme="majorHAnsi" w:cstheme="majorHAnsi"/>
        </w:rPr>
      </w:pPr>
      <w:r w:rsidRPr="00F00FD9">
        <w:rPr>
          <w:rFonts w:asciiTheme="majorHAnsi" w:hAnsiTheme="majorHAnsi" w:cstheme="majorHAnsi"/>
        </w:rPr>
        <w:t>Die App ist ein Individualprodukt im Bereich der Zeitmanagement-Software und richtet sich speziell an Schüler sowie an Erwachsene, die ihre Lern- und Arbeitsgewohnheiten verbessern möchten.</w:t>
      </w:r>
    </w:p>
    <w:p w14:paraId="51ADC899" w14:textId="4E679375" w:rsidR="00710E14" w:rsidRDefault="00710E14">
      <w:pPr>
        <w:pStyle w:val="Absatz"/>
      </w:pPr>
    </w:p>
    <w:p w14:paraId="12F57DF6" w14:textId="77777777" w:rsidR="00710E14" w:rsidRDefault="00E077F5">
      <w:pPr>
        <w:pStyle w:val="berschrift2"/>
        <w:numPr>
          <w:ilvl w:val="1"/>
          <w:numId w:val="28"/>
        </w:numPr>
      </w:pPr>
      <w:bookmarkStart w:id="29" w:name="_Toc536469438"/>
      <w:bookmarkStart w:id="30" w:name="_Toc18315447"/>
      <w:bookmarkStart w:id="31" w:name="_Toc183096605"/>
      <w:bookmarkEnd w:id="25"/>
      <w:r>
        <w:t>Grobbeschreibung und Spezifikation</w:t>
      </w:r>
      <w:bookmarkEnd w:id="29"/>
      <w:bookmarkEnd w:id="30"/>
      <w:bookmarkEnd w:id="31"/>
    </w:p>
    <w:p w14:paraId="7FB05591" w14:textId="77777777" w:rsidR="004D1146" w:rsidRPr="004D1146" w:rsidRDefault="004D1146" w:rsidP="004D1146">
      <w:pPr>
        <w:pStyle w:val="StandardWeb"/>
        <w:rPr>
          <w:rFonts w:asciiTheme="majorHAnsi" w:hAnsiTheme="majorHAnsi" w:cstheme="majorHAnsi"/>
        </w:rPr>
      </w:pPr>
      <w:bookmarkStart w:id="32" w:name="_Toc492544141"/>
      <w:bookmarkStart w:id="33" w:name="_Toc536469439"/>
      <w:bookmarkStart w:id="34" w:name="_Toc18315448"/>
      <w:r w:rsidRPr="004D1146">
        <w:rPr>
          <w:rFonts w:asciiTheme="majorHAnsi" w:hAnsiTheme="majorHAnsi" w:cstheme="majorHAnsi"/>
        </w:rPr>
        <w:t>Die Kalender-App bietet die Möglichkeit, den aktuellen Stundenplan oder Prüfungsplan direkt zu importieren. Basierend auf den freien Zeiten im Kalender generiert die App automatisch personalisierte Lernblöcke, die sich flexibel an den individuellen Tagesablauf anpassen.</w:t>
      </w:r>
    </w:p>
    <w:p w14:paraId="2ACF9237" w14:textId="77777777" w:rsidR="004D1146" w:rsidRPr="004D1146" w:rsidRDefault="004D1146" w:rsidP="004D1146">
      <w:pPr>
        <w:pStyle w:val="StandardWeb"/>
        <w:rPr>
          <w:rFonts w:asciiTheme="majorHAnsi" w:hAnsiTheme="majorHAnsi" w:cstheme="majorHAnsi"/>
        </w:rPr>
      </w:pPr>
      <w:r w:rsidRPr="004D1146">
        <w:rPr>
          <w:rFonts w:asciiTheme="majorHAnsi" w:hAnsiTheme="majorHAnsi" w:cstheme="majorHAnsi"/>
        </w:rPr>
        <w:t>Zusätzlich können Nutzer den Wichtigkeitsgrad anstehender Prüfungen festlegen. Je nach Priorität werden automatisch längere oder intensivere Lernphasen in den Kalender integriert, um eine gezielte und effektive Vorbereitung zu gewährleisten. Die App unterstützt somit nicht nur die Organisation von Aufgaben und Terminen, sondern fördert auch eine strukturierte und produktive Lernweise.</w:t>
      </w:r>
    </w:p>
    <w:p w14:paraId="2C7497F6" w14:textId="77777777" w:rsidR="00710E14" w:rsidRDefault="00E077F5">
      <w:pPr>
        <w:pStyle w:val="berschrift1"/>
        <w:numPr>
          <w:ilvl w:val="0"/>
          <w:numId w:val="28"/>
        </w:numPr>
        <w:ind w:left="431" w:hanging="431"/>
      </w:pPr>
      <w:bookmarkStart w:id="35" w:name="_Toc183096606"/>
      <w:r>
        <w:t>Detailanforderungen</w:t>
      </w:r>
      <w:bookmarkEnd w:id="32"/>
      <w:bookmarkEnd w:id="33"/>
      <w:bookmarkEnd w:id="34"/>
      <w:bookmarkEnd w:id="35"/>
    </w:p>
    <w:p w14:paraId="0FF687B8" w14:textId="77777777" w:rsidR="00710E14" w:rsidRDefault="00E077F5">
      <w:pPr>
        <w:pStyle w:val="Absatz"/>
      </w:pPr>
      <w:r>
        <w:t>Detaillierte Beschreibung der Produkteigenschaften</w:t>
      </w:r>
    </w:p>
    <w:p w14:paraId="7FC15F07" w14:textId="77777777" w:rsidR="00710E14" w:rsidRDefault="00E077F5">
      <w:pPr>
        <w:pStyle w:val="berschrift2"/>
        <w:numPr>
          <w:ilvl w:val="1"/>
          <w:numId w:val="28"/>
        </w:numPr>
      </w:pPr>
      <w:bookmarkStart w:id="36" w:name="_Toc492544142"/>
      <w:bookmarkStart w:id="37" w:name="_Toc536469440"/>
      <w:bookmarkStart w:id="38" w:name="_Toc18315449"/>
      <w:bookmarkStart w:id="39" w:name="_Toc183096607"/>
      <w:r>
        <w:t>Anforderungen der Geschäftsorganisation</w:t>
      </w:r>
      <w:bookmarkEnd w:id="36"/>
      <w:bookmarkEnd w:id="37"/>
      <w:bookmarkEnd w:id="38"/>
      <w:bookmarkEnd w:id="39"/>
    </w:p>
    <w:p w14:paraId="730AAE4E" w14:textId="77777777" w:rsidR="00A546A1" w:rsidRPr="00A546A1" w:rsidRDefault="00A546A1" w:rsidP="00A546A1">
      <w:pPr>
        <w:pStyle w:val="Absatz"/>
      </w:pPr>
      <w:r w:rsidRPr="00A546A1">
        <w:t>Die Kernfunktionen der App beinhalten:</w:t>
      </w:r>
    </w:p>
    <w:p w14:paraId="23FB3A80" w14:textId="77777777" w:rsidR="00A546A1" w:rsidRPr="00A546A1" w:rsidRDefault="00A546A1" w:rsidP="00A546A1">
      <w:pPr>
        <w:pStyle w:val="Absatz"/>
        <w:numPr>
          <w:ilvl w:val="0"/>
          <w:numId w:val="48"/>
        </w:numPr>
      </w:pPr>
      <w:r w:rsidRPr="00A546A1">
        <w:rPr>
          <w:b/>
          <w:bCs/>
        </w:rPr>
        <w:t>Personalisierte Lernblöcke:</w:t>
      </w:r>
      <w:r w:rsidRPr="00A546A1">
        <w:t xml:space="preserve"> Basierend auf den freien Zeiten im Kalender generiert die App automatisch personalisierte Lernblöcke, die sich flexibel an den individuellen Tagesablauf anpassen.</w:t>
      </w:r>
    </w:p>
    <w:p w14:paraId="780011A5" w14:textId="77777777" w:rsidR="00A546A1" w:rsidRPr="00A546A1" w:rsidRDefault="00A546A1" w:rsidP="00A546A1">
      <w:pPr>
        <w:pStyle w:val="Absatz"/>
        <w:numPr>
          <w:ilvl w:val="0"/>
          <w:numId w:val="48"/>
        </w:numPr>
      </w:pPr>
      <w:r w:rsidRPr="00A546A1">
        <w:rPr>
          <w:b/>
          <w:bCs/>
        </w:rPr>
        <w:t>Anpassung des Wichtigkeitsgrads von Prüfungen:</w:t>
      </w:r>
      <w:r w:rsidRPr="00A546A1">
        <w:t xml:space="preserve"> Nutzer können den Wichtigkeitsgrad von bevorstehenden Prüfungen festlegen, und die App passt daraufhin die Lernphasen entsprechend an, indem sie längere oder intensivere Lernblöcke einplant.</w:t>
      </w:r>
    </w:p>
    <w:p w14:paraId="35B1DC48" w14:textId="77777777" w:rsidR="00A546A1" w:rsidRPr="00A546A1" w:rsidRDefault="00A546A1" w:rsidP="00A546A1">
      <w:pPr>
        <w:pStyle w:val="Absatz"/>
        <w:numPr>
          <w:ilvl w:val="0"/>
          <w:numId w:val="48"/>
        </w:numPr>
      </w:pPr>
      <w:r w:rsidRPr="00A546A1">
        <w:rPr>
          <w:b/>
          <w:bCs/>
        </w:rPr>
        <w:t>Intuitive Benutzeroberfläche:</w:t>
      </w:r>
      <w:r w:rsidRPr="00A546A1">
        <w:t xml:space="preserve"> Die App bietet eine benutzerfreundliche Oberfläche, die es den Nutzern ermöglicht, ihre Aufgaben und Termine schnell und einfach zu organisieren und zu verwalten.</w:t>
      </w:r>
    </w:p>
    <w:p w14:paraId="035C7B05" w14:textId="77777777" w:rsidR="00A546A1" w:rsidRPr="00A546A1" w:rsidRDefault="00A546A1" w:rsidP="00A546A1">
      <w:pPr>
        <w:pStyle w:val="Absatz"/>
      </w:pPr>
      <w:r w:rsidRPr="00A546A1">
        <w:t>Sobald diese Kernfunktionen erfolgreich programmiert wurden, wird die App weiterentwickelt, um zusätzliche Features zu integrieren:</w:t>
      </w:r>
    </w:p>
    <w:p w14:paraId="0DE81F86" w14:textId="77777777" w:rsidR="00A546A1" w:rsidRPr="00A546A1" w:rsidRDefault="00A546A1" w:rsidP="00A546A1">
      <w:pPr>
        <w:pStyle w:val="Absatz"/>
        <w:numPr>
          <w:ilvl w:val="0"/>
          <w:numId w:val="49"/>
        </w:numPr>
      </w:pPr>
      <w:r w:rsidRPr="00A546A1">
        <w:rPr>
          <w:b/>
          <w:bCs/>
        </w:rPr>
        <w:t>Rangliste für Nutzer:</w:t>
      </w:r>
      <w:r w:rsidRPr="00A546A1">
        <w:t xml:space="preserve"> Eine Rangliste wird implementiert, die die Nutzer nach ihrer Fähigkeit zur Erfüllung von Aufgaben bewertet. Nutzer, die ihre Lernziele besonders gut umsetzen, werden in der Rangliste hervorgehoben.</w:t>
      </w:r>
    </w:p>
    <w:p w14:paraId="1D0E0DB5" w14:textId="77777777" w:rsidR="00A546A1" w:rsidRPr="00A546A1" w:rsidRDefault="00A546A1" w:rsidP="00A546A1">
      <w:pPr>
        <w:pStyle w:val="Absatz"/>
        <w:numPr>
          <w:ilvl w:val="0"/>
          <w:numId w:val="49"/>
        </w:numPr>
      </w:pPr>
      <w:r w:rsidRPr="00A546A1">
        <w:rPr>
          <w:b/>
          <w:bCs/>
        </w:rPr>
        <w:t>Stundenplan-Integration:</w:t>
      </w:r>
      <w:r w:rsidRPr="00A546A1">
        <w:t xml:space="preserve"> Eine Funktion wird hinzugefügt, die es ermöglicht, den Stundenplan von </w:t>
      </w:r>
      <w:proofErr w:type="spellStart"/>
      <w:r w:rsidRPr="00A546A1">
        <w:t>Nesa</w:t>
      </w:r>
      <w:proofErr w:type="spellEnd"/>
      <w:r w:rsidRPr="00A546A1">
        <w:t xml:space="preserve"> oder einem ähnlichen System zu importieren und in der App anzuzeigen. Dies erleichtert es den Schülern, ihre Schulstunden mit den generierten Lernblöcken zu synchronisieren und ihre Zeit noch effizienter zu managen.</w:t>
      </w:r>
    </w:p>
    <w:p w14:paraId="3F308ACE" w14:textId="77777777" w:rsidR="00A546A1" w:rsidRPr="00A546A1" w:rsidRDefault="00A546A1" w:rsidP="00A546A1">
      <w:pPr>
        <w:pStyle w:val="Absatz"/>
      </w:pPr>
      <w:r w:rsidRPr="00A546A1">
        <w:t>Diese erweiterten Funktionen zielen darauf ab, das Zeitmanagement und die Produktivität der Schüler weiter zu optimieren und eine noch individuellere Unterstützung zu bieten.</w:t>
      </w:r>
    </w:p>
    <w:p w14:paraId="16A2172E" w14:textId="77777777" w:rsidR="00710E14" w:rsidRDefault="00710E14">
      <w:pPr>
        <w:pStyle w:val="Absatz"/>
        <w:sectPr w:rsidR="00710E14">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pPr>
    </w:p>
    <w:p w14:paraId="63600F0F" w14:textId="77777777" w:rsidR="00710E14" w:rsidRDefault="00E077F5">
      <w:pPr>
        <w:pStyle w:val="berschrift2"/>
        <w:numPr>
          <w:ilvl w:val="1"/>
          <w:numId w:val="28"/>
        </w:numPr>
      </w:pPr>
      <w:bookmarkStart w:id="40" w:name="_Toc536469441"/>
      <w:bookmarkStart w:id="41" w:name="_Toc18315450"/>
      <w:bookmarkStart w:id="42" w:name="_Toc183096608"/>
      <w:r>
        <w:t>Funktionale Anforderungen</w:t>
      </w:r>
      <w:bookmarkEnd w:id="40"/>
      <w:bookmarkEnd w:id="41"/>
      <w:bookmarkEnd w:id="42"/>
    </w:p>
    <w:p w14:paraId="772E99FF" w14:textId="77777777" w:rsidR="00710E14" w:rsidRDefault="00E077F5">
      <w:pPr>
        <w:pStyle w:val="Absatz"/>
      </w:pPr>
      <w:r>
        <w:t>Es können unterschiedliche Techniken für die Beschreibung der Anforderungen verwendet werden.</w:t>
      </w:r>
    </w:p>
    <w:p w14:paraId="51D6CCE3" w14:textId="77777777" w:rsidR="00710E14" w:rsidRDefault="00E077F5">
      <w:pPr>
        <w:pStyle w:val="Absatz"/>
      </w:pPr>
      <w:r>
        <w:t>Pro Anforderung</w:t>
      </w:r>
    </w:p>
    <w:p w14:paraId="387F070B" w14:textId="77777777" w:rsidR="00710E14" w:rsidRDefault="00710E14">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851"/>
        <w:gridCol w:w="2001"/>
        <w:gridCol w:w="266"/>
        <w:gridCol w:w="807"/>
        <w:gridCol w:w="823"/>
        <w:gridCol w:w="496"/>
        <w:gridCol w:w="1370"/>
        <w:gridCol w:w="1891"/>
        <w:gridCol w:w="36"/>
        <w:gridCol w:w="858"/>
        <w:gridCol w:w="1038"/>
        <w:gridCol w:w="96"/>
        <w:gridCol w:w="840"/>
        <w:gridCol w:w="960"/>
      </w:tblGrid>
      <w:tr w:rsidR="00710E14" w14:paraId="794DC7FB" w14:textId="77777777" w:rsidTr="00A666C0">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7C3DFE05" w14:textId="77777777" w:rsidR="00710E14" w:rsidRDefault="00E077F5">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7146FB87" w14:textId="77777777" w:rsidR="00710E14" w:rsidRDefault="00E077F5">
            <w:pPr>
              <w:pStyle w:val="AbsatzTab12Pt1-1Kur"/>
            </w:pPr>
            <w:proofErr w:type="spellStart"/>
            <w:r>
              <w:t>n.nn</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4B2C51AB" w14:textId="77777777" w:rsidR="00710E14" w:rsidRDefault="00E077F5">
            <w:pPr>
              <w:pStyle w:val="AbsatzTab12PtTitel"/>
            </w:pPr>
            <w:r>
              <w:t>Quelle</w:t>
            </w:r>
          </w:p>
        </w:tc>
        <w:tc>
          <w:tcPr>
            <w:tcW w:w="2267" w:type="dxa"/>
            <w:gridSpan w:val="2"/>
            <w:tcBorders>
              <w:top w:val="single" w:sz="4" w:space="0" w:color="auto"/>
              <w:left w:val="single" w:sz="4" w:space="0" w:color="auto"/>
              <w:bottom w:val="single" w:sz="4" w:space="0" w:color="auto"/>
              <w:right w:val="single" w:sz="4" w:space="0" w:color="auto"/>
            </w:tcBorders>
          </w:tcPr>
          <w:p w14:paraId="7E45EF0D" w14:textId="62C73630" w:rsidR="00710E14" w:rsidRDefault="00A666C0">
            <w:pPr>
              <w:pStyle w:val="AbsatzTab12Pt1-1Kur"/>
            </w:pPr>
            <w:r w:rsidRPr="00A666C0">
              <w:t>Produktbeschreibung</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5BF0AF12" w14:textId="77777777" w:rsidR="00710E14" w:rsidRDefault="00E077F5">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3B792E5D" w14:textId="08BA4537" w:rsidR="00710E14" w:rsidRDefault="00A666C0">
            <w:pPr>
              <w:pStyle w:val="AbsatzTab12Pt1-1Kur"/>
            </w:pPr>
            <w:r>
              <w:t>Efe Bora Saglam</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32F4840C" w14:textId="77777777" w:rsidR="00710E14" w:rsidRDefault="00E077F5">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A666C0" w:rsidRPr="00A666C0" w14:paraId="7A25496E" w14:textId="77777777" w:rsidTr="00A666C0">
              <w:trPr>
                <w:tblCellSpacing w:w="15" w:type="dxa"/>
              </w:trPr>
              <w:tc>
                <w:tcPr>
                  <w:tcW w:w="0" w:type="auto"/>
                  <w:vAlign w:val="center"/>
                  <w:hideMark/>
                </w:tcPr>
                <w:p w14:paraId="1BBE99F7" w14:textId="77777777" w:rsidR="00A666C0" w:rsidRPr="00A666C0" w:rsidRDefault="00A666C0" w:rsidP="00A666C0">
                  <w:pPr>
                    <w:pStyle w:val="AbsatzTab12Pt1-1Kur"/>
                  </w:pPr>
                  <w:r w:rsidRPr="00A666C0">
                    <w:t>Stundenplan-Import</w:t>
                  </w:r>
                </w:p>
              </w:tc>
            </w:tr>
          </w:tbl>
          <w:p w14:paraId="037F03B7" w14:textId="77777777" w:rsidR="00A666C0" w:rsidRPr="00A666C0" w:rsidRDefault="00A666C0" w:rsidP="00A666C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66C0" w:rsidRPr="00A666C0" w14:paraId="2E1B6901" w14:textId="77777777" w:rsidTr="00A666C0">
              <w:trPr>
                <w:tblCellSpacing w:w="15" w:type="dxa"/>
              </w:trPr>
              <w:tc>
                <w:tcPr>
                  <w:tcW w:w="0" w:type="auto"/>
                  <w:vAlign w:val="center"/>
                  <w:hideMark/>
                </w:tcPr>
                <w:p w14:paraId="3ABE359C" w14:textId="77777777" w:rsidR="00A666C0" w:rsidRPr="00A666C0" w:rsidRDefault="00A666C0" w:rsidP="00A666C0">
                  <w:pPr>
                    <w:pStyle w:val="AbsatzTab12Pt1-1Kur"/>
                  </w:pPr>
                </w:p>
              </w:tc>
            </w:tr>
          </w:tbl>
          <w:p w14:paraId="697A872A" w14:textId="77777777" w:rsidR="00710E14" w:rsidRDefault="00710E14">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1CA0490D" w14:textId="77777777" w:rsidR="00710E14" w:rsidRDefault="00E077F5">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4C1F35B0" w14:textId="77777777" w:rsidR="00710E14" w:rsidRDefault="00E077F5">
            <w:pPr>
              <w:pStyle w:val="AbsatzTab12Pt1-1Kur"/>
            </w:pPr>
            <w: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645B8317" w14:textId="77777777" w:rsidR="00710E14" w:rsidRDefault="00E077F5">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25C1079D" w14:textId="1934AFC4" w:rsidR="00710E14" w:rsidRDefault="00A666C0">
            <w:pPr>
              <w:pStyle w:val="AbsatzTab12Pt1-1Kur"/>
            </w:pPr>
            <w:r>
              <w:t>Planung</w:t>
            </w:r>
          </w:p>
        </w:tc>
      </w:tr>
      <w:tr w:rsidR="00710E14" w14:paraId="52D2A5B8" w14:textId="77777777" w:rsidTr="00A666C0">
        <w:trPr>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7FDDFFF" w14:textId="77777777" w:rsidR="00710E14" w:rsidRDefault="00E077F5">
            <w:pPr>
              <w:pStyle w:val="AbsatzTab12PtTitel"/>
            </w:pPr>
            <w:r>
              <w:t>Name</w:t>
            </w:r>
          </w:p>
        </w:tc>
        <w:tc>
          <w:tcPr>
            <w:tcW w:w="11482" w:type="dxa"/>
            <w:gridSpan w:val="13"/>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7"/>
            </w:tblGrid>
            <w:tr w:rsidR="00A666C0" w:rsidRPr="00A666C0" w14:paraId="53DB09BA" w14:textId="77777777" w:rsidTr="00A666C0">
              <w:trPr>
                <w:tblCellSpacing w:w="15" w:type="dxa"/>
              </w:trPr>
              <w:tc>
                <w:tcPr>
                  <w:tcW w:w="0" w:type="auto"/>
                  <w:vAlign w:val="center"/>
                  <w:hideMark/>
                </w:tcPr>
                <w:p w14:paraId="090304C7" w14:textId="77777777" w:rsidR="00A666C0" w:rsidRPr="00A666C0" w:rsidRDefault="00A666C0" w:rsidP="00A666C0">
                  <w:pPr>
                    <w:pStyle w:val="AbsatzTab12Pt1-1Kur"/>
                  </w:pPr>
                  <w:r w:rsidRPr="00A666C0">
                    <w:t>Personalisierte Lernblock-Generierung</w:t>
                  </w:r>
                </w:p>
              </w:tc>
            </w:tr>
          </w:tbl>
          <w:p w14:paraId="151110B2" w14:textId="77777777" w:rsidR="00A666C0" w:rsidRPr="00A666C0" w:rsidRDefault="00A666C0" w:rsidP="00A666C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66C0" w:rsidRPr="00A666C0" w14:paraId="6473BFA3" w14:textId="77777777" w:rsidTr="00A666C0">
              <w:trPr>
                <w:tblCellSpacing w:w="15" w:type="dxa"/>
              </w:trPr>
              <w:tc>
                <w:tcPr>
                  <w:tcW w:w="0" w:type="auto"/>
                  <w:vAlign w:val="center"/>
                  <w:hideMark/>
                </w:tcPr>
                <w:p w14:paraId="4ABA3443" w14:textId="77777777" w:rsidR="00A666C0" w:rsidRPr="00A666C0" w:rsidRDefault="00A666C0" w:rsidP="00A666C0">
                  <w:pPr>
                    <w:pStyle w:val="AbsatzTab12Pt1-1Kur"/>
                  </w:pPr>
                </w:p>
              </w:tc>
            </w:tr>
          </w:tbl>
          <w:p w14:paraId="2186FE33" w14:textId="33777652" w:rsidR="00710E14" w:rsidRDefault="00710E14">
            <w:pPr>
              <w:pStyle w:val="AbsatzTab12Pt1-1Kur"/>
            </w:pPr>
          </w:p>
        </w:tc>
      </w:tr>
      <w:tr w:rsidR="00710E14" w14:paraId="1A425E82" w14:textId="77777777" w:rsidTr="00A666C0">
        <w:trPr>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762C70B6" w14:textId="77777777" w:rsidR="00710E14" w:rsidRDefault="00E077F5">
            <w:pPr>
              <w:pStyle w:val="AbsatzTab12PtTitel"/>
            </w:pPr>
            <w:r>
              <w:t xml:space="preserve">Funktionale </w:t>
            </w:r>
            <w:r>
              <w:br/>
              <w:t>Kurzbeschreibung</w:t>
            </w:r>
          </w:p>
        </w:tc>
        <w:tc>
          <w:tcPr>
            <w:tcW w:w="11482" w:type="dxa"/>
            <w:gridSpan w:val="13"/>
            <w:tcBorders>
              <w:top w:val="single" w:sz="4" w:space="0" w:color="auto"/>
              <w:left w:val="single" w:sz="4" w:space="0" w:color="auto"/>
              <w:bottom w:val="single" w:sz="4" w:space="0" w:color="auto"/>
              <w:right w:val="single" w:sz="4" w:space="0" w:color="auto"/>
            </w:tcBorders>
          </w:tcPr>
          <w:p w14:paraId="21ECF366" w14:textId="1ED3249F" w:rsidR="00710E14" w:rsidRDefault="00A666C0">
            <w:pPr>
              <w:pStyle w:val="AbsatzTab12Pt1-1Kur"/>
            </w:pPr>
            <w:r w:rsidRPr="00A666C0">
              <w:t>Die App generiert automatisch personalisierte Lernblöcke basierend auf dem Stundenplan und den freien Zeiten im Kalender.</w:t>
            </w:r>
          </w:p>
        </w:tc>
      </w:tr>
      <w:tr w:rsidR="00710E14" w14:paraId="4AA39654" w14:textId="77777777" w:rsidTr="00A666C0">
        <w:trPr>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7F305B84" w14:textId="77777777" w:rsidR="00710E14" w:rsidRDefault="00E077F5">
            <w:pPr>
              <w:pStyle w:val="AbsatzTab12PtTitel"/>
            </w:pPr>
            <w:r>
              <w:t>Input</w:t>
            </w:r>
          </w:p>
        </w:tc>
        <w:tc>
          <w:tcPr>
            <w:tcW w:w="11482"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8"/>
            </w:tblGrid>
            <w:tr w:rsidR="00A666C0" w:rsidRPr="00A666C0" w14:paraId="31EBDEA8" w14:textId="77777777" w:rsidTr="00A666C0">
              <w:trPr>
                <w:tblCellSpacing w:w="15" w:type="dxa"/>
              </w:trPr>
              <w:tc>
                <w:tcPr>
                  <w:tcW w:w="0" w:type="auto"/>
                  <w:vAlign w:val="center"/>
                  <w:hideMark/>
                </w:tcPr>
                <w:p w14:paraId="6F29CEB5" w14:textId="77777777" w:rsidR="00A666C0" w:rsidRPr="00A666C0" w:rsidRDefault="00A666C0" w:rsidP="00A666C0">
                  <w:pPr>
                    <w:pStyle w:val="AbsatzTab12Pt1-1Kur"/>
                  </w:pPr>
                  <w:r w:rsidRPr="00A666C0">
                    <w:t>Importierter Stundenplan, freie Zeitfenster im Kalender</w:t>
                  </w:r>
                </w:p>
              </w:tc>
            </w:tr>
          </w:tbl>
          <w:p w14:paraId="40C991E5" w14:textId="77777777" w:rsidR="00A666C0" w:rsidRPr="00A666C0" w:rsidRDefault="00A666C0" w:rsidP="00A666C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66C0" w:rsidRPr="00A666C0" w14:paraId="5B2A0253" w14:textId="77777777" w:rsidTr="00A666C0">
              <w:trPr>
                <w:tblCellSpacing w:w="15" w:type="dxa"/>
              </w:trPr>
              <w:tc>
                <w:tcPr>
                  <w:tcW w:w="0" w:type="auto"/>
                  <w:vAlign w:val="center"/>
                  <w:hideMark/>
                </w:tcPr>
                <w:p w14:paraId="0FEEE73E" w14:textId="77777777" w:rsidR="00A666C0" w:rsidRPr="00A666C0" w:rsidRDefault="00A666C0" w:rsidP="00A666C0">
                  <w:pPr>
                    <w:pStyle w:val="AbsatzTab12Pt1-1Kur"/>
                  </w:pPr>
                </w:p>
              </w:tc>
            </w:tr>
          </w:tbl>
          <w:p w14:paraId="7D33E34A" w14:textId="62BAB20C" w:rsidR="00710E14" w:rsidRDefault="00710E14">
            <w:pPr>
              <w:pStyle w:val="AbsatzTab12Pt1-1Kur"/>
            </w:pPr>
          </w:p>
        </w:tc>
      </w:tr>
      <w:tr w:rsidR="00710E14" w14:paraId="605D6398" w14:textId="77777777" w:rsidTr="00A666C0">
        <w:trPr>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0CAE584" w14:textId="77777777" w:rsidR="00710E14" w:rsidRDefault="00E077F5">
            <w:pPr>
              <w:pStyle w:val="AbsatzTab12PtTitel"/>
            </w:pPr>
            <w:r>
              <w:t>Verarbeitungsschritte / - regeln</w:t>
            </w:r>
          </w:p>
        </w:tc>
        <w:tc>
          <w:tcPr>
            <w:tcW w:w="11482" w:type="dxa"/>
            <w:gridSpan w:val="13"/>
            <w:tcBorders>
              <w:top w:val="single" w:sz="4" w:space="0" w:color="auto"/>
              <w:left w:val="single" w:sz="4" w:space="0" w:color="auto"/>
              <w:bottom w:val="single" w:sz="4" w:space="0" w:color="auto"/>
              <w:right w:val="single" w:sz="4" w:space="0" w:color="auto"/>
            </w:tcBorders>
            <w:hideMark/>
          </w:tcPr>
          <w:p w14:paraId="61223314" w14:textId="77777777" w:rsidR="00A666C0" w:rsidRDefault="00A666C0">
            <w:pPr>
              <w:pStyle w:val="AufzhlungsnumTab1nkur"/>
              <w:numPr>
                <w:ilvl w:val="0"/>
                <w:numId w:val="5"/>
              </w:numPr>
              <w:ind w:left="284" w:hanging="284"/>
              <w:jc w:val="both"/>
            </w:pPr>
            <w:r w:rsidRPr="00A666C0">
              <w:t>Stundenplan importieren</w:t>
            </w:r>
          </w:p>
          <w:p w14:paraId="65B8409C" w14:textId="77777777" w:rsidR="00A666C0" w:rsidRDefault="00A666C0">
            <w:pPr>
              <w:pStyle w:val="AufzhlungsnumTab1nkur"/>
              <w:numPr>
                <w:ilvl w:val="0"/>
                <w:numId w:val="5"/>
              </w:numPr>
              <w:ind w:left="284" w:hanging="284"/>
              <w:jc w:val="both"/>
            </w:pPr>
            <w:r w:rsidRPr="00A666C0">
              <w:t>Freie Zeiten analysieren</w:t>
            </w:r>
          </w:p>
          <w:p w14:paraId="182F0EF4" w14:textId="6F04B23E" w:rsidR="00710E14" w:rsidRDefault="00A666C0">
            <w:pPr>
              <w:pStyle w:val="AufzhlungsnumTab1nkur"/>
              <w:numPr>
                <w:ilvl w:val="0"/>
                <w:numId w:val="5"/>
              </w:numPr>
              <w:ind w:left="284" w:hanging="284"/>
              <w:jc w:val="both"/>
            </w:pPr>
            <w:r w:rsidRPr="00A666C0">
              <w:t>Automatisch Lernblöcke einfügen</w:t>
            </w:r>
          </w:p>
        </w:tc>
      </w:tr>
      <w:tr w:rsidR="00710E14" w14:paraId="36587FC6" w14:textId="77777777" w:rsidTr="00A666C0">
        <w:trPr>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79C2A235" w14:textId="77777777" w:rsidR="00710E14" w:rsidRDefault="00E077F5">
            <w:pPr>
              <w:pStyle w:val="AbsatzTab12PtTitel"/>
            </w:pPr>
            <w:r>
              <w:t>Output</w:t>
            </w:r>
          </w:p>
        </w:tc>
        <w:tc>
          <w:tcPr>
            <w:tcW w:w="11482" w:type="dxa"/>
            <w:gridSpan w:val="13"/>
            <w:tcBorders>
              <w:top w:val="single" w:sz="4" w:space="0" w:color="auto"/>
              <w:left w:val="single" w:sz="4" w:space="0" w:color="auto"/>
              <w:bottom w:val="single" w:sz="4" w:space="0" w:color="auto"/>
              <w:right w:val="single" w:sz="4" w:space="0" w:color="auto"/>
            </w:tcBorders>
          </w:tcPr>
          <w:p w14:paraId="3AD5C7A3" w14:textId="2E6BFC6E" w:rsidR="00710E14" w:rsidRDefault="00A666C0">
            <w:pPr>
              <w:pStyle w:val="AbsatzTab12Pt1-1Kur"/>
            </w:pPr>
            <w:r w:rsidRPr="00A666C0">
              <w:t>Personalisierte Lernblöcke im Kalender</w:t>
            </w:r>
          </w:p>
        </w:tc>
      </w:tr>
      <w:tr w:rsidR="00710E14" w14:paraId="7CD09478" w14:textId="77777777" w:rsidTr="00A666C0">
        <w:trPr>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7C2A944F" w14:textId="77777777" w:rsidR="00710E14" w:rsidRDefault="00E077F5">
            <w:pPr>
              <w:pStyle w:val="AbsatzTab12PtTitel"/>
            </w:pPr>
            <w:r>
              <w:t>Abnahmekriterien</w:t>
            </w:r>
          </w:p>
        </w:tc>
        <w:tc>
          <w:tcPr>
            <w:tcW w:w="11482" w:type="dxa"/>
            <w:gridSpan w:val="13"/>
            <w:tcBorders>
              <w:top w:val="single" w:sz="4" w:space="0" w:color="auto"/>
              <w:left w:val="single" w:sz="4" w:space="0" w:color="auto"/>
              <w:bottom w:val="single" w:sz="4" w:space="0" w:color="auto"/>
              <w:right w:val="single" w:sz="4" w:space="0" w:color="auto"/>
            </w:tcBorders>
          </w:tcPr>
          <w:p w14:paraId="0888A28C" w14:textId="4F963FC3" w:rsidR="00710E14" w:rsidRDefault="00A666C0">
            <w:pPr>
              <w:pStyle w:val="AbsatzTab12Pt1-1Kur"/>
            </w:pPr>
            <w:r w:rsidRPr="00A666C0">
              <w:t>Lernblöcke müssen automatisch in freien Zeiten erscheinen und den Stundenplan sinnvoll ergänzen.</w:t>
            </w:r>
          </w:p>
        </w:tc>
      </w:tr>
      <w:tr w:rsidR="00710E14" w14:paraId="74F9E17F" w14:textId="77777777" w:rsidTr="00A666C0">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68DCC7F6" w14:textId="77777777" w:rsidR="00710E14" w:rsidRDefault="00E077F5">
            <w:pPr>
              <w:pStyle w:val="AbsatzTab12PtTitel"/>
            </w:pPr>
            <w:r>
              <w:t xml:space="preserve">Wichtigkeit </w:t>
            </w:r>
            <w:r>
              <w:rPr>
                <w:vertAlign w:val="superscript"/>
              </w:rPr>
              <w:t>1</w:t>
            </w:r>
          </w:p>
        </w:tc>
        <w:tc>
          <w:tcPr>
            <w:tcW w:w="179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8F018AE" w14:textId="12802D1A" w:rsidR="00710E14" w:rsidRDefault="00A666C0">
            <w:pPr>
              <w:pStyle w:val="AbsatzTab12Pt1-1Kur"/>
            </w:pPr>
            <w:r>
              <w:t>5</w:t>
            </w:r>
          </w:p>
        </w:tc>
        <w:tc>
          <w:tcPr>
            <w:tcW w:w="2001" w:type="dxa"/>
            <w:tcBorders>
              <w:top w:val="single" w:sz="4" w:space="0" w:color="auto"/>
              <w:left w:val="single" w:sz="4" w:space="0" w:color="auto"/>
              <w:bottom w:val="single" w:sz="4" w:space="0" w:color="auto"/>
              <w:right w:val="single" w:sz="4" w:space="0" w:color="auto"/>
            </w:tcBorders>
            <w:shd w:val="clear" w:color="auto" w:fill="D9D9D9"/>
          </w:tcPr>
          <w:p w14:paraId="2DEFD621" w14:textId="77777777" w:rsidR="00710E14" w:rsidRDefault="00E077F5">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4F680D5" w14:textId="26392182" w:rsidR="00710E14" w:rsidRDefault="00A666C0">
            <w:pPr>
              <w:pStyle w:val="AbsatzTab12Pt1-1Kur"/>
            </w:pPr>
            <w:r>
              <w:t>4</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FB96B34" w14:textId="77777777" w:rsidR="00710E14" w:rsidRDefault="00E077F5">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52A572" w14:textId="719A0CD7" w:rsidR="00710E14" w:rsidRDefault="00A666C0">
            <w:pPr>
              <w:pStyle w:val="AbsatzTab12Pt1-1Kur"/>
            </w:pPr>
            <w: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68A1F468" w14:textId="77777777" w:rsidR="00710E14" w:rsidRDefault="00E077F5">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2A2C80" w14:textId="7AF519A1" w:rsidR="00F40460" w:rsidRDefault="00F40460">
            <w:pPr>
              <w:pStyle w:val="AbsatzTab12Pt1-1Kur"/>
            </w:pPr>
            <w:r>
              <w:t>4</w:t>
            </w:r>
          </w:p>
        </w:tc>
      </w:tr>
      <w:tr w:rsidR="00710E14" w14:paraId="4FB0A641"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314CAB6A" w14:textId="77777777" w:rsidR="00710E14" w:rsidRDefault="00E077F5">
            <w:pPr>
              <w:pStyle w:val="AbsatzTab10Pt1-1KurFett"/>
            </w:pPr>
            <w:r>
              <w:t xml:space="preserve">1) </w:t>
            </w:r>
            <w:r>
              <w:tab/>
              <w:t>Wichtigkeit: 5 = muss zwingend umgesetzt werden; 4 = sehr wichtig, 3 = wichtig, 2 = normal, 1 = nicht wichtig</w:t>
            </w:r>
          </w:p>
          <w:p w14:paraId="6558D919" w14:textId="77777777" w:rsidR="00710E14" w:rsidRDefault="00E077F5">
            <w:pPr>
              <w:pStyle w:val="AbsatzTab10Pt1-1KurFett"/>
              <w:keepNext/>
              <w:ind w:left="851" w:hanging="851"/>
            </w:pPr>
            <w:r>
              <w:t xml:space="preserve">2) </w:t>
            </w:r>
            <w:r>
              <w:tab/>
              <w:t>Dringlichkeit: 5 = muss sofort umgesetzt werden, 4 = sehr dringend, 3 = dringend, 2 = normal, 1 = nicht dringend</w:t>
            </w:r>
          </w:p>
          <w:p w14:paraId="1C8D7AE3" w14:textId="77777777" w:rsidR="00710E14" w:rsidRDefault="00E077F5">
            <w:pPr>
              <w:pStyle w:val="AbsatzTab10Pt1-1KurFett"/>
              <w:keepNext/>
              <w:ind w:left="851" w:hanging="851"/>
            </w:pPr>
            <w:r>
              <w:t>3)</w:t>
            </w:r>
            <w:r>
              <w:tab/>
              <w:t>Risiko/Kritikalität: 5 = nicht verantwortbares Risiko, 4 = sehr hohes Risiko, 3 = mittleres Risiko, 2 = geringes Risiko, 1 = ohne jegliches Risiko</w:t>
            </w:r>
          </w:p>
          <w:p w14:paraId="7AB01208" w14:textId="77777777" w:rsidR="00710E14" w:rsidRDefault="00E077F5">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46E6F470" w14:textId="77777777" w:rsidR="00710E14" w:rsidRDefault="00E077F5">
      <w:pPr>
        <w:pStyle w:val="Beschriftung"/>
      </w:pPr>
      <w:bookmarkStart w:id="43" w:name="_Toc536469448"/>
      <w:bookmarkStart w:id="44" w:name="_Toc18315457"/>
      <w:r>
        <w:t xml:space="preserve">Tabelle </w:t>
      </w:r>
      <w:r>
        <w:rPr>
          <w:noProof/>
        </w:rPr>
        <w:fldChar w:fldCharType="begin"/>
      </w:r>
      <w:r>
        <w:rPr>
          <w:noProof/>
        </w:rPr>
        <w:instrText xml:space="preserve"> SEQ Tabelle \* ARABIC </w:instrText>
      </w:r>
      <w:r>
        <w:rPr>
          <w:noProof/>
        </w:rPr>
        <w:fldChar w:fldCharType="separate"/>
      </w:r>
      <w:r w:rsidR="003C2CA9">
        <w:rPr>
          <w:noProof/>
        </w:rPr>
        <w:t>2</w:t>
      </w:r>
      <w:r>
        <w:rPr>
          <w:noProof/>
        </w:rPr>
        <w:fldChar w:fldCharType="end"/>
      </w:r>
      <w:r>
        <w:t>:</w:t>
      </w:r>
      <w:r>
        <w:tab/>
        <w:t xml:space="preserve">Funktionale Anforderungen – </w:t>
      </w:r>
      <w:proofErr w:type="spellStart"/>
      <w:r>
        <w:t>n.nn</w:t>
      </w:r>
      <w:bookmarkEnd w:id="43"/>
      <w:bookmarkEnd w:id="44"/>
      <w:proofErr w:type="spellEnd"/>
    </w:p>
    <w:p w14:paraId="6C52D1E9" w14:textId="77777777" w:rsidR="00F40460" w:rsidRDefault="00F40460" w:rsidP="00F40460">
      <w:pPr>
        <w:pStyle w:val="Absatz"/>
      </w:pPr>
    </w:p>
    <w:p w14:paraId="31E39157" w14:textId="77777777" w:rsidR="00F40460" w:rsidRDefault="00F40460" w:rsidP="00F40460">
      <w:pPr>
        <w:pStyle w:val="Absatz"/>
      </w:pPr>
    </w:p>
    <w:p w14:paraId="409A63E1" w14:textId="77777777" w:rsidR="00F40460" w:rsidRPr="00F40460" w:rsidRDefault="00F40460" w:rsidP="00F40460">
      <w:pPr>
        <w:pStyle w:val="Absatz"/>
      </w:pPr>
    </w:p>
    <w:tbl>
      <w:tblPr>
        <w:tblW w:w="15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851"/>
        <w:gridCol w:w="2001"/>
        <w:gridCol w:w="266"/>
        <w:gridCol w:w="807"/>
        <w:gridCol w:w="823"/>
        <w:gridCol w:w="496"/>
        <w:gridCol w:w="1370"/>
        <w:gridCol w:w="1891"/>
        <w:gridCol w:w="36"/>
        <w:gridCol w:w="924"/>
        <w:gridCol w:w="1025"/>
        <w:gridCol w:w="895"/>
        <w:gridCol w:w="948"/>
        <w:gridCol w:w="12"/>
      </w:tblGrid>
      <w:tr w:rsidR="00F40460" w14:paraId="076DB199" w14:textId="27923B51" w:rsidTr="00F40460">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7DBB9D50" w14:textId="77777777" w:rsidR="00F40460" w:rsidRDefault="00F40460" w:rsidP="00F4046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218EFE06" w14:textId="77777777" w:rsidR="00F40460" w:rsidRDefault="00F40460" w:rsidP="00F40460">
            <w:pPr>
              <w:pStyle w:val="AbsatzTab12Pt1-1Kur"/>
            </w:pPr>
            <w:proofErr w:type="spellStart"/>
            <w:r>
              <w:t>n.nn</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05B3FEAE" w14:textId="77777777" w:rsidR="00F40460" w:rsidRDefault="00F40460" w:rsidP="00F40460">
            <w:pPr>
              <w:pStyle w:val="AbsatzTab12PtTitel"/>
            </w:pPr>
            <w:r>
              <w:t>Quelle</w:t>
            </w:r>
          </w:p>
        </w:tc>
        <w:tc>
          <w:tcPr>
            <w:tcW w:w="2267" w:type="dxa"/>
            <w:gridSpan w:val="2"/>
            <w:tcBorders>
              <w:top w:val="single" w:sz="4" w:space="0" w:color="auto"/>
              <w:left w:val="single" w:sz="4" w:space="0" w:color="auto"/>
              <w:bottom w:val="single" w:sz="4" w:space="0" w:color="auto"/>
              <w:right w:val="single" w:sz="4" w:space="0" w:color="auto"/>
            </w:tcBorders>
          </w:tcPr>
          <w:p w14:paraId="653E0C29" w14:textId="77F2652E" w:rsidR="00F40460" w:rsidRDefault="00F40460" w:rsidP="00F40460">
            <w:pPr>
              <w:pStyle w:val="AbsatzTab12Pt1-1Kur"/>
            </w:pPr>
            <w:r w:rsidRPr="00F40460">
              <w:t>Produktweiterentwicklung</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18656E84" w14:textId="77777777" w:rsidR="00F40460" w:rsidRDefault="00F40460" w:rsidP="00F4046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064D8DD5" w14:textId="77777777" w:rsidR="00F40460" w:rsidRDefault="00F40460" w:rsidP="00F40460">
            <w:pPr>
              <w:pStyle w:val="AbsatzTab12Pt1-1Kur"/>
            </w:pPr>
            <w:r>
              <w:t>Efe Bora Saglam</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6846C99E" w14:textId="77777777" w:rsidR="00F40460" w:rsidRDefault="00F40460" w:rsidP="00F4046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F40460" w:rsidRPr="00A666C0" w14:paraId="7DF31F98" w14:textId="77777777" w:rsidTr="007931A9">
              <w:trPr>
                <w:tblCellSpacing w:w="15" w:type="dxa"/>
              </w:trPr>
              <w:tc>
                <w:tcPr>
                  <w:tcW w:w="0" w:type="auto"/>
                  <w:vAlign w:val="center"/>
                  <w:hideMark/>
                </w:tcPr>
                <w:p w14:paraId="7EB196CD" w14:textId="2E098BE0" w:rsidR="00F40460" w:rsidRPr="00A666C0" w:rsidRDefault="00F40460" w:rsidP="00F40460">
                  <w:pPr>
                    <w:pStyle w:val="AbsatzTab12Pt1-1Kur"/>
                  </w:pPr>
                  <w:r w:rsidRPr="00F40460">
                    <w:t>Aufgabenverwirklichung</w:t>
                  </w:r>
                </w:p>
              </w:tc>
            </w:tr>
          </w:tbl>
          <w:p w14:paraId="7310046D" w14:textId="77777777" w:rsidR="00F40460" w:rsidRPr="00A666C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A666C0" w14:paraId="71B4405C" w14:textId="77777777" w:rsidTr="007931A9">
              <w:trPr>
                <w:tblCellSpacing w:w="15" w:type="dxa"/>
              </w:trPr>
              <w:tc>
                <w:tcPr>
                  <w:tcW w:w="0" w:type="auto"/>
                  <w:vAlign w:val="center"/>
                  <w:hideMark/>
                </w:tcPr>
                <w:p w14:paraId="4886AD54" w14:textId="77777777" w:rsidR="00F40460" w:rsidRPr="00A666C0" w:rsidRDefault="00F40460" w:rsidP="00F40460">
                  <w:pPr>
                    <w:pStyle w:val="AbsatzTab12Pt1-1Kur"/>
                  </w:pPr>
                </w:p>
              </w:tc>
            </w:tr>
          </w:tbl>
          <w:p w14:paraId="2B160940" w14:textId="77777777" w:rsidR="00F40460" w:rsidRDefault="00F40460" w:rsidP="00F40460">
            <w:pPr>
              <w:pStyle w:val="AbsatzTab12Pt1-1Kur"/>
            </w:pPr>
          </w:p>
        </w:tc>
        <w:tc>
          <w:tcPr>
            <w:tcW w:w="960" w:type="dxa"/>
            <w:gridSpan w:val="2"/>
          </w:tcPr>
          <w:p w14:paraId="2FFA6CDE" w14:textId="4CDCC92A" w:rsidR="00F40460" w:rsidRPr="00F40460" w:rsidRDefault="00F40460" w:rsidP="00F40460">
            <w:pPr>
              <w:spacing w:after="0" w:line="240" w:lineRule="auto"/>
              <w:rPr>
                <w:b/>
                <w:bCs/>
                <w:color w:val="auto"/>
              </w:rPr>
            </w:pPr>
            <w:r w:rsidRPr="00F40460">
              <w:rPr>
                <w:b/>
                <w:bCs/>
                <w:color w:val="auto"/>
              </w:rPr>
              <w:t>Datum</w:t>
            </w:r>
          </w:p>
        </w:tc>
        <w:tc>
          <w:tcPr>
            <w:tcW w:w="1025" w:type="dxa"/>
          </w:tcPr>
          <w:p w14:paraId="352F3D57" w14:textId="4D1E3749" w:rsidR="00F40460" w:rsidRPr="00F40460" w:rsidRDefault="00F40460" w:rsidP="00F40460">
            <w:pPr>
              <w:spacing w:after="0" w:line="240" w:lineRule="auto"/>
              <w:rPr>
                <w:color w:val="auto"/>
              </w:rPr>
            </w:pPr>
            <w:r w:rsidRPr="00F40460">
              <w:rPr>
                <w:color w:val="auto"/>
              </w:rPr>
              <w:t>13.12.21</w:t>
            </w:r>
          </w:p>
        </w:tc>
        <w:tc>
          <w:tcPr>
            <w:tcW w:w="895" w:type="dxa"/>
          </w:tcPr>
          <w:p w14:paraId="70511163" w14:textId="1B3BBBFF" w:rsidR="00F40460" w:rsidRPr="00F40460" w:rsidRDefault="00F40460" w:rsidP="00F40460">
            <w:pPr>
              <w:spacing w:after="0" w:line="240" w:lineRule="auto"/>
              <w:rPr>
                <w:b/>
                <w:bCs/>
                <w:color w:val="auto"/>
              </w:rPr>
            </w:pPr>
            <w:r w:rsidRPr="00F40460">
              <w:rPr>
                <w:b/>
                <w:bCs/>
                <w:color w:val="auto"/>
              </w:rPr>
              <w:t>Status</w:t>
            </w:r>
          </w:p>
        </w:tc>
        <w:tc>
          <w:tcPr>
            <w:tcW w:w="960" w:type="dxa"/>
            <w:gridSpan w:val="2"/>
          </w:tcPr>
          <w:p w14:paraId="7114FA8C" w14:textId="5DA7DC42" w:rsidR="00F40460" w:rsidRPr="00F40460" w:rsidRDefault="00F40460" w:rsidP="00F40460">
            <w:pPr>
              <w:spacing w:after="0" w:line="240" w:lineRule="auto"/>
              <w:rPr>
                <w:color w:val="auto"/>
              </w:rPr>
            </w:pPr>
            <w:r w:rsidRPr="00F40460">
              <w:rPr>
                <w:color w:val="auto"/>
              </w:rPr>
              <w:t>Planung</w:t>
            </w:r>
          </w:p>
        </w:tc>
      </w:tr>
      <w:tr w:rsidR="00F40460" w14:paraId="0CE9B4E5" w14:textId="77777777" w:rsidTr="00F40460">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642E9CA" w14:textId="77777777" w:rsidR="00F40460" w:rsidRDefault="00F40460" w:rsidP="00F40460">
            <w:pPr>
              <w:pStyle w:val="AbsatzTab12PtTitel"/>
            </w:pPr>
            <w:r>
              <w:t>Name</w:t>
            </w:r>
          </w:p>
        </w:tc>
        <w:tc>
          <w:tcPr>
            <w:tcW w:w="11482" w:type="dxa"/>
            <w:gridSpan w:val="12"/>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tblGrid>
            <w:tr w:rsidR="00F40460" w:rsidRPr="00A666C0" w14:paraId="14A5F5E3"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F40460" w:rsidRPr="00F40460" w14:paraId="4641257F" w14:textId="77777777" w:rsidTr="00F40460">
                    <w:trPr>
                      <w:tblCellSpacing w:w="15" w:type="dxa"/>
                    </w:trPr>
                    <w:tc>
                      <w:tcPr>
                        <w:tcW w:w="0" w:type="auto"/>
                        <w:vAlign w:val="center"/>
                        <w:hideMark/>
                      </w:tcPr>
                      <w:p w14:paraId="300B8D86" w14:textId="77777777" w:rsidR="00F40460" w:rsidRPr="00F40460" w:rsidRDefault="00F40460" w:rsidP="00F40460">
                        <w:pPr>
                          <w:pStyle w:val="AbsatzTab12Pt1-1Kur"/>
                        </w:pPr>
                        <w:r w:rsidRPr="00F40460">
                          <w:t>Ranglistensystem für Nutzer</w:t>
                        </w:r>
                      </w:p>
                    </w:tc>
                  </w:tr>
                </w:tbl>
                <w:p w14:paraId="4C484E7B"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11E573BA" w14:textId="77777777" w:rsidTr="00F40460">
                    <w:trPr>
                      <w:tblCellSpacing w:w="15" w:type="dxa"/>
                    </w:trPr>
                    <w:tc>
                      <w:tcPr>
                        <w:tcW w:w="0" w:type="auto"/>
                        <w:vAlign w:val="center"/>
                        <w:hideMark/>
                      </w:tcPr>
                      <w:p w14:paraId="0CF79A41" w14:textId="77777777" w:rsidR="00F40460" w:rsidRPr="00F40460" w:rsidRDefault="00F40460" w:rsidP="00F40460">
                        <w:pPr>
                          <w:pStyle w:val="AbsatzTab12Pt1-1Kur"/>
                        </w:pPr>
                      </w:p>
                    </w:tc>
                  </w:tr>
                </w:tbl>
                <w:p w14:paraId="200FAE7F" w14:textId="661E3607" w:rsidR="00F40460" w:rsidRPr="00A666C0" w:rsidRDefault="00F40460" w:rsidP="00F40460">
                  <w:pPr>
                    <w:pStyle w:val="AbsatzTab12Pt1-1Kur"/>
                  </w:pPr>
                </w:p>
              </w:tc>
            </w:tr>
          </w:tbl>
          <w:p w14:paraId="3DD6BE56" w14:textId="77777777" w:rsidR="00F40460" w:rsidRPr="00A666C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A666C0" w14:paraId="1E92773A" w14:textId="77777777" w:rsidTr="007931A9">
              <w:trPr>
                <w:tblCellSpacing w:w="15" w:type="dxa"/>
              </w:trPr>
              <w:tc>
                <w:tcPr>
                  <w:tcW w:w="0" w:type="auto"/>
                  <w:vAlign w:val="center"/>
                  <w:hideMark/>
                </w:tcPr>
                <w:p w14:paraId="7250BDE9" w14:textId="77777777" w:rsidR="00F40460" w:rsidRPr="00A666C0" w:rsidRDefault="00F40460" w:rsidP="00F40460">
                  <w:pPr>
                    <w:pStyle w:val="AbsatzTab12Pt1-1Kur"/>
                  </w:pPr>
                </w:p>
              </w:tc>
            </w:tr>
          </w:tbl>
          <w:p w14:paraId="73F4AEFA" w14:textId="77777777" w:rsidR="00F40460" w:rsidRDefault="00F40460" w:rsidP="00F40460">
            <w:pPr>
              <w:pStyle w:val="AbsatzTab12Pt1-1Kur"/>
            </w:pPr>
          </w:p>
        </w:tc>
      </w:tr>
      <w:tr w:rsidR="00F40460" w14:paraId="64293228" w14:textId="77777777" w:rsidTr="00F40460">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7CCD6345" w14:textId="77777777" w:rsidR="00F40460" w:rsidRDefault="00F40460" w:rsidP="00F40460">
            <w:pPr>
              <w:pStyle w:val="AbsatzTab12PtTitel"/>
            </w:pPr>
            <w:r>
              <w:t xml:space="preserve">Funktionale </w:t>
            </w:r>
            <w:r>
              <w:br/>
              <w:t>Kurzbeschreibung</w:t>
            </w:r>
          </w:p>
        </w:tc>
        <w:tc>
          <w:tcPr>
            <w:tcW w:w="11482" w:type="dxa"/>
            <w:gridSpan w:val="12"/>
            <w:tcBorders>
              <w:top w:val="single" w:sz="4" w:space="0" w:color="auto"/>
              <w:left w:val="single" w:sz="4" w:space="0" w:color="auto"/>
              <w:bottom w:val="single" w:sz="4" w:space="0" w:color="auto"/>
              <w:right w:val="single" w:sz="4" w:space="0" w:color="auto"/>
            </w:tcBorders>
          </w:tcPr>
          <w:p w14:paraId="6E66431A" w14:textId="31C2905D" w:rsidR="00F40460" w:rsidRDefault="00F40460" w:rsidP="00F40460">
            <w:pPr>
              <w:pStyle w:val="AbsatzTab12Pt1-1Kur"/>
            </w:pPr>
            <w:r w:rsidRPr="00F40460">
              <w:t>Nutzer werden in einer Rangliste nach ihrer Aufgaben- und Lernblockverwirklichung bewertet.</w:t>
            </w:r>
          </w:p>
        </w:tc>
      </w:tr>
      <w:tr w:rsidR="00F40460" w14:paraId="5F1DFA0C" w14:textId="77777777" w:rsidTr="00F40460">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1B761029" w14:textId="77777777" w:rsidR="00F40460" w:rsidRDefault="00F40460" w:rsidP="00F40460">
            <w:pPr>
              <w:pStyle w:val="AbsatzTab12PtTitel"/>
            </w:pPr>
            <w:r>
              <w:t>Input</w:t>
            </w:r>
          </w:p>
        </w:tc>
        <w:tc>
          <w:tcPr>
            <w:tcW w:w="11482" w:type="dxa"/>
            <w:gridSpan w:val="12"/>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3"/>
            </w:tblGrid>
            <w:tr w:rsidR="00F40460" w:rsidRPr="00A666C0" w14:paraId="67B9A858"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3"/>
                  </w:tblGrid>
                  <w:tr w:rsidR="00F40460" w:rsidRPr="00F40460" w14:paraId="7A454228" w14:textId="77777777" w:rsidTr="00F40460">
                    <w:trPr>
                      <w:tblCellSpacing w:w="15" w:type="dxa"/>
                    </w:trPr>
                    <w:tc>
                      <w:tcPr>
                        <w:tcW w:w="0" w:type="auto"/>
                        <w:vAlign w:val="center"/>
                        <w:hideMark/>
                      </w:tcPr>
                      <w:p w14:paraId="167DFC50" w14:textId="77777777" w:rsidR="00F40460" w:rsidRPr="00F40460" w:rsidRDefault="00F40460" w:rsidP="00F40460">
                        <w:pPr>
                          <w:pStyle w:val="AbsatzTab12Pt1-1Kur"/>
                        </w:pPr>
                        <w:r w:rsidRPr="00F40460">
                          <w:t>Erfüllte Aufgaben, Fortschrittsdaten</w:t>
                        </w:r>
                      </w:p>
                    </w:tc>
                  </w:tr>
                </w:tbl>
                <w:p w14:paraId="4E07E21B"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25EF9960" w14:textId="77777777" w:rsidTr="00F40460">
                    <w:trPr>
                      <w:tblCellSpacing w:w="15" w:type="dxa"/>
                    </w:trPr>
                    <w:tc>
                      <w:tcPr>
                        <w:tcW w:w="0" w:type="auto"/>
                        <w:vAlign w:val="center"/>
                        <w:hideMark/>
                      </w:tcPr>
                      <w:p w14:paraId="1F79FD1A" w14:textId="77777777" w:rsidR="00F40460" w:rsidRPr="00F40460" w:rsidRDefault="00F40460" w:rsidP="00F40460">
                        <w:pPr>
                          <w:pStyle w:val="AbsatzTab12Pt1-1Kur"/>
                        </w:pPr>
                      </w:p>
                    </w:tc>
                  </w:tr>
                </w:tbl>
                <w:p w14:paraId="1B56B064" w14:textId="47A4C09C" w:rsidR="00F40460" w:rsidRPr="00A666C0" w:rsidRDefault="00F40460" w:rsidP="00F40460">
                  <w:pPr>
                    <w:pStyle w:val="AbsatzTab12Pt1-1Kur"/>
                  </w:pPr>
                </w:p>
              </w:tc>
            </w:tr>
          </w:tbl>
          <w:p w14:paraId="587C24C3" w14:textId="77777777" w:rsidR="00F40460" w:rsidRPr="00A666C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A666C0" w14:paraId="386C01BD" w14:textId="77777777" w:rsidTr="007931A9">
              <w:trPr>
                <w:tblCellSpacing w:w="15" w:type="dxa"/>
              </w:trPr>
              <w:tc>
                <w:tcPr>
                  <w:tcW w:w="0" w:type="auto"/>
                  <w:vAlign w:val="center"/>
                  <w:hideMark/>
                </w:tcPr>
                <w:p w14:paraId="2D9B4327" w14:textId="77777777" w:rsidR="00F40460" w:rsidRPr="00A666C0" w:rsidRDefault="00F40460" w:rsidP="00F40460">
                  <w:pPr>
                    <w:pStyle w:val="AbsatzTab12Pt1-1Kur"/>
                  </w:pPr>
                </w:p>
              </w:tc>
            </w:tr>
          </w:tbl>
          <w:p w14:paraId="228B8FF2" w14:textId="77777777" w:rsidR="00F40460" w:rsidRDefault="00F40460" w:rsidP="00F40460">
            <w:pPr>
              <w:pStyle w:val="AbsatzTab12Pt1-1Kur"/>
            </w:pPr>
          </w:p>
        </w:tc>
      </w:tr>
      <w:tr w:rsidR="00F40460" w14:paraId="33A6E2E7" w14:textId="77777777" w:rsidTr="00F40460">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C0E94F9" w14:textId="77777777" w:rsidR="00F40460" w:rsidRDefault="00F40460" w:rsidP="00F40460">
            <w:pPr>
              <w:pStyle w:val="AbsatzTab12PtTitel"/>
            </w:pPr>
            <w:r>
              <w:t>Verarbeitungsschritte / - regeln</w:t>
            </w:r>
          </w:p>
        </w:tc>
        <w:tc>
          <w:tcPr>
            <w:tcW w:w="11482" w:type="dxa"/>
            <w:gridSpan w:val="12"/>
            <w:tcBorders>
              <w:top w:val="single" w:sz="4" w:space="0" w:color="auto"/>
              <w:left w:val="single" w:sz="4" w:space="0" w:color="auto"/>
              <w:bottom w:val="single" w:sz="4" w:space="0" w:color="auto"/>
              <w:right w:val="single" w:sz="4" w:space="0" w:color="auto"/>
            </w:tcBorders>
            <w:hideMark/>
          </w:tcPr>
          <w:p w14:paraId="17D9C271" w14:textId="77777777" w:rsidR="00F40460" w:rsidRDefault="00F40460" w:rsidP="00F40460">
            <w:pPr>
              <w:pStyle w:val="AufzhlungsnumTab1nkur"/>
              <w:numPr>
                <w:ilvl w:val="0"/>
                <w:numId w:val="5"/>
              </w:numPr>
              <w:ind w:left="284" w:hanging="284"/>
              <w:jc w:val="both"/>
            </w:pPr>
            <w:r w:rsidRPr="00F40460">
              <w:t>Nutzererfüllung der Aufgaben analysieren</w:t>
            </w:r>
          </w:p>
          <w:p w14:paraId="18DEBA89" w14:textId="09CABD77" w:rsidR="00F40460" w:rsidRDefault="00F40460" w:rsidP="00F40460">
            <w:pPr>
              <w:pStyle w:val="AufzhlungsnumTab1nkur"/>
              <w:numPr>
                <w:ilvl w:val="0"/>
                <w:numId w:val="5"/>
              </w:numPr>
              <w:ind w:left="284" w:hanging="284"/>
              <w:jc w:val="both"/>
            </w:pPr>
            <w:r w:rsidRPr="00F40460">
              <w:t>Rangliste basierend auf Fortschritt erstellen</w:t>
            </w:r>
          </w:p>
        </w:tc>
      </w:tr>
      <w:tr w:rsidR="00F40460" w14:paraId="00DC006F" w14:textId="77777777" w:rsidTr="00F40460">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245B762F" w14:textId="77777777" w:rsidR="00F40460" w:rsidRDefault="00F40460" w:rsidP="00F40460">
            <w:pPr>
              <w:pStyle w:val="AbsatzTab12PtTitel"/>
            </w:pPr>
            <w:r>
              <w:t>Output</w:t>
            </w:r>
          </w:p>
        </w:tc>
        <w:tc>
          <w:tcPr>
            <w:tcW w:w="11482" w:type="dxa"/>
            <w:gridSpan w:val="12"/>
            <w:tcBorders>
              <w:top w:val="single" w:sz="4" w:space="0" w:color="auto"/>
              <w:left w:val="single" w:sz="4" w:space="0" w:color="auto"/>
              <w:bottom w:val="single" w:sz="4" w:space="0" w:color="auto"/>
              <w:right w:val="single" w:sz="4" w:space="0" w:color="auto"/>
            </w:tcBorders>
          </w:tcPr>
          <w:p w14:paraId="63D1C0BD" w14:textId="108F4ED7" w:rsidR="00F40460" w:rsidRDefault="00F40460" w:rsidP="00F40460">
            <w:pPr>
              <w:pStyle w:val="AbsatzTab12Pt1-1Kur"/>
            </w:pPr>
            <w:r w:rsidRPr="00F40460">
              <w:t>Rangliste der Nutzer nach Aufgabenverwirklichung</w:t>
            </w:r>
          </w:p>
        </w:tc>
      </w:tr>
      <w:tr w:rsidR="00F40460" w14:paraId="06083B8B" w14:textId="77777777" w:rsidTr="00F40460">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130959C6" w14:textId="77777777" w:rsidR="00F40460" w:rsidRDefault="00F40460" w:rsidP="00F40460">
            <w:pPr>
              <w:pStyle w:val="AbsatzTab12PtTitel"/>
            </w:pPr>
            <w:r>
              <w:t>Abnahmekriterien</w:t>
            </w:r>
          </w:p>
        </w:tc>
        <w:tc>
          <w:tcPr>
            <w:tcW w:w="11482" w:type="dxa"/>
            <w:gridSpan w:val="12"/>
            <w:tcBorders>
              <w:top w:val="single" w:sz="4" w:space="0" w:color="auto"/>
              <w:left w:val="single" w:sz="4" w:space="0" w:color="auto"/>
              <w:bottom w:val="single" w:sz="4" w:space="0" w:color="auto"/>
              <w:right w:val="single" w:sz="4" w:space="0" w:color="auto"/>
            </w:tcBorders>
          </w:tcPr>
          <w:p w14:paraId="68C5C44A" w14:textId="1EF750B2" w:rsidR="00F40460" w:rsidRDefault="00F40460" w:rsidP="00F40460">
            <w:pPr>
              <w:pStyle w:val="AbsatzTab12Pt1-1Kur"/>
            </w:pPr>
            <w:r w:rsidRPr="00F40460">
              <w:t>Rangliste muss korrekt und in Echtzeit aktualisiert werden, basierend auf der Erfüllung von Aufgaben.</w:t>
            </w:r>
          </w:p>
        </w:tc>
      </w:tr>
      <w:tr w:rsidR="00F40460" w14:paraId="240B16AB" w14:textId="63A6E22B" w:rsidTr="00F40460">
        <w:trPr>
          <w:gridAfter w:val="1"/>
          <w:wAfter w:w="12" w:type="dxa"/>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04E0E777" w14:textId="77777777" w:rsidR="00F40460" w:rsidRDefault="00F40460" w:rsidP="00F40460">
            <w:pPr>
              <w:pStyle w:val="AbsatzTab12PtTitel"/>
            </w:pPr>
            <w:r>
              <w:t xml:space="preserve">Wichtigkeit </w:t>
            </w:r>
            <w:r>
              <w:rPr>
                <w:vertAlign w:val="superscript"/>
              </w:rPr>
              <w:t>1</w:t>
            </w:r>
          </w:p>
        </w:tc>
        <w:tc>
          <w:tcPr>
            <w:tcW w:w="179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31C7AE6" w14:textId="53E441D6" w:rsidR="00F40460" w:rsidRDefault="00EC485E" w:rsidP="00F40460">
            <w:pPr>
              <w:pStyle w:val="AbsatzTab12Pt1-1Kur"/>
            </w:pPr>
            <w:r>
              <w:t>2</w:t>
            </w:r>
          </w:p>
        </w:tc>
        <w:tc>
          <w:tcPr>
            <w:tcW w:w="2001" w:type="dxa"/>
            <w:tcBorders>
              <w:top w:val="single" w:sz="4" w:space="0" w:color="auto"/>
              <w:left w:val="single" w:sz="4" w:space="0" w:color="auto"/>
              <w:bottom w:val="single" w:sz="4" w:space="0" w:color="auto"/>
              <w:right w:val="single" w:sz="4" w:space="0" w:color="auto"/>
            </w:tcBorders>
            <w:shd w:val="clear" w:color="auto" w:fill="D9D9D9"/>
          </w:tcPr>
          <w:p w14:paraId="36A3AC03" w14:textId="77777777" w:rsidR="00F40460" w:rsidRDefault="00F40460" w:rsidP="00F4046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00ABC7E" w14:textId="2A1B01CA" w:rsidR="00F40460" w:rsidRDefault="00EC485E" w:rsidP="00F40460">
            <w:pPr>
              <w:pStyle w:val="AbsatzTab12Pt1-1Kur"/>
            </w:pPr>
            <w:r>
              <w:t>2</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6EDF999" w14:textId="77777777" w:rsidR="00F40460" w:rsidRDefault="00F40460" w:rsidP="00F4046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8D5BE5" w14:textId="6E58F59B" w:rsidR="00F40460" w:rsidRDefault="00F40460" w:rsidP="00F40460">
            <w:pPr>
              <w:pStyle w:val="AbsatzTab12Pt1-1Kur"/>
            </w:pPr>
            <w:r>
              <w:t>3</w:t>
            </w:r>
          </w:p>
        </w:tc>
        <w:tc>
          <w:tcPr>
            <w:tcW w:w="1949" w:type="dxa"/>
            <w:gridSpan w:val="2"/>
          </w:tcPr>
          <w:p w14:paraId="143F7785" w14:textId="5AD7042C" w:rsidR="00F40460" w:rsidRDefault="00F40460" w:rsidP="00F40460">
            <w:pPr>
              <w:spacing w:after="0" w:line="240" w:lineRule="auto"/>
            </w:pPr>
            <w:r w:rsidRPr="00F40460">
              <w:rPr>
                <w:b/>
                <w:bCs/>
                <w:color w:val="auto"/>
              </w:rPr>
              <w:t>Aufwandgrösse</w:t>
            </w:r>
            <w:r w:rsidRPr="00F40460">
              <w:rPr>
                <w:color w:val="auto"/>
              </w:rPr>
              <w:t xml:space="preserve"> </w:t>
            </w:r>
            <w:r w:rsidRPr="00F40460">
              <w:rPr>
                <w:color w:val="auto"/>
                <w:vertAlign w:val="superscript"/>
              </w:rPr>
              <w:t>4</w:t>
            </w:r>
          </w:p>
        </w:tc>
        <w:tc>
          <w:tcPr>
            <w:tcW w:w="1843" w:type="dxa"/>
            <w:gridSpan w:val="2"/>
          </w:tcPr>
          <w:p w14:paraId="61D8F25F" w14:textId="214E2974" w:rsidR="00F40460" w:rsidRDefault="00F40460" w:rsidP="00F40460">
            <w:pPr>
              <w:spacing w:after="0" w:line="240" w:lineRule="auto"/>
            </w:pPr>
            <w:r>
              <w:rPr>
                <w:color w:val="auto"/>
              </w:rPr>
              <w:t>3</w:t>
            </w:r>
          </w:p>
        </w:tc>
      </w:tr>
    </w:tbl>
    <w:p w14:paraId="1B63FA2D" w14:textId="77777777" w:rsidR="00F40460" w:rsidRDefault="00F40460" w:rsidP="00F40460">
      <w:pPr>
        <w:pStyle w:val="Absatz"/>
      </w:pPr>
    </w:p>
    <w:p w14:paraId="68F8AA35" w14:textId="77777777" w:rsidR="00F40460" w:rsidRDefault="00F40460" w:rsidP="00F40460">
      <w:pPr>
        <w:pStyle w:val="Absatz"/>
      </w:pPr>
    </w:p>
    <w:p w14:paraId="1EB69DB3" w14:textId="77777777" w:rsidR="00F40460" w:rsidRDefault="00F40460" w:rsidP="00F40460">
      <w:pPr>
        <w:pStyle w:val="Absatz"/>
      </w:pPr>
    </w:p>
    <w:p w14:paraId="5F5FC35D" w14:textId="77777777" w:rsidR="00F40460" w:rsidRDefault="00F40460" w:rsidP="00F40460">
      <w:pPr>
        <w:pStyle w:val="Absatz"/>
      </w:pPr>
    </w:p>
    <w:p w14:paraId="2428B662" w14:textId="77777777" w:rsidR="00F40460" w:rsidRDefault="00F40460" w:rsidP="00F40460">
      <w:pPr>
        <w:pStyle w:val="Absatz"/>
      </w:pPr>
    </w:p>
    <w:p w14:paraId="6D9A55D1" w14:textId="77777777" w:rsidR="00F40460" w:rsidRDefault="00F40460" w:rsidP="00F40460">
      <w:pPr>
        <w:pStyle w:val="Absatz"/>
      </w:pPr>
    </w:p>
    <w:p w14:paraId="64F92BDE" w14:textId="77777777" w:rsidR="00F40460" w:rsidRDefault="00F40460" w:rsidP="00F40460">
      <w:pPr>
        <w:pStyle w:val="Absatz"/>
      </w:pPr>
    </w:p>
    <w:p w14:paraId="052096E6" w14:textId="77777777" w:rsidR="00F40460" w:rsidRDefault="00F40460" w:rsidP="00F40460">
      <w:pPr>
        <w:pStyle w:val="Absatz"/>
      </w:pPr>
    </w:p>
    <w:p w14:paraId="441642A7" w14:textId="77777777" w:rsidR="00F40460" w:rsidRDefault="00F40460" w:rsidP="00F40460">
      <w:pPr>
        <w:pStyle w:val="Absatz"/>
      </w:pPr>
    </w:p>
    <w:tbl>
      <w:tblPr>
        <w:tblW w:w="15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851"/>
        <w:gridCol w:w="2001"/>
        <w:gridCol w:w="266"/>
        <w:gridCol w:w="807"/>
        <w:gridCol w:w="823"/>
        <w:gridCol w:w="496"/>
        <w:gridCol w:w="1370"/>
        <w:gridCol w:w="1891"/>
        <w:gridCol w:w="36"/>
        <w:gridCol w:w="924"/>
        <w:gridCol w:w="1025"/>
        <w:gridCol w:w="895"/>
        <w:gridCol w:w="948"/>
        <w:gridCol w:w="12"/>
      </w:tblGrid>
      <w:tr w:rsidR="00F40460" w:rsidRPr="00F40460" w14:paraId="59E5AA57" w14:textId="77777777" w:rsidTr="007931A9">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330B7358" w14:textId="77777777" w:rsidR="00F40460" w:rsidRDefault="00F40460" w:rsidP="007931A9">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5954C1D2" w14:textId="77777777" w:rsidR="00F40460" w:rsidRDefault="00F40460" w:rsidP="007931A9">
            <w:pPr>
              <w:pStyle w:val="AbsatzTab12Pt1-1Kur"/>
            </w:pPr>
            <w:proofErr w:type="spellStart"/>
            <w:r>
              <w:t>n.nn</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239C80BD" w14:textId="77777777" w:rsidR="00F40460" w:rsidRDefault="00F40460" w:rsidP="007931A9">
            <w:pPr>
              <w:pStyle w:val="AbsatzTab12PtTitel"/>
            </w:pPr>
            <w:r>
              <w:t>Quelle</w:t>
            </w:r>
          </w:p>
        </w:tc>
        <w:tc>
          <w:tcPr>
            <w:tcW w:w="2267" w:type="dxa"/>
            <w:gridSpan w:val="2"/>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tblGrid>
            <w:tr w:rsidR="00F40460" w:rsidRPr="00F40460" w14:paraId="4F40713E" w14:textId="77777777" w:rsidTr="00F40460">
              <w:trPr>
                <w:tblCellSpacing w:w="15" w:type="dxa"/>
              </w:trPr>
              <w:tc>
                <w:tcPr>
                  <w:tcW w:w="0" w:type="auto"/>
                  <w:vAlign w:val="center"/>
                  <w:hideMark/>
                </w:tcPr>
                <w:p w14:paraId="672345FA" w14:textId="29D55CC6" w:rsidR="00F40460" w:rsidRPr="00F40460" w:rsidRDefault="00F40460" w:rsidP="00F40460">
                  <w:pPr>
                    <w:pStyle w:val="AbsatzTab12Pt1-1Kur"/>
                  </w:pPr>
                  <w:r w:rsidRPr="00F40460">
                    <w:t>Produktweiterentwicklung</w:t>
                  </w:r>
                </w:p>
              </w:tc>
            </w:tr>
          </w:tbl>
          <w:p w14:paraId="7645472A"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47075627" w14:textId="77777777" w:rsidTr="00F40460">
              <w:trPr>
                <w:tblCellSpacing w:w="15" w:type="dxa"/>
              </w:trPr>
              <w:tc>
                <w:tcPr>
                  <w:tcW w:w="0" w:type="auto"/>
                  <w:vAlign w:val="center"/>
                  <w:hideMark/>
                </w:tcPr>
                <w:p w14:paraId="5AC808D2" w14:textId="77777777" w:rsidR="00F40460" w:rsidRPr="00F40460" w:rsidRDefault="00F40460" w:rsidP="00F40460">
                  <w:pPr>
                    <w:pStyle w:val="AbsatzTab12Pt1-1Kur"/>
                  </w:pPr>
                </w:p>
              </w:tc>
            </w:tr>
          </w:tbl>
          <w:p w14:paraId="46039845" w14:textId="78581B7B" w:rsidR="00F40460" w:rsidRDefault="00F40460" w:rsidP="007931A9">
            <w:pPr>
              <w:pStyle w:val="AbsatzTab12Pt1-1Ku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12F55F18" w14:textId="77777777" w:rsidR="00F40460" w:rsidRDefault="00F40460" w:rsidP="007931A9">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6A4DCEE4" w14:textId="77777777" w:rsidR="00F40460" w:rsidRDefault="00F40460" w:rsidP="007931A9">
            <w:pPr>
              <w:pStyle w:val="AbsatzTab12Pt1-1Kur"/>
            </w:pPr>
            <w:r>
              <w:t>Efe Bora Saglam</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607035A" w14:textId="77777777" w:rsidR="00F40460" w:rsidRDefault="00F40460" w:rsidP="007931A9">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F40460" w:rsidRPr="00A666C0" w14:paraId="449616C4"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tblGrid>
                  <w:tr w:rsidR="00F40460" w:rsidRPr="00F40460" w14:paraId="4BAC044F" w14:textId="77777777" w:rsidTr="00F40460">
                    <w:trPr>
                      <w:tblCellSpacing w:w="15" w:type="dxa"/>
                    </w:trPr>
                    <w:tc>
                      <w:tcPr>
                        <w:tcW w:w="0" w:type="auto"/>
                        <w:vAlign w:val="center"/>
                        <w:hideMark/>
                      </w:tcPr>
                      <w:p w14:paraId="584AE124" w14:textId="77777777" w:rsidR="00F40460" w:rsidRPr="00F40460" w:rsidRDefault="00F40460" w:rsidP="00F40460">
                        <w:pPr>
                          <w:pStyle w:val="AbsatzTab12Pt1-1Kur"/>
                        </w:pPr>
                        <w:proofErr w:type="spellStart"/>
                        <w:r w:rsidRPr="00F40460">
                          <w:t>Nesa</w:t>
                        </w:r>
                        <w:proofErr w:type="spellEnd"/>
                        <w:r w:rsidRPr="00F40460">
                          <w:t xml:space="preserve"> Integration</w:t>
                        </w:r>
                      </w:p>
                    </w:tc>
                  </w:tr>
                </w:tbl>
                <w:p w14:paraId="212E2990"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456CD5E6" w14:textId="77777777" w:rsidTr="00F40460">
                    <w:trPr>
                      <w:tblCellSpacing w:w="15" w:type="dxa"/>
                    </w:trPr>
                    <w:tc>
                      <w:tcPr>
                        <w:tcW w:w="0" w:type="auto"/>
                        <w:vAlign w:val="center"/>
                        <w:hideMark/>
                      </w:tcPr>
                      <w:p w14:paraId="02FD2B25" w14:textId="77777777" w:rsidR="00F40460" w:rsidRPr="00F40460" w:rsidRDefault="00F40460" w:rsidP="00F40460">
                        <w:pPr>
                          <w:pStyle w:val="AbsatzTab12Pt1-1Kur"/>
                        </w:pPr>
                      </w:p>
                    </w:tc>
                  </w:tr>
                </w:tbl>
                <w:p w14:paraId="16187D92" w14:textId="658C73FF" w:rsidR="00F40460" w:rsidRPr="00A666C0" w:rsidRDefault="00F40460" w:rsidP="007931A9">
                  <w:pPr>
                    <w:pStyle w:val="AbsatzTab12Pt1-1Kur"/>
                  </w:pPr>
                </w:p>
              </w:tc>
            </w:tr>
          </w:tbl>
          <w:p w14:paraId="4CF4370B" w14:textId="77777777" w:rsidR="00F40460" w:rsidRPr="00A666C0" w:rsidRDefault="00F40460"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A666C0" w14:paraId="566BE382" w14:textId="77777777" w:rsidTr="007931A9">
              <w:trPr>
                <w:tblCellSpacing w:w="15" w:type="dxa"/>
              </w:trPr>
              <w:tc>
                <w:tcPr>
                  <w:tcW w:w="0" w:type="auto"/>
                  <w:vAlign w:val="center"/>
                  <w:hideMark/>
                </w:tcPr>
                <w:p w14:paraId="4FF072AB" w14:textId="77777777" w:rsidR="00F40460" w:rsidRPr="00A666C0" w:rsidRDefault="00F40460" w:rsidP="007931A9">
                  <w:pPr>
                    <w:pStyle w:val="AbsatzTab12Pt1-1Kur"/>
                  </w:pPr>
                </w:p>
              </w:tc>
            </w:tr>
          </w:tbl>
          <w:p w14:paraId="0403E6D2" w14:textId="77777777" w:rsidR="00F40460" w:rsidRDefault="00F40460" w:rsidP="007931A9">
            <w:pPr>
              <w:pStyle w:val="AbsatzTab12Pt1-1Kur"/>
            </w:pPr>
          </w:p>
        </w:tc>
        <w:tc>
          <w:tcPr>
            <w:tcW w:w="960" w:type="dxa"/>
            <w:gridSpan w:val="2"/>
          </w:tcPr>
          <w:p w14:paraId="24BAABAE" w14:textId="77777777" w:rsidR="00F40460" w:rsidRPr="00F40460" w:rsidRDefault="00F40460" w:rsidP="007931A9">
            <w:pPr>
              <w:spacing w:after="0" w:line="240" w:lineRule="auto"/>
              <w:rPr>
                <w:b/>
                <w:bCs/>
                <w:color w:val="auto"/>
              </w:rPr>
            </w:pPr>
            <w:r w:rsidRPr="00F40460">
              <w:rPr>
                <w:b/>
                <w:bCs/>
                <w:color w:val="auto"/>
              </w:rPr>
              <w:t>Datum</w:t>
            </w:r>
          </w:p>
        </w:tc>
        <w:tc>
          <w:tcPr>
            <w:tcW w:w="1025" w:type="dxa"/>
          </w:tcPr>
          <w:p w14:paraId="2858FE31" w14:textId="77777777" w:rsidR="00F40460" w:rsidRPr="00F40460" w:rsidRDefault="00F40460" w:rsidP="007931A9">
            <w:pPr>
              <w:spacing w:after="0" w:line="240" w:lineRule="auto"/>
              <w:rPr>
                <w:color w:val="auto"/>
              </w:rPr>
            </w:pPr>
            <w:r w:rsidRPr="00F40460">
              <w:rPr>
                <w:color w:val="auto"/>
              </w:rPr>
              <w:t>13.12.21</w:t>
            </w:r>
          </w:p>
        </w:tc>
        <w:tc>
          <w:tcPr>
            <w:tcW w:w="895" w:type="dxa"/>
          </w:tcPr>
          <w:p w14:paraId="791C5851" w14:textId="77777777" w:rsidR="00F40460" w:rsidRPr="00F40460" w:rsidRDefault="00F40460" w:rsidP="007931A9">
            <w:pPr>
              <w:spacing w:after="0" w:line="240" w:lineRule="auto"/>
              <w:rPr>
                <w:b/>
                <w:bCs/>
                <w:color w:val="auto"/>
              </w:rPr>
            </w:pPr>
            <w:r w:rsidRPr="00F40460">
              <w:rPr>
                <w:b/>
                <w:bCs/>
                <w:color w:val="auto"/>
              </w:rPr>
              <w:t>Status</w:t>
            </w:r>
          </w:p>
        </w:tc>
        <w:tc>
          <w:tcPr>
            <w:tcW w:w="960" w:type="dxa"/>
            <w:gridSpan w:val="2"/>
          </w:tcPr>
          <w:p w14:paraId="4F75164F" w14:textId="77777777" w:rsidR="00F40460" w:rsidRPr="00F40460" w:rsidRDefault="00F40460" w:rsidP="007931A9">
            <w:pPr>
              <w:spacing w:after="0" w:line="240" w:lineRule="auto"/>
              <w:rPr>
                <w:color w:val="auto"/>
              </w:rPr>
            </w:pPr>
            <w:r w:rsidRPr="00F40460">
              <w:rPr>
                <w:color w:val="auto"/>
              </w:rPr>
              <w:t>Planung</w:t>
            </w:r>
          </w:p>
        </w:tc>
      </w:tr>
      <w:tr w:rsidR="00F40460" w14:paraId="02EEF790" w14:textId="77777777" w:rsidTr="007931A9">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AC4BD0C" w14:textId="77777777" w:rsidR="00F40460" w:rsidRDefault="00F40460" w:rsidP="007931A9">
            <w:pPr>
              <w:pStyle w:val="AbsatzTab12PtTitel"/>
            </w:pPr>
            <w:r>
              <w:t>Name</w:t>
            </w:r>
          </w:p>
        </w:tc>
        <w:tc>
          <w:tcPr>
            <w:tcW w:w="11482" w:type="dxa"/>
            <w:gridSpan w:val="12"/>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6"/>
            </w:tblGrid>
            <w:tr w:rsidR="00F40460" w:rsidRPr="00A666C0" w14:paraId="5422F0A5" w14:textId="77777777" w:rsidTr="007931A9">
              <w:trPr>
                <w:tblCellSpacing w:w="15" w:type="dxa"/>
              </w:trPr>
              <w:tc>
                <w:tcPr>
                  <w:tcW w:w="0" w:type="auto"/>
                  <w:vAlign w:val="center"/>
                  <w:hideMark/>
                </w:tcPr>
                <w:tbl>
                  <w:tblPr>
                    <w:tblW w:w="12021" w:type="dxa"/>
                    <w:tblCellSpacing w:w="15" w:type="dxa"/>
                    <w:tblCellMar>
                      <w:top w:w="15" w:type="dxa"/>
                      <w:left w:w="15" w:type="dxa"/>
                      <w:bottom w:w="15" w:type="dxa"/>
                      <w:right w:w="15" w:type="dxa"/>
                    </w:tblCellMar>
                    <w:tblLook w:val="04A0" w:firstRow="1" w:lastRow="0" w:firstColumn="1" w:lastColumn="0" w:noHBand="0" w:noVBand="1"/>
                  </w:tblPr>
                  <w:tblGrid>
                    <w:gridCol w:w="12021"/>
                  </w:tblGrid>
                  <w:tr w:rsidR="00F40460" w:rsidRPr="00F40460" w14:paraId="2311E8F1" w14:textId="77777777" w:rsidTr="00F40460">
                    <w:trPr>
                      <w:trHeight w:val="364"/>
                      <w:tblCellSpacing w:w="15" w:type="dxa"/>
                    </w:trPr>
                    <w:tc>
                      <w:tcPr>
                        <w:tcW w:w="0" w:type="auto"/>
                        <w:vAlign w:val="center"/>
                        <w:hideMark/>
                      </w:tcPr>
                      <w:p w14:paraId="48954F59" w14:textId="602D01AB" w:rsidR="00F40460" w:rsidRPr="00F40460" w:rsidRDefault="00F40460" w:rsidP="007931A9">
                        <w:pPr>
                          <w:pStyle w:val="AbsatzTab12Pt1-1Kur"/>
                        </w:pPr>
                        <w:r>
                          <w:t>Stundenplanintegration</w:t>
                        </w:r>
                      </w:p>
                    </w:tc>
                  </w:tr>
                </w:tbl>
                <w:p w14:paraId="012236B4" w14:textId="77777777" w:rsidR="00F40460" w:rsidRPr="00F40460" w:rsidRDefault="00F40460"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4A392B13" w14:textId="77777777" w:rsidTr="007931A9">
                    <w:trPr>
                      <w:tblCellSpacing w:w="15" w:type="dxa"/>
                    </w:trPr>
                    <w:tc>
                      <w:tcPr>
                        <w:tcW w:w="0" w:type="auto"/>
                        <w:vAlign w:val="center"/>
                        <w:hideMark/>
                      </w:tcPr>
                      <w:p w14:paraId="18994001" w14:textId="77777777" w:rsidR="00F40460" w:rsidRPr="00F40460" w:rsidRDefault="00F40460" w:rsidP="007931A9">
                        <w:pPr>
                          <w:pStyle w:val="AbsatzTab12Pt1-1Kur"/>
                        </w:pPr>
                      </w:p>
                    </w:tc>
                  </w:tr>
                </w:tbl>
                <w:p w14:paraId="0E364C8A" w14:textId="77777777" w:rsidR="00F40460" w:rsidRPr="00A666C0" w:rsidRDefault="00F40460" w:rsidP="007931A9">
                  <w:pPr>
                    <w:pStyle w:val="AbsatzTab12Pt1-1Kur"/>
                  </w:pPr>
                </w:p>
              </w:tc>
            </w:tr>
          </w:tbl>
          <w:p w14:paraId="5B76D1B7" w14:textId="77777777" w:rsidR="00F40460" w:rsidRPr="00A666C0" w:rsidRDefault="00F40460"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A666C0" w14:paraId="6DFFDC91" w14:textId="77777777" w:rsidTr="007931A9">
              <w:trPr>
                <w:tblCellSpacing w:w="15" w:type="dxa"/>
              </w:trPr>
              <w:tc>
                <w:tcPr>
                  <w:tcW w:w="0" w:type="auto"/>
                  <w:vAlign w:val="center"/>
                  <w:hideMark/>
                </w:tcPr>
                <w:p w14:paraId="78584945" w14:textId="77777777" w:rsidR="00F40460" w:rsidRPr="00A666C0" w:rsidRDefault="00F40460" w:rsidP="007931A9">
                  <w:pPr>
                    <w:pStyle w:val="AbsatzTab12Pt1-1Kur"/>
                  </w:pPr>
                </w:p>
              </w:tc>
            </w:tr>
          </w:tbl>
          <w:p w14:paraId="0BBD944D" w14:textId="77777777" w:rsidR="00F40460" w:rsidRDefault="00F40460" w:rsidP="007931A9">
            <w:pPr>
              <w:pStyle w:val="AbsatzTab12Pt1-1Kur"/>
            </w:pPr>
          </w:p>
        </w:tc>
      </w:tr>
      <w:tr w:rsidR="00F40460" w14:paraId="0069D717" w14:textId="77777777" w:rsidTr="007931A9">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249BFB86" w14:textId="77777777" w:rsidR="00F40460" w:rsidRDefault="00F40460" w:rsidP="007931A9">
            <w:pPr>
              <w:pStyle w:val="AbsatzTab12PtTitel"/>
            </w:pPr>
            <w:r>
              <w:t xml:space="preserve">Funktionale </w:t>
            </w:r>
            <w:r>
              <w:br/>
              <w:t>Kurzbeschreibung</w:t>
            </w:r>
          </w:p>
        </w:tc>
        <w:tc>
          <w:tcPr>
            <w:tcW w:w="11482" w:type="dxa"/>
            <w:gridSpan w:val="12"/>
            <w:tcBorders>
              <w:top w:val="single" w:sz="4" w:space="0" w:color="auto"/>
              <w:left w:val="single" w:sz="4" w:space="0" w:color="auto"/>
              <w:bottom w:val="single" w:sz="4" w:space="0" w:color="auto"/>
              <w:right w:val="single" w:sz="4" w:space="0" w:color="auto"/>
            </w:tcBorders>
          </w:tcPr>
          <w:p w14:paraId="0F0CFD9B" w14:textId="79C15488" w:rsidR="00F40460" w:rsidRDefault="00F40460" w:rsidP="007931A9">
            <w:pPr>
              <w:pStyle w:val="AbsatzTab12Pt1-1Kur"/>
            </w:pPr>
            <w:r w:rsidRPr="00F40460">
              <w:t xml:space="preserve">Die App ermöglicht den Import des Stundenplans von </w:t>
            </w:r>
            <w:proofErr w:type="spellStart"/>
            <w:r w:rsidRPr="00F40460">
              <w:t>Nesa</w:t>
            </w:r>
            <w:proofErr w:type="spellEnd"/>
            <w:r w:rsidRPr="00F40460">
              <w:t xml:space="preserve"> und dessen Anzeige im Kalender.</w:t>
            </w:r>
          </w:p>
        </w:tc>
      </w:tr>
      <w:tr w:rsidR="00F40460" w14:paraId="152DD0FA" w14:textId="77777777" w:rsidTr="007931A9">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776D2E2C" w14:textId="77777777" w:rsidR="00F40460" w:rsidRDefault="00F40460" w:rsidP="007931A9">
            <w:pPr>
              <w:pStyle w:val="AbsatzTab12PtTitel"/>
            </w:pPr>
            <w:r>
              <w:t>Input</w:t>
            </w:r>
          </w:p>
        </w:tc>
        <w:tc>
          <w:tcPr>
            <w:tcW w:w="11482" w:type="dxa"/>
            <w:gridSpan w:val="12"/>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tblGrid>
            <w:tr w:rsidR="00F40460" w:rsidRPr="00A666C0" w14:paraId="774178F7"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tblGrid>
                  <w:tr w:rsidR="00F40460" w:rsidRPr="00F40460" w14:paraId="08E7C4CD"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tblGrid>
                        <w:tr w:rsidR="00F40460" w:rsidRPr="00F40460" w14:paraId="7483DEBB" w14:textId="77777777" w:rsidTr="00F40460">
                          <w:trPr>
                            <w:tblCellSpacing w:w="15" w:type="dxa"/>
                          </w:trPr>
                          <w:tc>
                            <w:tcPr>
                              <w:tcW w:w="0" w:type="auto"/>
                              <w:vAlign w:val="center"/>
                              <w:hideMark/>
                            </w:tcPr>
                            <w:p w14:paraId="3BEFAB1A" w14:textId="77777777" w:rsidR="00F40460" w:rsidRPr="00F40460" w:rsidRDefault="00F40460" w:rsidP="00F40460">
                              <w:pPr>
                                <w:pStyle w:val="AbsatzTab12Pt1-1Kur"/>
                              </w:pPr>
                              <w:r w:rsidRPr="00F40460">
                                <w:t xml:space="preserve">Stundenplan von </w:t>
                              </w:r>
                              <w:proofErr w:type="spellStart"/>
                              <w:r w:rsidRPr="00F40460">
                                <w:t>Nesa</w:t>
                              </w:r>
                              <w:proofErr w:type="spellEnd"/>
                            </w:p>
                          </w:tc>
                        </w:tr>
                      </w:tbl>
                      <w:p w14:paraId="0204A76B"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585E7C3E" w14:textId="77777777" w:rsidTr="00F40460">
                          <w:trPr>
                            <w:tblCellSpacing w:w="15" w:type="dxa"/>
                          </w:trPr>
                          <w:tc>
                            <w:tcPr>
                              <w:tcW w:w="0" w:type="auto"/>
                              <w:vAlign w:val="center"/>
                              <w:hideMark/>
                            </w:tcPr>
                            <w:p w14:paraId="0797748A" w14:textId="77777777" w:rsidR="00F40460" w:rsidRPr="00F40460" w:rsidRDefault="00F40460" w:rsidP="00F40460">
                              <w:pPr>
                                <w:pStyle w:val="AbsatzTab12Pt1-1Kur"/>
                              </w:pPr>
                            </w:p>
                          </w:tc>
                        </w:tr>
                      </w:tbl>
                      <w:p w14:paraId="32913D41" w14:textId="3873577A" w:rsidR="00F40460" w:rsidRPr="00F40460" w:rsidRDefault="00F40460" w:rsidP="007931A9">
                        <w:pPr>
                          <w:pStyle w:val="AbsatzTab12Pt1-1Kur"/>
                        </w:pPr>
                      </w:p>
                    </w:tc>
                  </w:tr>
                </w:tbl>
                <w:p w14:paraId="3E75AC50" w14:textId="77777777" w:rsidR="00F40460" w:rsidRPr="00F40460" w:rsidRDefault="00F40460"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5FF4C9A0" w14:textId="77777777" w:rsidTr="007931A9">
                    <w:trPr>
                      <w:tblCellSpacing w:w="15" w:type="dxa"/>
                    </w:trPr>
                    <w:tc>
                      <w:tcPr>
                        <w:tcW w:w="0" w:type="auto"/>
                        <w:vAlign w:val="center"/>
                        <w:hideMark/>
                      </w:tcPr>
                      <w:p w14:paraId="4360499C" w14:textId="77777777" w:rsidR="00F40460" w:rsidRPr="00F40460" w:rsidRDefault="00F40460" w:rsidP="007931A9">
                        <w:pPr>
                          <w:pStyle w:val="AbsatzTab12Pt1-1Kur"/>
                        </w:pPr>
                      </w:p>
                    </w:tc>
                  </w:tr>
                </w:tbl>
                <w:p w14:paraId="4CE7E4CD" w14:textId="77777777" w:rsidR="00F40460" w:rsidRPr="00A666C0" w:rsidRDefault="00F40460" w:rsidP="007931A9">
                  <w:pPr>
                    <w:pStyle w:val="AbsatzTab12Pt1-1Kur"/>
                  </w:pPr>
                </w:p>
              </w:tc>
            </w:tr>
          </w:tbl>
          <w:p w14:paraId="25CA9C89" w14:textId="77777777" w:rsidR="00F40460" w:rsidRPr="00A666C0" w:rsidRDefault="00F40460"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A666C0" w14:paraId="0B8F9D87" w14:textId="77777777" w:rsidTr="007931A9">
              <w:trPr>
                <w:tblCellSpacing w:w="15" w:type="dxa"/>
              </w:trPr>
              <w:tc>
                <w:tcPr>
                  <w:tcW w:w="0" w:type="auto"/>
                  <w:vAlign w:val="center"/>
                  <w:hideMark/>
                </w:tcPr>
                <w:p w14:paraId="68E3F089" w14:textId="77777777" w:rsidR="00F40460" w:rsidRPr="00A666C0" w:rsidRDefault="00F40460" w:rsidP="007931A9">
                  <w:pPr>
                    <w:pStyle w:val="AbsatzTab12Pt1-1Kur"/>
                  </w:pPr>
                </w:p>
              </w:tc>
            </w:tr>
          </w:tbl>
          <w:p w14:paraId="1F9AEAC9" w14:textId="77777777" w:rsidR="00F40460" w:rsidRDefault="00F40460" w:rsidP="007931A9">
            <w:pPr>
              <w:pStyle w:val="AbsatzTab12Pt1-1Kur"/>
            </w:pPr>
          </w:p>
        </w:tc>
      </w:tr>
      <w:tr w:rsidR="00F40460" w14:paraId="5B16590A" w14:textId="77777777" w:rsidTr="007931A9">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9B6C3E4" w14:textId="77777777" w:rsidR="00F40460" w:rsidRDefault="00F40460" w:rsidP="007931A9">
            <w:pPr>
              <w:pStyle w:val="AbsatzTab12PtTitel"/>
            </w:pPr>
            <w:r>
              <w:t>Verarbeitungsschritte / - regeln</w:t>
            </w:r>
          </w:p>
        </w:tc>
        <w:tc>
          <w:tcPr>
            <w:tcW w:w="11482" w:type="dxa"/>
            <w:gridSpan w:val="12"/>
            <w:tcBorders>
              <w:top w:val="single" w:sz="4" w:space="0" w:color="auto"/>
              <w:left w:val="single" w:sz="4" w:space="0" w:color="auto"/>
              <w:bottom w:val="single" w:sz="4" w:space="0" w:color="auto"/>
              <w:right w:val="single" w:sz="4" w:space="0" w:color="auto"/>
            </w:tcBorders>
            <w:hideMark/>
          </w:tcPr>
          <w:p w14:paraId="1385B6BB" w14:textId="02A1EE12" w:rsidR="00F40460" w:rsidRDefault="00F40460" w:rsidP="00F40460">
            <w:pPr>
              <w:pStyle w:val="AufzhlungsnumTab1nkur"/>
              <w:numPr>
                <w:ilvl w:val="0"/>
                <w:numId w:val="0"/>
              </w:numPr>
              <w:ind w:left="284" w:hanging="284"/>
              <w:jc w:val="both"/>
            </w:pPr>
            <w:r>
              <w:t xml:space="preserve">1   Stundenplan von </w:t>
            </w:r>
            <w:proofErr w:type="spellStart"/>
            <w:r>
              <w:t>Nesa</w:t>
            </w:r>
            <w:proofErr w:type="spellEnd"/>
            <w:r>
              <w:t xml:space="preserve"> importieren</w:t>
            </w:r>
          </w:p>
          <w:p w14:paraId="0BBFE08E" w14:textId="09ADB7C2" w:rsidR="00F40460" w:rsidRDefault="00F40460" w:rsidP="00F40460">
            <w:pPr>
              <w:pStyle w:val="AufzhlungsnumTab1nkur"/>
              <w:numPr>
                <w:ilvl w:val="0"/>
                <w:numId w:val="0"/>
              </w:numPr>
              <w:ind w:left="284" w:hanging="284"/>
              <w:jc w:val="both"/>
            </w:pPr>
            <w:r>
              <w:t>2   In den Kalender integrieren</w:t>
            </w:r>
          </w:p>
        </w:tc>
      </w:tr>
      <w:tr w:rsidR="00F40460" w14:paraId="09E50D71" w14:textId="77777777" w:rsidTr="007931A9">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0362A9FB" w14:textId="77777777" w:rsidR="00F40460" w:rsidRDefault="00F40460" w:rsidP="007931A9">
            <w:pPr>
              <w:pStyle w:val="AbsatzTab12PtTitel"/>
            </w:pPr>
            <w:r>
              <w:t>Output</w:t>
            </w:r>
          </w:p>
        </w:tc>
        <w:tc>
          <w:tcPr>
            <w:tcW w:w="11482" w:type="dxa"/>
            <w:gridSpan w:val="12"/>
            <w:tcBorders>
              <w:top w:val="single" w:sz="4" w:space="0" w:color="auto"/>
              <w:left w:val="single" w:sz="4" w:space="0" w:color="auto"/>
              <w:bottom w:val="single" w:sz="4" w:space="0" w:color="auto"/>
              <w:right w:val="single" w:sz="4" w:space="0" w:color="auto"/>
            </w:tcBorders>
          </w:tcPr>
          <w:p w14:paraId="7B1FB163" w14:textId="65C499E0" w:rsidR="00F40460" w:rsidRDefault="00F40460" w:rsidP="007931A9">
            <w:pPr>
              <w:pStyle w:val="AbsatzTab12Pt1-1Kur"/>
            </w:pPr>
            <w:r w:rsidRPr="00F40460">
              <w:t>Eingebauter Stundenplan im Kalender</w:t>
            </w:r>
          </w:p>
        </w:tc>
      </w:tr>
      <w:tr w:rsidR="00F40460" w14:paraId="3D651287" w14:textId="77777777" w:rsidTr="007931A9">
        <w:trPr>
          <w:gridAfter w:val="1"/>
          <w:wAfter w:w="12" w:type="dxa"/>
          <w:trHeight w:val="425"/>
        </w:trPr>
        <w:tc>
          <w:tcPr>
            <w:tcW w:w="3686" w:type="dxa"/>
            <w:gridSpan w:val="4"/>
            <w:tcBorders>
              <w:top w:val="single" w:sz="4" w:space="0" w:color="auto"/>
              <w:left w:val="single" w:sz="4" w:space="0" w:color="auto"/>
              <w:bottom w:val="single" w:sz="4" w:space="0" w:color="auto"/>
              <w:right w:val="single" w:sz="4" w:space="0" w:color="auto"/>
            </w:tcBorders>
            <w:shd w:val="clear" w:color="auto" w:fill="D9D9D9"/>
          </w:tcPr>
          <w:p w14:paraId="33415FE0" w14:textId="77777777" w:rsidR="00F40460" w:rsidRDefault="00F40460" w:rsidP="007931A9">
            <w:pPr>
              <w:pStyle w:val="AbsatzTab12PtTitel"/>
            </w:pPr>
            <w:r>
              <w:t>Abnahmekriterien</w:t>
            </w:r>
          </w:p>
        </w:tc>
        <w:tc>
          <w:tcPr>
            <w:tcW w:w="11482" w:type="dxa"/>
            <w:gridSpan w:val="12"/>
            <w:tcBorders>
              <w:top w:val="single" w:sz="4" w:space="0" w:color="auto"/>
              <w:left w:val="single" w:sz="4" w:space="0" w:color="auto"/>
              <w:bottom w:val="single" w:sz="4" w:space="0" w:color="auto"/>
              <w:right w:val="single" w:sz="4" w:space="0" w:color="auto"/>
            </w:tcBorders>
          </w:tcPr>
          <w:p w14:paraId="6E07D436" w14:textId="17E27142" w:rsidR="00F40460" w:rsidRDefault="00F40460" w:rsidP="007931A9">
            <w:pPr>
              <w:pStyle w:val="AbsatzTab12Pt1-1Kur"/>
            </w:pPr>
            <w:r w:rsidRPr="00F40460">
              <w:t>Stundenplan muss korrekt angezeigt und mit den Lernblöcken synchronisiert werden.</w:t>
            </w:r>
          </w:p>
        </w:tc>
      </w:tr>
      <w:tr w:rsidR="00F40460" w14:paraId="3C6D7510" w14:textId="77777777" w:rsidTr="007931A9">
        <w:trPr>
          <w:gridAfter w:val="1"/>
          <w:wAfter w:w="12" w:type="dxa"/>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6984A912" w14:textId="77777777" w:rsidR="00F40460" w:rsidRDefault="00F40460" w:rsidP="007931A9">
            <w:pPr>
              <w:pStyle w:val="AbsatzTab12PtTitel"/>
            </w:pPr>
            <w:r>
              <w:t xml:space="preserve">Wichtigkeit </w:t>
            </w:r>
            <w:r>
              <w:rPr>
                <w:vertAlign w:val="superscript"/>
              </w:rPr>
              <w:t>1</w:t>
            </w:r>
          </w:p>
        </w:tc>
        <w:tc>
          <w:tcPr>
            <w:tcW w:w="179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1570430" w14:textId="0A8096D4" w:rsidR="00F40460" w:rsidRDefault="00F40460" w:rsidP="007931A9">
            <w:pPr>
              <w:pStyle w:val="AbsatzTab12Pt1-1Kur"/>
            </w:pPr>
            <w:r>
              <w:t>2</w:t>
            </w:r>
          </w:p>
        </w:tc>
        <w:tc>
          <w:tcPr>
            <w:tcW w:w="2001" w:type="dxa"/>
            <w:tcBorders>
              <w:top w:val="single" w:sz="4" w:space="0" w:color="auto"/>
              <w:left w:val="single" w:sz="4" w:space="0" w:color="auto"/>
              <w:bottom w:val="single" w:sz="4" w:space="0" w:color="auto"/>
              <w:right w:val="single" w:sz="4" w:space="0" w:color="auto"/>
            </w:tcBorders>
            <w:shd w:val="clear" w:color="auto" w:fill="D9D9D9"/>
          </w:tcPr>
          <w:p w14:paraId="22486774" w14:textId="77777777" w:rsidR="00F40460" w:rsidRDefault="00F40460" w:rsidP="007931A9">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EB58197" w14:textId="53E314D8" w:rsidR="00F40460" w:rsidRDefault="00F40460" w:rsidP="007931A9">
            <w:pPr>
              <w:pStyle w:val="AbsatzTab12Pt1-1Kur"/>
            </w:pPr>
            <w:r>
              <w:t>2</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24395D64" w14:textId="77777777" w:rsidR="00F40460" w:rsidRDefault="00F40460" w:rsidP="007931A9">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7C08F82" w14:textId="2D923295" w:rsidR="00F40460" w:rsidRDefault="00F40460" w:rsidP="007931A9">
            <w:pPr>
              <w:pStyle w:val="AbsatzTab12Pt1-1Kur"/>
            </w:pPr>
            <w:r>
              <w:t>2</w:t>
            </w:r>
          </w:p>
        </w:tc>
        <w:tc>
          <w:tcPr>
            <w:tcW w:w="1949" w:type="dxa"/>
            <w:gridSpan w:val="2"/>
          </w:tcPr>
          <w:p w14:paraId="414E4153" w14:textId="77777777" w:rsidR="00F40460" w:rsidRDefault="00F40460" w:rsidP="007931A9">
            <w:pPr>
              <w:spacing w:after="0" w:line="240" w:lineRule="auto"/>
            </w:pPr>
            <w:r w:rsidRPr="00F40460">
              <w:rPr>
                <w:b/>
                <w:bCs/>
                <w:color w:val="auto"/>
              </w:rPr>
              <w:t>Aufwandgrösse</w:t>
            </w:r>
            <w:r w:rsidRPr="00F40460">
              <w:rPr>
                <w:color w:val="auto"/>
              </w:rPr>
              <w:t xml:space="preserve"> </w:t>
            </w:r>
            <w:r w:rsidRPr="00F40460">
              <w:rPr>
                <w:color w:val="auto"/>
                <w:vertAlign w:val="superscript"/>
              </w:rPr>
              <w:t>4</w:t>
            </w:r>
          </w:p>
        </w:tc>
        <w:tc>
          <w:tcPr>
            <w:tcW w:w="1843" w:type="dxa"/>
            <w:gridSpan w:val="2"/>
          </w:tcPr>
          <w:p w14:paraId="722CD17C" w14:textId="21E719AF" w:rsidR="00F40460" w:rsidRDefault="00F40460" w:rsidP="007931A9">
            <w:pPr>
              <w:spacing w:after="0" w:line="240" w:lineRule="auto"/>
            </w:pPr>
            <w:r>
              <w:rPr>
                <w:color w:val="auto"/>
              </w:rPr>
              <w:t>3.5</w:t>
            </w:r>
          </w:p>
        </w:tc>
      </w:tr>
    </w:tbl>
    <w:p w14:paraId="77EAAD4E" w14:textId="77777777" w:rsidR="00F40460" w:rsidRPr="00F40460" w:rsidRDefault="00F40460" w:rsidP="00F40460">
      <w:pPr>
        <w:pStyle w:val="Absatz"/>
      </w:pPr>
    </w:p>
    <w:p w14:paraId="253C4AF3" w14:textId="77777777" w:rsidR="00710E14" w:rsidRDefault="00E077F5">
      <w:pPr>
        <w:pStyle w:val="berschrift2"/>
        <w:pageBreakBefore/>
        <w:numPr>
          <w:ilvl w:val="1"/>
          <w:numId w:val="28"/>
        </w:numPr>
        <w:ind w:left="578" w:hanging="578"/>
      </w:pPr>
      <w:bookmarkStart w:id="45" w:name="_Toc536469442"/>
      <w:bookmarkStart w:id="46" w:name="_Toc18315451"/>
      <w:bookmarkStart w:id="47" w:name="_Toc183096609"/>
      <w:r>
        <w:t>Qualitätsanforderung, Rahmenbedingung</w:t>
      </w:r>
      <w:bookmarkEnd w:id="45"/>
      <w:bookmarkEnd w:id="46"/>
      <w:bookmarkEnd w:id="47"/>
    </w:p>
    <w:p w14:paraId="15141316" w14:textId="77777777" w:rsidR="00710E14" w:rsidRDefault="00E077F5">
      <w:pPr>
        <w:pStyle w:val="Absatz"/>
      </w:pPr>
      <w:r>
        <w:t xml:space="preserve">Kriterien, die das Produkt erfüllen muss, um abgenommen zu werden. </w:t>
      </w:r>
    </w:p>
    <w:p w14:paraId="3E2CFF6B" w14:textId="77777777" w:rsidR="00710E14" w:rsidRDefault="00E077F5">
      <w:pPr>
        <w:pStyle w:val="Absatz"/>
      </w:pPr>
      <w:r>
        <w:t>Pro Anforderung:</w:t>
      </w:r>
    </w:p>
    <w:p w14:paraId="5F4F9033" w14:textId="77777777" w:rsidR="00710E14" w:rsidRDefault="00710E14">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710E14" w14:paraId="16D0C3FA"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0A5BD6B0" w14:textId="77777777" w:rsidR="00710E14" w:rsidRDefault="00E077F5">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0047CF78" w14:textId="77777777" w:rsidR="00710E14" w:rsidRDefault="00E077F5">
            <w:pPr>
              <w:pStyle w:val="AbsatzTab12Pt1-1Kur"/>
            </w:pPr>
            <w:proofErr w:type="spellStart"/>
            <w: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DEEE48A" w14:textId="77777777" w:rsidR="00710E14" w:rsidRDefault="00E077F5">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30C279F2" w14:textId="78141BCF" w:rsidR="00710E14" w:rsidRDefault="00F40460">
            <w:pPr>
              <w:pStyle w:val="AbsatzTab12Pt1-1Kur"/>
            </w:pPr>
            <w:r w:rsidRPr="00F40460">
              <w:t>Produktbeschreibung</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2FCD0BC9" w14:textId="77777777" w:rsidR="00710E14" w:rsidRDefault="00E077F5">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6849F3CF" w14:textId="7C04CB86" w:rsidR="00710E14" w:rsidRDefault="00F40460">
            <w:pPr>
              <w:pStyle w:val="AbsatzTab12Pt1-1Kur"/>
            </w:pPr>
            <w:r>
              <w:t>Efe Bora Saglam</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781B4B93" w14:textId="77777777" w:rsidR="00710E14" w:rsidRDefault="00E077F5">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F40460" w:rsidRPr="00F40460" w14:paraId="7C9694C8" w14:textId="77777777" w:rsidTr="00F40460">
              <w:trPr>
                <w:tblCellSpacing w:w="15" w:type="dxa"/>
              </w:trPr>
              <w:tc>
                <w:tcPr>
                  <w:tcW w:w="0" w:type="auto"/>
                  <w:vAlign w:val="center"/>
                  <w:hideMark/>
                </w:tcPr>
                <w:p w14:paraId="5DA7773F" w14:textId="77777777" w:rsidR="00F40460" w:rsidRPr="00F40460" w:rsidRDefault="00F40460" w:rsidP="00F40460">
                  <w:pPr>
                    <w:pStyle w:val="AbsatzTab12Pt1-1Kur"/>
                  </w:pPr>
                  <w:r w:rsidRPr="00F40460">
                    <w:t>Stundenplan-Import</w:t>
                  </w:r>
                </w:p>
              </w:tc>
            </w:tr>
          </w:tbl>
          <w:p w14:paraId="37D6C840"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64D300DC" w14:textId="77777777" w:rsidTr="00F40460">
              <w:trPr>
                <w:tblCellSpacing w:w="15" w:type="dxa"/>
              </w:trPr>
              <w:tc>
                <w:tcPr>
                  <w:tcW w:w="0" w:type="auto"/>
                  <w:vAlign w:val="center"/>
                  <w:hideMark/>
                </w:tcPr>
                <w:p w14:paraId="45CD0203" w14:textId="77777777" w:rsidR="00F40460" w:rsidRPr="00F40460" w:rsidRDefault="00F40460" w:rsidP="00F40460">
                  <w:pPr>
                    <w:pStyle w:val="AbsatzTab12Pt1-1Kur"/>
                  </w:pPr>
                </w:p>
              </w:tc>
            </w:tr>
          </w:tbl>
          <w:p w14:paraId="4A2F3E83" w14:textId="77777777" w:rsidR="00710E14" w:rsidRDefault="00710E14">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117E0807" w14:textId="77777777" w:rsidR="00710E14" w:rsidRDefault="00E077F5">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2B069F41" w14:textId="3A7477DE" w:rsidR="00710E14" w:rsidRDefault="00E077F5">
            <w:pPr>
              <w:pStyle w:val="AbsatzTab12Pt1-1Kur"/>
            </w:pPr>
            <w:r>
              <w:t>2</w:t>
            </w:r>
            <w:r w:rsidR="00F40460">
              <w:t>1</w:t>
            </w:r>
            <w:r>
              <w:t>.</w:t>
            </w:r>
            <w:r w:rsidR="00F40460">
              <w:t>11</w:t>
            </w:r>
            <w:r>
              <w:t>.2</w:t>
            </w:r>
            <w:r w:rsidR="00F40460">
              <w:t>4</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3818489F" w14:textId="77777777" w:rsidR="00710E14" w:rsidRDefault="00E077F5">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16A6C498" w14:textId="6B0CF378" w:rsidR="00710E14" w:rsidRDefault="00F40460">
            <w:pPr>
              <w:pStyle w:val="AbsatzTab12Pt1-1Kur"/>
            </w:pPr>
            <w:r>
              <w:t>In Planung</w:t>
            </w:r>
          </w:p>
        </w:tc>
      </w:tr>
      <w:tr w:rsidR="00710E14" w14:paraId="4E1AAEA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1FB0F9B" w14:textId="77777777" w:rsidR="00710E14" w:rsidRDefault="00E077F5">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7"/>
            </w:tblGrid>
            <w:tr w:rsidR="00F40460" w:rsidRPr="00F40460" w14:paraId="5D6B5A1A" w14:textId="77777777" w:rsidTr="00F40460">
              <w:trPr>
                <w:tblCellSpacing w:w="15" w:type="dxa"/>
              </w:trPr>
              <w:tc>
                <w:tcPr>
                  <w:tcW w:w="0" w:type="auto"/>
                  <w:vAlign w:val="center"/>
                  <w:hideMark/>
                </w:tcPr>
                <w:p w14:paraId="57CFE404" w14:textId="77777777" w:rsidR="00F40460" w:rsidRPr="00F40460" w:rsidRDefault="00F40460" w:rsidP="00F40460">
                  <w:pPr>
                    <w:pStyle w:val="AbsatzTab12Pt1-1Kur"/>
                  </w:pPr>
                  <w:r w:rsidRPr="00F40460">
                    <w:t>Personalisierte Lernblock-Generierung</w:t>
                  </w:r>
                </w:p>
              </w:tc>
            </w:tr>
          </w:tbl>
          <w:p w14:paraId="7A6C7075"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3A0CD778" w14:textId="77777777" w:rsidTr="00F40460">
              <w:trPr>
                <w:tblCellSpacing w:w="15" w:type="dxa"/>
              </w:trPr>
              <w:tc>
                <w:tcPr>
                  <w:tcW w:w="0" w:type="auto"/>
                  <w:vAlign w:val="center"/>
                  <w:hideMark/>
                </w:tcPr>
                <w:p w14:paraId="2D23309E" w14:textId="77777777" w:rsidR="00F40460" w:rsidRPr="00F40460" w:rsidRDefault="00F40460" w:rsidP="00F40460">
                  <w:pPr>
                    <w:pStyle w:val="AbsatzTab12Pt1-1Kur"/>
                  </w:pPr>
                </w:p>
              </w:tc>
            </w:tr>
          </w:tbl>
          <w:p w14:paraId="77929994" w14:textId="77777777" w:rsidR="00710E14" w:rsidRDefault="00710E14">
            <w:pPr>
              <w:pStyle w:val="AbsatzTab12Pt1-1Kur"/>
            </w:pPr>
          </w:p>
        </w:tc>
      </w:tr>
      <w:tr w:rsidR="00710E14" w14:paraId="19A3E3A6"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0AB78CF" w14:textId="77777777" w:rsidR="00710E14" w:rsidRDefault="00E077F5">
            <w:pPr>
              <w:pStyle w:val="AbsatzTab12PtTitel"/>
            </w:pPr>
            <w:r>
              <w:t>Beschreibung inkl. Qualitätstoleranz</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2"/>
            </w:tblGrid>
            <w:tr w:rsidR="00F40460" w:rsidRPr="00F40460" w14:paraId="4D10D399" w14:textId="77777777" w:rsidTr="00F40460">
              <w:trPr>
                <w:tblCellSpacing w:w="15" w:type="dxa"/>
              </w:trPr>
              <w:tc>
                <w:tcPr>
                  <w:tcW w:w="0" w:type="auto"/>
                  <w:vAlign w:val="center"/>
                  <w:hideMark/>
                </w:tcPr>
                <w:p w14:paraId="6EA417E4" w14:textId="77777777" w:rsidR="00F40460" w:rsidRDefault="00F40460" w:rsidP="00F40460">
                  <w:pPr>
                    <w:pStyle w:val="AbsatzTab12Pt1-1Kur"/>
                  </w:pPr>
                  <w:r>
                    <w:t xml:space="preserve">- </w:t>
                  </w:r>
                  <w:r w:rsidRPr="00F40460">
                    <w:t>Die App generiert automatisch personalisierte Lernblöcke, die sich an den freien Zeiten im Kalender orientieren und an den jeweiligen Anforderungen des Nutzers angepasst sind.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2"/>
                  </w:tblGrid>
                  <w:tr w:rsidR="00F40460" w:rsidRPr="00F40460" w14:paraId="26CB574C" w14:textId="77777777" w:rsidTr="00F40460">
                    <w:trPr>
                      <w:tblCellSpacing w:w="15" w:type="dxa"/>
                    </w:trPr>
                    <w:tc>
                      <w:tcPr>
                        <w:tcW w:w="0" w:type="auto"/>
                        <w:vAlign w:val="center"/>
                        <w:hideMark/>
                      </w:tcPr>
                      <w:p w14:paraId="0E34B5E8" w14:textId="77777777" w:rsidR="00EC485E" w:rsidRPr="00F40460" w:rsidRDefault="00EC485E" w:rsidP="00F40460">
                        <w:pPr>
                          <w:pStyle w:val="AbsatzTab12Pt1-1Kur"/>
                        </w:pPr>
                        <w:r>
                          <w:t>-</w:t>
                        </w:r>
                        <w:r w:rsidR="00F40460" w:rsidRPr="00F40460">
                          <w:t>Die Lernblöcke müssen korrekt den freien Zeiten des Nutzers entsprechen und eine sinnvolle Balance zwischen Lerneinheiten und Freizeit bieten.</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5"/>
                        </w:tblGrid>
                        <w:tr w:rsidR="00EC485E" w:rsidRPr="00EC485E" w14:paraId="213251E1" w14:textId="77777777" w:rsidTr="00EC485E">
                          <w:trPr>
                            <w:tblCellSpacing w:w="15" w:type="dxa"/>
                          </w:trPr>
                          <w:tc>
                            <w:tcPr>
                              <w:tcW w:w="0" w:type="auto"/>
                              <w:vAlign w:val="center"/>
                              <w:hideMark/>
                            </w:tcPr>
                            <w:p w14:paraId="17332C2C" w14:textId="2EE9B5F8" w:rsidR="00EC485E" w:rsidRPr="00EC485E" w:rsidRDefault="00EC485E" w:rsidP="00EC485E">
                              <w:pPr>
                                <w:pStyle w:val="AbsatzTab12Pt1-1Kur"/>
                              </w:pPr>
                              <w:r>
                                <w:t xml:space="preserve">- </w:t>
                              </w:r>
                              <w:r w:rsidRPr="00EC485E">
                                <w:t>Die Lernblöcke müssen in der Darstellung im Kalender einfach zu verstehen und zu bearbeiten sein.</w:t>
                              </w:r>
                            </w:p>
                          </w:tc>
                        </w:tr>
                      </w:tbl>
                      <w:p w14:paraId="227BD991"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7CAE5D16" w14:textId="77777777" w:rsidTr="00EC485E">
                          <w:trPr>
                            <w:tblCellSpacing w:w="15" w:type="dxa"/>
                          </w:trPr>
                          <w:tc>
                            <w:tcPr>
                              <w:tcW w:w="0" w:type="auto"/>
                              <w:vAlign w:val="center"/>
                              <w:hideMark/>
                            </w:tcPr>
                            <w:p w14:paraId="04564554" w14:textId="77777777" w:rsidR="00EC485E" w:rsidRPr="00EC485E" w:rsidRDefault="00EC485E" w:rsidP="00EC485E">
                              <w:pPr>
                                <w:pStyle w:val="AbsatzTab12Pt1-1Kur"/>
                              </w:pPr>
                            </w:p>
                          </w:tc>
                        </w:tr>
                      </w:tbl>
                      <w:p w14:paraId="4938E58E" w14:textId="1D84E43D" w:rsidR="00F40460" w:rsidRPr="00F40460" w:rsidRDefault="00F40460" w:rsidP="00F40460">
                        <w:pPr>
                          <w:pStyle w:val="AbsatzTab12Pt1-1Kur"/>
                        </w:pPr>
                      </w:p>
                    </w:tc>
                  </w:tr>
                </w:tbl>
                <w:p w14:paraId="61E0C8DD"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52C25CE8" w14:textId="77777777" w:rsidTr="00F40460">
                    <w:trPr>
                      <w:tblCellSpacing w:w="15" w:type="dxa"/>
                    </w:trPr>
                    <w:tc>
                      <w:tcPr>
                        <w:tcW w:w="0" w:type="auto"/>
                        <w:vAlign w:val="center"/>
                        <w:hideMark/>
                      </w:tcPr>
                      <w:p w14:paraId="0786A05A" w14:textId="77777777" w:rsidR="00F40460" w:rsidRPr="00F40460" w:rsidRDefault="00F40460" w:rsidP="00F40460">
                        <w:pPr>
                          <w:pStyle w:val="AbsatzTab12Pt1-1Kur"/>
                        </w:pPr>
                      </w:p>
                    </w:tc>
                  </w:tr>
                </w:tbl>
                <w:p w14:paraId="484653FC" w14:textId="13A427E6" w:rsidR="00F40460" w:rsidRPr="00F40460" w:rsidRDefault="00F40460" w:rsidP="00F40460">
                  <w:pPr>
                    <w:pStyle w:val="AbsatzTab12Pt1-1Kur"/>
                  </w:pPr>
                </w:p>
              </w:tc>
            </w:tr>
          </w:tbl>
          <w:p w14:paraId="19926163" w14:textId="77777777" w:rsidR="00F40460" w:rsidRPr="00F40460" w:rsidRDefault="00F40460" w:rsidP="00F40460">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100B02B3" w14:textId="77777777" w:rsidTr="00F40460">
              <w:trPr>
                <w:tblCellSpacing w:w="15" w:type="dxa"/>
              </w:trPr>
              <w:tc>
                <w:tcPr>
                  <w:tcW w:w="0" w:type="auto"/>
                  <w:vAlign w:val="center"/>
                  <w:hideMark/>
                </w:tcPr>
                <w:p w14:paraId="1FAECD69" w14:textId="77777777" w:rsidR="00F40460" w:rsidRPr="00F40460" w:rsidRDefault="00F40460" w:rsidP="00F40460">
                  <w:pPr>
                    <w:pStyle w:val="AbsatzTab12Pt1-1Kur"/>
                  </w:pPr>
                </w:p>
              </w:tc>
            </w:tr>
          </w:tbl>
          <w:p w14:paraId="7D46A138" w14:textId="77777777" w:rsidR="00710E14" w:rsidRDefault="00710E14">
            <w:pPr>
              <w:pStyle w:val="AbsatzTab12Pt1-1Kur"/>
            </w:pPr>
          </w:p>
        </w:tc>
      </w:tr>
      <w:tr w:rsidR="00710E14" w14:paraId="1F9932E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F6105FC" w14:textId="77777777" w:rsidR="00710E14" w:rsidRDefault="00E077F5">
            <w:pPr>
              <w:pStyle w:val="AbsatzTab12PtTitel"/>
            </w:pPr>
            <w:r>
              <w:t>Qualitätsprüfmethode (Vorschlag)</w:t>
            </w:r>
          </w:p>
        </w:tc>
        <w:tc>
          <w:tcPr>
            <w:tcW w:w="11388" w:type="dxa"/>
            <w:gridSpan w:val="13"/>
            <w:tcBorders>
              <w:top w:val="single" w:sz="4" w:space="0" w:color="auto"/>
              <w:left w:val="single" w:sz="4" w:space="0" w:color="auto"/>
              <w:bottom w:val="single" w:sz="4" w:space="0" w:color="auto"/>
              <w:right w:val="single" w:sz="4" w:space="0" w:color="auto"/>
            </w:tcBorders>
          </w:tcPr>
          <w:p w14:paraId="32086FBD" w14:textId="77777777" w:rsidR="00710E14" w:rsidRDefault="00F40460">
            <w:pPr>
              <w:pStyle w:val="AbsatzTab12Pt1-1Kur"/>
            </w:pPr>
            <w:r w:rsidRPr="00F40460">
              <w:t>Testen der Funktionsweise durch verschiedene Stundenpläne und Nutzerprofile, um die korrekte Integration und Erstellung von Lernblöcken zu überprüfen.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2"/>
            </w:tblGrid>
            <w:tr w:rsidR="00EC485E" w:rsidRPr="00EC485E" w14:paraId="679390EA" w14:textId="77777777" w:rsidTr="00EC485E">
              <w:trPr>
                <w:tblCellSpacing w:w="15" w:type="dxa"/>
              </w:trPr>
              <w:tc>
                <w:tcPr>
                  <w:tcW w:w="0" w:type="auto"/>
                  <w:vAlign w:val="center"/>
                  <w:hideMark/>
                </w:tcPr>
                <w:p w14:paraId="53290437" w14:textId="77777777" w:rsidR="00EC485E" w:rsidRPr="00EC485E" w:rsidRDefault="00EC485E" w:rsidP="00EC485E">
                  <w:pPr>
                    <w:pStyle w:val="AbsatzTab12Pt1-1Kur"/>
                  </w:pPr>
                  <w:r w:rsidRPr="00EC485E">
                    <w:t>Durchführung von Usability-Tests, Feedback von Testnutzern und anschließende Anpassung der Algorithmen, um Qualität sicherzustellen.</w:t>
                  </w:r>
                </w:p>
              </w:tc>
            </w:tr>
          </w:tbl>
          <w:p w14:paraId="232B402B"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17A6547E" w14:textId="77777777" w:rsidTr="00EC485E">
              <w:trPr>
                <w:tblCellSpacing w:w="15" w:type="dxa"/>
              </w:trPr>
              <w:tc>
                <w:tcPr>
                  <w:tcW w:w="0" w:type="auto"/>
                  <w:vAlign w:val="center"/>
                  <w:hideMark/>
                </w:tcPr>
                <w:p w14:paraId="4D497F52" w14:textId="77777777" w:rsidR="00EC485E" w:rsidRPr="00EC485E" w:rsidRDefault="00EC485E" w:rsidP="00EC485E">
                  <w:pPr>
                    <w:pStyle w:val="AbsatzTab12Pt1-1Kur"/>
                  </w:pPr>
                </w:p>
              </w:tc>
            </w:tr>
          </w:tbl>
          <w:p w14:paraId="082F749C" w14:textId="3E375005" w:rsidR="00EC485E" w:rsidRDefault="00EC485E">
            <w:pPr>
              <w:pStyle w:val="AbsatzTab12Pt1-1Kur"/>
            </w:pPr>
          </w:p>
        </w:tc>
      </w:tr>
      <w:tr w:rsidR="00710E14" w14:paraId="507D1626"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342A487" w14:textId="77777777" w:rsidR="00710E14" w:rsidRDefault="00E077F5">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3EAEBC5D" w14:textId="39C8331D" w:rsidR="00710E14" w:rsidRDefault="00F40460">
            <w:pPr>
              <w:pStyle w:val="AbsatzTab12Pt1-1Kur"/>
            </w:pPr>
            <w:r w:rsidRPr="00F40460">
              <w:t>Die Lernblöcke müssen korrekt und automatisch generiert werden, wobei alle freien Zeiten im Kalender optimal ausgenutzt werden. Die App muss in der Lage sein, sich an unterschiedliche Stundenpläne und Anforderungen anzupassen.</w:t>
            </w:r>
          </w:p>
        </w:tc>
      </w:tr>
      <w:tr w:rsidR="00710E14" w14:paraId="00EB7B22"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69C78BE4" w14:textId="77777777" w:rsidR="00710E14" w:rsidRDefault="00E077F5">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74E8CBC" w14:textId="7DF94AF0" w:rsidR="00710E14" w:rsidRDefault="00F40460">
            <w:pPr>
              <w:pStyle w:val="AbsatzTab12Pt1-1Kur"/>
            </w:pPr>
            <w: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B79D926" w14:textId="77777777" w:rsidR="00710E14" w:rsidRDefault="00E077F5">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C8C39E8" w14:textId="4AE3BD74" w:rsidR="00710E14" w:rsidRDefault="00F40460">
            <w:pPr>
              <w:pStyle w:val="AbsatzTab12Pt1-1Kur"/>
            </w:pPr>
            <w:r>
              <w:t>4</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0A964E7A" w14:textId="77777777" w:rsidR="00710E14" w:rsidRDefault="00E077F5">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34D65F4" w14:textId="2603DE6D" w:rsidR="00710E14" w:rsidRDefault="00F40460">
            <w:pPr>
              <w:pStyle w:val="AbsatzTab12Pt1-1Kur"/>
            </w:pPr>
            <w: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0B4D0DFF" w14:textId="77777777" w:rsidR="00710E14" w:rsidRDefault="00E077F5">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1EA6A3" w14:textId="22ED4DA8" w:rsidR="00710E14" w:rsidRDefault="00F40460">
            <w:pPr>
              <w:pStyle w:val="AbsatzTab12Pt1-1Kur"/>
            </w:pPr>
            <w:r>
              <w:t>4</w:t>
            </w:r>
          </w:p>
        </w:tc>
      </w:tr>
      <w:tr w:rsidR="00710E14" w14:paraId="2450F68E"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64DF7881" w14:textId="77777777" w:rsidR="00710E14" w:rsidRDefault="00E077F5">
            <w:pPr>
              <w:pStyle w:val="AbsatzTab10Pt1-1KurFett"/>
            </w:pPr>
            <w:r>
              <w:t xml:space="preserve">1) </w:t>
            </w:r>
            <w:r>
              <w:tab/>
              <w:t>Wichtigkeit: 5 = muss zwingend umgesetzt werden; 4 = sehr wichtig, 3 = wichtig, 2 = normal, 1 = nicht wichtig</w:t>
            </w:r>
          </w:p>
          <w:p w14:paraId="6C1ECCB2" w14:textId="77777777" w:rsidR="00710E14" w:rsidRDefault="00E077F5">
            <w:pPr>
              <w:pStyle w:val="AbsatzTab10Pt1-1KurFett"/>
              <w:keepNext/>
              <w:ind w:left="851" w:hanging="851"/>
            </w:pPr>
            <w:r>
              <w:t xml:space="preserve">2) </w:t>
            </w:r>
            <w:r>
              <w:tab/>
              <w:t>Dringlichkeit: 5 = muss sofort umgesetzt werden, 4 = sehr dringend, 3 = dringend, 2 = normal, 1 = nicht dringend</w:t>
            </w:r>
          </w:p>
          <w:p w14:paraId="749FBA2D" w14:textId="77777777" w:rsidR="00710E14" w:rsidRDefault="00E077F5">
            <w:pPr>
              <w:pStyle w:val="AbsatzTab10Pt1-1KurFett"/>
              <w:keepNext/>
              <w:ind w:left="851" w:hanging="851"/>
            </w:pPr>
            <w:r>
              <w:t>3)</w:t>
            </w:r>
            <w:r>
              <w:tab/>
              <w:t>Risiko/Kritikalität: 5 = nicht verantwortbares Risiko, 4 = sehr hohes Risiko, 3 = mittleres Risiko, 2 = geringes Risiko, 1 = ohne jegliches Risiko</w:t>
            </w:r>
          </w:p>
          <w:p w14:paraId="2EB657BF" w14:textId="77777777" w:rsidR="00710E14" w:rsidRDefault="00E077F5">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510F79F4" w14:textId="77777777" w:rsidR="00710E14" w:rsidRDefault="00E077F5">
      <w:pPr>
        <w:pStyle w:val="Beschriftung"/>
      </w:pPr>
      <w:bookmarkStart w:id="48" w:name="_Toc536469449"/>
      <w:bookmarkStart w:id="49" w:name="_Toc18315458"/>
      <w:r>
        <w:t xml:space="preserve">Tabelle </w:t>
      </w:r>
      <w:r>
        <w:rPr>
          <w:noProof/>
        </w:rPr>
        <w:fldChar w:fldCharType="begin"/>
      </w:r>
      <w:r>
        <w:rPr>
          <w:noProof/>
        </w:rPr>
        <w:instrText xml:space="preserve"> SEQ Tabelle \* ARABIC </w:instrText>
      </w:r>
      <w:r>
        <w:rPr>
          <w:noProof/>
        </w:rPr>
        <w:fldChar w:fldCharType="separate"/>
      </w:r>
      <w:r w:rsidR="003C2CA9">
        <w:rPr>
          <w:noProof/>
        </w:rPr>
        <w:t>3</w:t>
      </w:r>
      <w:r>
        <w:rPr>
          <w:noProof/>
        </w:rPr>
        <w:fldChar w:fldCharType="end"/>
      </w:r>
      <w:r>
        <w:t>:</w:t>
      </w:r>
      <w:r>
        <w:tab/>
        <w:t xml:space="preserve">Qualitätsanforderungen und Rahmenbedingungen  – </w:t>
      </w:r>
      <w:proofErr w:type="spellStart"/>
      <w:r>
        <w:t>n.nn</w:t>
      </w:r>
      <w:bookmarkEnd w:id="48"/>
      <w:bookmarkEnd w:id="49"/>
      <w:proofErr w:type="spellEnd"/>
    </w:p>
    <w:p w14:paraId="59C673B6" w14:textId="77777777" w:rsidR="00710E14" w:rsidRDefault="00710E14">
      <w:pPr>
        <w:pStyle w:val="Absatz"/>
      </w:pPr>
    </w:p>
    <w:p w14:paraId="157AE9F1" w14:textId="77777777" w:rsidR="00F40460" w:rsidRDefault="00F40460">
      <w:pPr>
        <w:pStyle w:val="Absatz"/>
      </w:pPr>
    </w:p>
    <w:p w14:paraId="1252198A" w14:textId="77777777" w:rsidR="00F40460" w:rsidRDefault="00F40460">
      <w:pPr>
        <w:pStyle w:val="Absatz"/>
      </w:pPr>
    </w:p>
    <w:p w14:paraId="21D61B69" w14:textId="77777777" w:rsidR="00F40460" w:rsidRDefault="00F40460">
      <w:pPr>
        <w:pStyle w:val="Absatz"/>
      </w:pPr>
    </w:p>
    <w:p w14:paraId="409D632D" w14:textId="77777777" w:rsidR="00F40460" w:rsidRDefault="00F40460">
      <w:pPr>
        <w:pStyle w:val="Absatz"/>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F40460" w14:paraId="2EFA0115" w14:textId="77777777" w:rsidTr="007931A9">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5A18205E" w14:textId="77777777" w:rsidR="00F40460" w:rsidRDefault="00F40460" w:rsidP="007931A9">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6A9E8C77" w14:textId="77777777" w:rsidR="00F40460" w:rsidRDefault="00F40460" w:rsidP="007931A9">
            <w:pPr>
              <w:pStyle w:val="AbsatzTab12Pt1-1Kur"/>
            </w:pPr>
            <w:proofErr w:type="spellStart"/>
            <w: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F7F94A9" w14:textId="77777777" w:rsidR="00F40460" w:rsidRDefault="00F40460" w:rsidP="007931A9">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3C76F2A8" w14:textId="3FA459C0" w:rsidR="00F40460" w:rsidRDefault="00F40460" w:rsidP="007931A9">
            <w:pPr>
              <w:pStyle w:val="AbsatzTab12Pt1-1Kur"/>
            </w:pPr>
            <w:r w:rsidRPr="00F40460">
              <w:t>Produktweiterentwicklung</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3A47FA03" w14:textId="77777777" w:rsidR="00F40460" w:rsidRDefault="00F40460" w:rsidP="007931A9">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764F1CE7" w14:textId="77777777" w:rsidR="00F40460" w:rsidRDefault="00F40460" w:rsidP="007931A9">
            <w:pPr>
              <w:pStyle w:val="AbsatzTab12Pt1-1Kur"/>
            </w:pPr>
            <w:r>
              <w:t>Efe Bora Saglam</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5414C5A0" w14:textId="77777777" w:rsidR="00F40460" w:rsidRDefault="00F40460" w:rsidP="007931A9">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F40460" w:rsidRPr="00F40460" w14:paraId="430330A5" w14:textId="77777777" w:rsidTr="007931A9">
              <w:trPr>
                <w:tblCellSpacing w:w="15" w:type="dxa"/>
              </w:trPr>
              <w:tc>
                <w:tcPr>
                  <w:tcW w:w="0" w:type="auto"/>
                  <w:vAlign w:val="center"/>
                  <w:hideMark/>
                </w:tcPr>
                <w:p w14:paraId="3BEE60C5" w14:textId="3D5FD9C9" w:rsidR="00F40460" w:rsidRPr="00F40460" w:rsidRDefault="00F40460" w:rsidP="007931A9">
                  <w:pPr>
                    <w:pStyle w:val="AbsatzTab12Pt1-1Kur"/>
                  </w:pPr>
                  <w:r w:rsidRPr="00F40460">
                    <w:t>Aufgabenverwirklichung</w:t>
                  </w:r>
                </w:p>
              </w:tc>
            </w:tr>
          </w:tbl>
          <w:p w14:paraId="6C6E03EE" w14:textId="77777777" w:rsidR="00F40460" w:rsidRPr="00F40460" w:rsidRDefault="00F40460"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47C500B0" w14:textId="77777777" w:rsidTr="007931A9">
              <w:trPr>
                <w:tblCellSpacing w:w="15" w:type="dxa"/>
              </w:trPr>
              <w:tc>
                <w:tcPr>
                  <w:tcW w:w="0" w:type="auto"/>
                  <w:vAlign w:val="center"/>
                  <w:hideMark/>
                </w:tcPr>
                <w:p w14:paraId="5399A112" w14:textId="77777777" w:rsidR="00F40460" w:rsidRPr="00F40460" w:rsidRDefault="00F40460" w:rsidP="007931A9">
                  <w:pPr>
                    <w:pStyle w:val="AbsatzTab12Pt1-1Kur"/>
                  </w:pPr>
                </w:p>
              </w:tc>
            </w:tr>
          </w:tbl>
          <w:p w14:paraId="6BB82EE9" w14:textId="77777777" w:rsidR="00F40460" w:rsidRDefault="00F40460" w:rsidP="007931A9">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13EC8BB8" w14:textId="77777777" w:rsidR="00F40460" w:rsidRDefault="00F40460" w:rsidP="007931A9">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74B8DB0C" w14:textId="77777777" w:rsidR="00F40460" w:rsidRDefault="00F40460" w:rsidP="007931A9">
            <w:pPr>
              <w:pStyle w:val="AbsatzTab12Pt1-1Kur"/>
            </w:pPr>
            <w:r>
              <w:t>21.11.24</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72B846F4" w14:textId="77777777" w:rsidR="00F40460" w:rsidRDefault="00F40460" w:rsidP="007931A9">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2286F88D" w14:textId="77777777" w:rsidR="00F40460" w:rsidRDefault="00F40460" w:rsidP="007931A9">
            <w:pPr>
              <w:pStyle w:val="AbsatzTab12Pt1-1Kur"/>
            </w:pPr>
            <w:r>
              <w:t>In Planung</w:t>
            </w:r>
          </w:p>
        </w:tc>
      </w:tr>
      <w:tr w:rsidR="00F40460" w14:paraId="362B2236" w14:textId="77777777" w:rsidTr="007931A9">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8083D86" w14:textId="77777777" w:rsidR="00F40460" w:rsidRDefault="00F40460" w:rsidP="007931A9">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F40460" w:rsidRPr="00F40460" w14:paraId="7E98EA3F" w14:textId="77777777" w:rsidTr="007931A9">
              <w:trPr>
                <w:tblCellSpacing w:w="15" w:type="dxa"/>
              </w:trPr>
              <w:tc>
                <w:tcPr>
                  <w:tcW w:w="0" w:type="auto"/>
                  <w:vAlign w:val="center"/>
                  <w:hideMark/>
                </w:tcPr>
                <w:p w14:paraId="7F2D0EAC" w14:textId="64E04A77" w:rsidR="00F40460" w:rsidRPr="00F40460" w:rsidRDefault="00F40460" w:rsidP="007931A9">
                  <w:pPr>
                    <w:pStyle w:val="AbsatzTab12Pt1-1Kur"/>
                  </w:pPr>
                  <w:r w:rsidRPr="00F40460">
                    <w:t>Ranglistensystem für Nutzer</w:t>
                  </w:r>
                </w:p>
              </w:tc>
            </w:tr>
          </w:tbl>
          <w:p w14:paraId="4B5F6633" w14:textId="77777777" w:rsidR="00F40460" w:rsidRPr="00F40460" w:rsidRDefault="00F40460"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359A9F9C" w14:textId="77777777" w:rsidTr="007931A9">
              <w:trPr>
                <w:tblCellSpacing w:w="15" w:type="dxa"/>
              </w:trPr>
              <w:tc>
                <w:tcPr>
                  <w:tcW w:w="0" w:type="auto"/>
                  <w:vAlign w:val="center"/>
                  <w:hideMark/>
                </w:tcPr>
                <w:p w14:paraId="25E0A159" w14:textId="77777777" w:rsidR="00F40460" w:rsidRPr="00F40460" w:rsidRDefault="00F40460" w:rsidP="007931A9">
                  <w:pPr>
                    <w:pStyle w:val="AbsatzTab12Pt1-1Kur"/>
                  </w:pPr>
                </w:p>
              </w:tc>
            </w:tr>
          </w:tbl>
          <w:p w14:paraId="07E9FA11" w14:textId="77777777" w:rsidR="00F40460" w:rsidRDefault="00F40460" w:rsidP="007931A9">
            <w:pPr>
              <w:pStyle w:val="AbsatzTab12Pt1-1Kur"/>
            </w:pPr>
          </w:p>
        </w:tc>
      </w:tr>
      <w:tr w:rsidR="00F40460" w14:paraId="3A4727D9" w14:textId="77777777" w:rsidTr="007931A9">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FCC48C3" w14:textId="77777777" w:rsidR="00F40460" w:rsidRDefault="00F40460" w:rsidP="007931A9">
            <w:pPr>
              <w:pStyle w:val="AbsatzTab12PtTitel"/>
            </w:pPr>
            <w:r>
              <w:t>Beschreibung inkl. Qualitätstoleranz</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2"/>
            </w:tblGrid>
            <w:tr w:rsidR="00F40460" w:rsidRPr="00F40460" w14:paraId="445548AC" w14:textId="77777777" w:rsidTr="007931A9">
              <w:trPr>
                <w:tblCellSpacing w:w="15" w:type="dxa"/>
              </w:trPr>
              <w:tc>
                <w:tcPr>
                  <w:tcW w:w="0" w:type="auto"/>
                  <w:vAlign w:val="center"/>
                  <w:hideMark/>
                </w:tcPr>
                <w:p w14:paraId="12E727CE" w14:textId="77777777" w:rsidR="00F40460" w:rsidRDefault="00F40460" w:rsidP="007931A9">
                  <w:pPr>
                    <w:pStyle w:val="AbsatzTab12Pt1-1Kur"/>
                  </w:pPr>
                  <w:r w:rsidRPr="00F40460">
                    <w:t>Die App generiert automatisch personalisierte Lernblöcke, die sich an den freien Zeiten im Kalender orientieren und an den jeweiligen Anforderungen des Nutzers angepasst sind.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2"/>
                  </w:tblGrid>
                  <w:tr w:rsidR="00EC485E" w:rsidRPr="00EC485E" w14:paraId="6CBED33C" w14:textId="77777777" w:rsidTr="00EC485E">
                    <w:trPr>
                      <w:tblCellSpacing w:w="15" w:type="dxa"/>
                    </w:trPr>
                    <w:tc>
                      <w:tcPr>
                        <w:tcW w:w="0" w:type="auto"/>
                        <w:vAlign w:val="center"/>
                        <w:hideMark/>
                      </w:tcPr>
                      <w:p w14:paraId="01DBEA79" w14:textId="77777777" w:rsidR="00EC485E" w:rsidRPr="00EC485E" w:rsidRDefault="00EC485E" w:rsidP="00EC485E">
                        <w:pPr>
                          <w:pStyle w:val="AbsatzTab12Pt1-1Kur"/>
                        </w:pPr>
                        <w:r w:rsidRPr="00EC485E">
                          <w:t>Die Rangliste muss in Echtzeit aktualisiert werden, basierend auf den Fortschritten bei den Lernblöcken und Aufgaben. Die Nutzer sollen die Rangliste leicht einsehen können.</w:t>
                        </w:r>
                      </w:p>
                    </w:tc>
                  </w:tr>
                </w:tbl>
                <w:p w14:paraId="6FBA963D"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1D76F5A8" w14:textId="77777777" w:rsidTr="00EC485E">
                    <w:trPr>
                      <w:tblCellSpacing w:w="15" w:type="dxa"/>
                    </w:trPr>
                    <w:tc>
                      <w:tcPr>
                        <w:tcW w:w="0" w:type="auto"/>
                        <w:vAlign w:val="center"/>
                        <w:hideMark/>
                      </w:tcPr>
                      <w:p w14:paraId="6422933A" w14:textId="77777777" w:rsidR="00EC485E" w:rsidRPr="00EC485E" w:rsidRDefault="00EC485E" w:rsidP="00EC485E">
                        <w:pPr>
                          <w:pStyle w:val="AbsatzTab12Pt1-1Kur"/>
                        </w:pPr>
                      </w:p>
                    </w:tc>
                  </w:tr>
                </w:tbl>
                <w:p w14:paraId="4B101DD5" w14:textId="77777777" w:rsidR="00EC485E" w:rsidRPr="00F40460" w:rsidRDefault="00EC485E" w:rsidP="007931A9">
                  <w:pPr>
                    <w:pStyle w:val="AbsatzTab12Pt1-1Kur"/>
                  </w:pPr>
                </w:p>
              </w:tc>
            </w:tr>
          </w:tbl>
          <w:p w14:paraId="16D1D597" w14:textId="77777777" w:rsidR="00F40460" w:rsidRPr="00F40460" w:rsidRDefault="00F40460"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460" w:rsidRPr="00F40460" w14:paraId="750C53B0" w14:textId="77777777" w:rsidTr="007931A9">
              <w:trPr>
                <w:tblCellSpacing w:w="15" w:type="dxa"/>
              </w:trPr>
              <w:tc>
                <w:tcPr>
                  <w:tcW w:w="0" w:type="auto"/>
                  <w:vAlign w:val="center"/>
                  <w:hideMark/>
                </w:tcPr>
                <w:p w14:paraId="0AFBB2F0" w14:textId="77777777" w:rsidR="00F40460" w:rsidRPr="00F40460" w:rsidRDefault="00F40460" w:rsidP="007931A9">
                  <w:pPr>
                    <w:pStyle w:val="AbsatzTab12Pt1-1Kur"/>
                  </w:pPr>
                </w:p>
              </w:tc>
            </w:tr>
          </w:tbl>
          <w:p w14:paraId="74F3711C" w14:textId="77777777" w:rsidR="00F40460" w:rsidRDefault="00F40460" w:rsidP="007931A9">
            <w:pPr>
              <w:pStyle w:val="AbsatzTab12Pt1-1Kur"/>
            </w:pPr>
          </w:p>
        </w:tc>
      </w:tr>
      <w:tr w:rsidR="00F40460" w14:paraId="41E082B3" w14:textId="77777777" w:rsidTr="007931A9">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6D0803B" w14:textId="77777777" w:rsidR="00F40460" w:rsidRDefault="00F40460" w:rsidP="007931A9">
            <w:pPr>
              <w:pStyle w:val="AbsatzTab12PtTitel"/>
            </w:pPr>
            <w:r>
              <w:t>Qualitätsprüfmethode (Vorschlag)</w:t>
            </w:r>
          </w:p>
        </w:tc>
        <w:tc>
          <w:tcPr>
            <w:tcW w:w="11388" w:type="dxa"/>
            <w:gridSpan w:val="13"/>
            <w:tcBorders>
              <w:top w:val="single" w:sz="4" w:space="0" w:color="auto"/>
              <w:left w:val="single" w:sz="4" w:space="0" w:color="auto"/>
              <w:bottom w:val="single" w:sz="4" w:space="0" w:color="auto"/>
              <w:right w:val="single" w:sz="4" w:space="0" w:color="auto"/>
            </w:tcBorders>
          </w:tcPr>
          <w:p w14:paraId="3DBFB557" w14:textId="77777777" w:rsidR="00F40460" w:rsidRDefault="00F40460" w:rsidP="007931A9">
            <w:pPr>
              <w:pStyle w:val="AbsatzTab12Pt1-1Kur"/>
            </w:pPr>
            <w:r w:rsidRPr="00F40460">
              <w:t>Testen der Funktionsweise durch verschiedene Stundenpläne und Nutzerprofile, um die korrekte Integration und Erstellung von Lernblöcken zu überprüfen.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EC485E" w:rsidRPr="00EC485E" w14:paraId="184F6F0A" w14:textId="77777777" w:rsidTr="00EC485E">
              <w:trPr>
                <w:tblCellSpacing w:w="15" w:type="dxa"/>
              </w:trPr>
              <w:tc>
                <w:tcPr>
                  <w:tcW w:w="0" w:type="auto"/>
                  <w:vAlign w:val="center"/>
                  <w:hideMark/>
                </w:tcPr>
                <w:p w14:paraId="39554BF3" w14:textId="77777777" w:rsidR="00EC485E" w:rsidRPr="00EC485E" w:rsidRDefault="00EC485E" w:rsidP="00EC485E">
                  <w:pPr>
                    <w:pStyle w:val="AbsatzTab12Pt1-1Kur"/>
                  </w:pPr>
                  <w:r w:rsidRPr="00EC485E">
                    <w:t>Durchführung von Tests zur Performance der Rangliste bei hoher Nutzeraktivität und Optimierung der Anzeige.</w:t>
                  </w:r>
                </w:p>
              </w:tc>
            </w:tr>
          </w:tbl>
          <w:p w14:paraId="3A638A3B"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740044D8" w14:textId="77777777" w:rsidTr="00EC485E">
              <w:trPr>
                <w:tblCellSpacing w:w="15" w:type="dxa"/>
              </w:trPr>
              <w:tc>
                <w:tcPr>
                  <w:tcW w:w="0" w:type="auto"/>
                  <w:vAlign w:val="center"/>
                  <w:hideMark/>
                </w:tcPr>
                <w:p w14:paraId="17BACABC" w14:textId="77777777" w:rsidR="00EC485E" w:rsidRPr="00EC485E" w:rsidRDefault="00EC485E" w:rsidP="00EC485E">
                  <w:pPr>
                    <w:pStyle w:val="AbsatzTab12Pt1-1Kur"/>
                  </w:pPr>
                </w:p>
              </w:tc>
            </w:tr>
          </w:tbl>
          <w:p w14:paraId="17D42D74" w14:textId="77777777" w:rsidR="00EC485E" w:rsidRDefault="00EC485E" w:rsidP="007931A9">
            <w:pPr>
              <w:pStyle w:val="AbsatzTab12Pt1-1Kur"/>
            </w:pPr>
          </w:p>
        </w:tc>
      </w:tr>
      <w:tr w:rsidR="00F40460" w14:paraId="7E18CB06" w14:textId="77777777" w:rsidTr="007931A9">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D02D269" w14:textId="77777777" w:rsidR="00F40460" w:rsidRDefault="00F40460" w:rsidP="007931A9">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6"/>
            </w:tblGrid>
            <w:tr w:rsidR="00EC485E" w:rsidRPr="00EC485E" w14:paraId="2649A133" w14:textId="77777777" w:rsidTr="00EC485E">
              <w:trPr>
                <w:tblCellSpacing w:w="15" w:type="dxa"/>
              </w:trPr>
              <w:tc>
                <w:tcPr>
                  <w:tcW w:w="0" w:type="auto"/>
                  <w:vAlign w:val="center"/>
                  <w:hideMark/>
                </w:tcPr>
                <w:p w14:paraId="6A0393CA" w14:textId="77777777" w:rsidR="00EC485E" w:rsidRPr="00EC485E" w:rsidRDefault="00EC485E" w:rsidP="00EC485E">
                  <w:pPr>
                    <w:pStyle w:val="AbsatzTab12Pt1-1Kur"/>
                  </w:pPr>
                  <w:r w:rsidRPr="00EC485E">
                    <w:t>Die Rangliste muss immer auf dem neuesten Stand sein und korrekt die Fortschritte der Nutzer anzeigen.</w:t>
                  </w:r>
                </w:p>
              </w:tc>
            </w:tr>
          </w:tbl>
          <w:p w14:paraId="71B9DBD2"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76C52BC8" w14:textId="77777777" w:rsidTr="00EC485E">
              <w:trPr>
                <w:tblCellSpacing w:w="15" w:type="dxa"/>
              </w:trPr>
              <w:tc>
                <w:tcPr>
                  <w:tcW w:w="0" w:type="auto"/>
                  <w:vAlign w:val="center"/>
                  <w:hideMark/>
                </w:tcPr>
                <w:p w14:paraId="0232ED45" w14:textId="77777777" w:rsidR="00EC485E" w:rsidRPr="00EC485E" w:rsidRDefault="00EC485E" w:rsidP="00EC485E">
                  <w:pPr>
                    <w:pStyle w:val="AbsatzTab12Pt1-1Kur"/>
                  </w:pPr>
                </w:p>
              </w:tc>
            </w:tr>
          </w:tbl>
          <w:p w14:paraId="504EE7A0" w14:textId="6DBC4081" w:rsidR="00F40460" w:rsidRDefault="00F40460" w:rsidP="007931A9">
            <w:pPr>
              <w:pStyle w:val="AbsatzTab12Pt1-1Kur"/>
            </w:pPr>
            <w:r w:rsidRPr="00F40460">
              <w:t>.</w:t>
            </w:r>
          </w:p>
        </w:tc>
      </w:tr>
      <w:tr w:rsidR="00F40460" w14:paraId="36BE80BF" w14:textId="77777777" w:rsidTr="007931A9">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1831A695" w14:textId="77777777" w:rsidR="00F40460" w:rsidRDefault="00F40460" w:rsidP="007931A9">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3D07047" w14:textId="72EB0EC3" w:rsidR="00F40460" w:rsidRDefault="00EC485E" w:rsidP="007931A9">
            <w:pPr>
              <w:pStyle w:val="AbsatzTab12Pt1-1Kur"/>
            </w:pPr>
            <w:r>
              <w:t>2</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2E703EF1" w14:textId="77777777" w:rsidR="00F40460" w:rsidRDefault="00F40460" w:rsidP="007931A9">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32B73A7" w14:textId="4864313E" w:rsidR="00F40460" w:rsidRDefault="00EC485E" w:rsidP="007931A9">
            <w:pPr>
              <w:pStyle w:val="AbsatzTab12Pt1-1Kur"/>
            </w:pPr>
            <w:r>
              <w:t>2</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50087D0" w14:textId="77777777" w:rsidR="00F40460" w:rsidRDefault="00F40460" w:rsidP="007931A9">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670E9B" w14:textId="77777777" w:rsidR="00F40460" w:rsidRDefault="00F40460" w:rsidP="007931A9">
            <w:pPr>
              <w:pStyle w:val="AbsatzTab12Pt1-1Kur"/>
            </w:pPr>
            <w: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5CA81431" w14:textId="77777777" w:rsidR="00F40460" w:rsidRDefault="00F40460" w:rsidP="007931A9">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71B8B5F" w14:textId="3111A535" w:rsidR="00F40460" w:rsidRDefault="00EC485E" w:rsidP="007931A9">
            <w:pPr>
              <w:pStyle w:val="AbsatzTab12Pt1-1Kur"/>
            </w:pPr>
            <w:r>
              <w:t>3</w:t>
            </w:r>
          </w:p>
        </w:tc>
      </w:tr>
    </w:tbl>
    <w:p w14:paraId="48E18E3D" w14:textId="77777777" w:rsidR="00710E14" w:rsidRDefault="00710E14">
      <w:pPr>
        <w:pStyle w:val="Absatz"/>
      </w:pPr>
    </w:p>
    <w:p w14:paraId="50DE1488" w14:textId="77777777" w:rsidR="00EC485E" w:rsidRDefault="00EC485E">
      <w:pPr>
        <w:pStyle w:val="Absatz"/>
      </w:pPr>
    </w:p>
    <w:p w14:paraId="1D99D00D" w14:textId="77777777" w:rsidR="00EC485E" w:rsidRDefault="00EC485E">
      <w:pPr>
        <w:pStyle w:val="Absatz"/>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EC485E" w14:paraId="6B91A9AE" w14:textId="77777777" w:rsidTr="007931A9">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3ABFD490" w14:textId="77777777" w:rsidR="00EC485E" w:rsidRDefault="00EC485E" w:rsidP="007931A9">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6C4A6171" w14:textId="77777777" w:rsidR="00EC485E" w:rsidRDefault="00EC485E" w:rsidP="007931A9">
            <w:pPr>
              <w:pStyle w:val="AbsatzTab12Pt1-1Kur"/>
            </w:pPr>
            <w:proofErr w:type="spellStart"/>
            <w: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7C8910AD" w14:textId="77777777" w:rsidR="00EC485E" w:rsidRDefault="00EC485E" w:rsidP="007931A9">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3151BAF4" w14:textId="77777777" w:rsidR="00EC485E" w:rsidRDefault="00EC485E" w:rsidP="007931A9">
            <w:pPr>
              <w:pStyle w:val="AbsatzTab12Pt1-1Kur"/>
            </w:pPr>
            <w:r w:rsidRPr="00F40460">
              <w:t>Produktweiterentwicklung</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277DF118" w14:textId="77777777" w:rsidR="00EC485E" w:rsidRDefault="00EC485E" w:rsidP="007931A9">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2596E004" w14:textId="77777777" w:rsidR="00EC485E" w:rsidRDefault="00EC485E" w:rsidP="007931A9">
            <w:pPr>
              <w:pStyle w:val="AbsatzTab12Pt1-1Kur"/>
            </w:pPr>
            <w:r>
              <w:t>Efe Bora Saglam</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281CB912" w14:textId="77777777" w:rsidR="00EC485E" w:rsidRDefault="00EC485E" w:rsidP="007931A9">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EC485E" w:rsidRPr="00F40460" w14:paraId="74250C07"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tblGrid>
                  <w:tr w:rsidR="00EC485E" w:rsidRPr="00EC485E" w14:paraId="54650FE3" w14:textId="77777777" w:rsidTr="00EC485E">
                    <w:trPr>
                      <w:tblCellSpacing w:w="15" w:type="dxa"/>
                    </w:trPr>
                    <w:tc>
                      <w:tcPr>
                        <w:tcW w:w="0" w:type="auto"/>
                        <w:vAlign w:val="center"/>
                        <w:hideMark/>
                      </w:tcPr>
                      <w:p w14:paraId="3CCE60D1" w14:textId="77777777" w:rsidR="00EC485E" w:rsidRPr="00EC485E" w:rsidRDefault="00EC485E" w:rsidP="00EC485E">
                        <w:pPr>
                          <w:pStyle w:val="AbsatzTab12Pt1-1Kur"/>
                        </w:pPr>
                        <w:proofErr w:type="spellStart"/>
                        <w:r w:rsidRPr="00EC485E">
                          <w:t>Nesa</w:t>
                        </w:r>
                        <w:proofErr w:type="spellEnd"/>
                        <w:r w:rsidRPr="00EC485E">
                          <w:t xml:space="preserve"> Integration</w:t>
                        </w:r>
                      </w:p>
                    </w:tc>
                  </w:tr>
                </w:tbl>
                <w:p w14:paraId="441F48C3"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0548D196" w14:textId="77777777" w:rsidTr="00EC485E">
                    <w:trPr>
                      <w:tblCellSpacing w:w="15" w:type="dxa"/>
                    </w:trPr>
                    <w:tc>
                      <w:tcPr>
                        <w:tcW w:w="0" w:type="auto"/>
                        <w:vAlign w:val="center"/>
                        <w:hideMark/>
                      </w:tcPr>
                      <w:p w14:paraId="7F373DBF" w14:textId="77777777" w:rsidR="00EC485E" w:rsidRPr="00EC485E" w:rsidRDefault="00EC485E" w:rsidP="00EC485E">
                        <w:pPr>
                          <w:pStyle w:val="AbsatzTab12Pt1-1Kur"/>
                        </w:pPr>
                      </w:p>
                    </w:tc>
                  </w:tr>
                </w:tbl>
                <w:p w14:paraId="70F4A32E" w14:textId="1654585B" w:rsidR="00EC485E" w:rsidRPr="00F40460" w:rsidRDefault="00EC485E" w:rsidP="007931A9">
                  <w:pPr>
                    <w:pStyle w:val="AbsatzTab12Pt1-1Kur"/>
                  </w:pPr>
                </w:p>
              </w:tc>
            </w:tr>
          </w:tbl>
          <w:p w14:paraId="4C4B4D2C" w14:textId="77777777" w:rsidR="00EC485E" w:rsidRPr="00F40460" w:rsidRDefault="00EC485E"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F40460" w14:paraId="45AA75F2" w14:textId="77777777" w:rsidTr="007931A9">
              <w:trPr>
                <w:tblCellSpacing w:w="15" w:type="dxa"/>
              </w:trPr>
              <w:tc>
                <w:tcPr>
                  <w:tcW w:w="0" w:type="auto"/>
                  <w:vAlign w:val="center"/>
                  <w:hideMark/>
                </w:tcPr>
                <w:p w14:paraId="7FDC68B9" w14:textId="77777777" w:rsidR="00EC485E" w:rsidRPr="00F40460" w:rsidRDefault="00EC485E" w:rsidP="007931A9">
                  <w:pPr>
                    <w:pStyle w:val="AbsatzTab12Pt1-1Kur"/>
                  </w:pPr>
                </w:p>
              </w:tc>
            </w:tr>
          </w:tbl>
          <w:p w14:paraId="377B9EC1" w14:textId="77777777" w:rsidR="00EC485E" w:rsidRDefault="00EC485E" w:rsidP="007931A9">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1C8623CA" w14:textId="77777777" w:rsidR="00EC485E" w:rsidRDefault="00EC485E" w:rsidP="007931A9">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6117AF68" w14:textId="77777777" w:rsidR="00EC485E" w:rsidRDefault="00EC485E" w:rsidP="007931A9">
            <w:pPr>
              <w:pStyle w:val="AbsatzTab12Pt1-1Kur"/>
            </w:pPr>
            <w:r>
              <w:t>21.11.24</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64B11D5E" w14:textId="77777777" w:rsidR="00EC485E" w:rsidRDefault="00EC485E" w:rsidP="007931A9">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79C09143" w14:textId="77777777" w:rsidR="00EC485E" w:rsidRDefault="00EC485E" w:rsidP="007931A9">
            <w:pPr>
              <w:pStyle w:val="AbsatzTab12Pt1-1Kur"/>
            </w:pPr>
            <w:r>
              <w:t>In Planung</w:t>
            </w:r>
          </w:p>
        </w:tc>
      </w:tr>
      <w:tr w:rsidR="00EC485E" w14:paraId="21F1843F" w14:textId="77777777" w:rsidTr="007931A9">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E27593E" w14:textId="77777777" w:rsidR="00EC485E" w:rsidRDefault="00EC485E" w:rsidP="007931A9">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tblGrid>
            <w:tr w:rsidR="00EC485E" w:rsidRPr="00F40460" w14:paraId="0D652775"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EC485E" w:rsidRPr="00EC485E" w14:paraId="018D33D1" w14:textId="77777777" w:rsidTr="00EC485E">
                    <w:trPr>
                      <w:tblCellSpacing w:w="15" w:type="dxa"/>
                    </w:trPr>
                    <w:tc>
                      <w:tcPr>
                        <w:tcW w:w="0" w:type="auto"/>
                        <w:vAlign w:val="center"/>
                        <w:hideMark/>
                      </w:tcPr>
                      <w:p w14:paraId="0C7F0FC8" w14:textId="77777777" w:rsidR="00EC485E" w:rsidRPr="00EC485E" w:rsidRDefault="00EC485E" w:rsidP="00EC485E">
                        <w:pPr>
                          <w:pStyle w:val="AbsatzTab12Pt1-1Kur"/>
                        </w:pPr>
                        <w:r w:rsidRPr="00EC485E">
                          <w:t>Stundenplan-Integration</w:t>
                        </w:r>
                      </w:p>
                    </w:tc>
                  </w:tr>
                </w:tbl>
                <w:p w14:paraId="21098955"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6D8DEABA" w14:textId="77777777" w:rsidTr="00EC485E">
                    <w:trPr>
                      <w:tblCellSpacing w:w="15" w:type="dxa"/>
                    </w:trPr>
                    <w:tc>
                      <w:tcPr>
                        <w:tcW w:w="0" w:type="auto"/>
                        <w:vAlign w:val="center"/>
                        <w:hideMark/>
                      </w:tcPr>
                      <w:p w14:paraId="05E64266" w14:textId="77777777" w:rsidR="00EC485E" w:rsidRPr="00EC485E" w:rsidRDefault="00EC485E" w:rsidP="00EC485E">
                        <w:pPr>
                          <w:pStyle w:val="AbsatzTab12Pt1-1Kur"/>
                        </w:pPr>
                      </w:p>
                    </w:tc>
                  </w:tr>
                </w:tbl>
                <w:p w14:paraId="5697820E" w14:textId="7E8D4438" w:rsidR="00EC485E" w:rsidRPr="00F40460" w:rsidRDefault="00EC485E" w:rsidP="007931A9">
                  <w:pPr>
                    <w:pStyle w:val="AbsatzTab12Pt1-1Kur"/>
                  </w:pPr>
                </w:p>
              </w:tc>
            </w:tr>
          </w:tbl>
          <w:p w14:paraId="7CA77B35" w14:textId="77777777" w:rsidR="00EC485E" w:rsidRPr="00F40460" w:rsidRDefault="00EC485E"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F40460" w14:paraId="56D4656D" w14:textId="77777777" w:rsidTr="007931A9">
              <w:trPr>
                <w:tblCellSpacing w:w="15" w:type="dxa"/>
              </w:trPr>
              <w:tc>
                <w:tcPr>
                  <w:tcW w:w="0" w:type="auto"/>
                  <w:vAlign w:val="center"/>
                  <w:hideMark/>
                </w:tcPr>
                <w:p w14:paraId="402E99F0" w14:textId="77777777" w:rsidR="00EC485E" w:rsidRPr="00F40460" w:rsidRDefault="00EC485E" w:rsidP="007931A9">
                  <w:pPr>
                    <w:pStyle w:val="AbsatzTab12Pt1-1Kur"/>
                  </w:pPr>
                </w:p>
              </w:tc>
            </w:tr>
          </w:tbl>
          <w:p w14:paraId="2D43ED40" w14:textId="77777777" w:rsidR="00EC485E" w:rsidRDefault="00EC485E" w:rsidP="007931A9">
            <w:pPr>
              <w:pStyle w:val="AbsatzTab12Pt1-1Kur"/>
            </w:pPr>
          </w:p>
        </w:tc>
      </w:tr>
      <w:tr w:rsidR="00EC485E" w14:paraId="6A07A90A" w14:textId="77777777" w:rsidTr="007931A9">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96B301D" w14:textId="77777777" w:rsidR="00EC485E" w:rsidRDefault="00EC485E" w:rsidP="007931A9">
            <w:pPr>
              <w:pStyle w:val="AbsatzTab12PtTitel"/>
            </w:pPr>
            <w:r>
              <w:t>Beschreibung inkl. Qualitätstoleranz</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2"/>
            </w:tblGrid>
            <w:tr w:rsidR="00EC485E" w:rsidRPr="00F40460" w14:paraId="5D511CD3"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2"/>
                  </w:tblGrid>
                  <w:tr w:rsidR="00EC485E" w:rsidRPr="00EC485E" w14:paraId="7673ADB1"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2"/>
                        </w:tblGrid>
                        <w:tr w:rsidR="00EC485E" w:rsidRPr="00EC485E" w14:paraId="2C24B338" w14:textId="77777777" w:rsidTr="00EC485E">
                          <w:trPr>
                            <w:tblCellSpacing w:w="15" w:type="dxa"/>
                          </w:trPr>
                          <w:tc>
                            <w:tcPr>
                              <w:tcW w:w="0" w:type="auto"/>
                              <w:vAlign w:val="center"/>
                              <w:hideMark/>
                            </w:tcPr>
                            <w:p w14:paraId="67150319" w14:textId="77777777" w:rsidR="00EC485E" w:rsidRPr="00EC485E" w:rsidRDefault="00EC485E" w:rsidP="00EC485E">
                              <w:pPr>
                                <w:pStyle w:val="AbsatzTab12Pt1-1Kur"/>
                              </w:pPr>
                              <w:r w:rsidRPr="00EC485E">
                                <w:t xml:space="preserve">Die App muss den Stundenplan von </w:t>
                              </w:r>
                              <w:proofErr w:type="spellStart"/>
                              <w:r w:rsidRPr="00EC485E">
                                <w:t>Nesa</w:t>
                              </w:r>
                              <w:proofErr w:type="spellEnd"/>
                              <w:r w:rsidRPr="00EC485E">
                                <w:t xml:space="preserve"> korrekt importieren und anzeigen. Der Stundenplan muss für den Nutzer leicht zugänglich und verständlich sein.</w:t>
                              </w:r>
                            </w:p>
                          </w:tc>
                        </w:tr>
                      </w:tbl>
                      <w:p w14:paraId="16FC3CB8"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7"/>
                          <w:gridCol w:w="45"/>
                        </w:tblGrid>
                        <w:tr w:rsidR="00EC485E" w:rsidRPr="00EC485E" w14:paraId="7CF6D421" w14:textId="77777777" w:rsidTr="00EC485E">
                          <w:trPr>
                            <w:gridAfter w:val="1"/>
                            <w:tblCellSpacing w:w="15" w:type="dxa"/>
                          </w:trPr>
                          <w:tc>
                            <w:tcPr>
                              <w:tcW w:w="0" w:type="auto"/>
                              <w:vAlign w:val="center"/>
                              <w:hideMark/>
                            </w:tcPr>
                            <w:p w14:paraId="65B21C5C" w14:textId="77777777" w:rsidR="00EC485E" w:rsidRPr="00EC485E" w:rsidRDefault="00EC485E" w:rsidP="00EC485E">
                              <w:pPr>
                                <w:pStyle w:val="AbsatzTab12Pt1-1Kur"/>
                              </w:pPr>
                            </w:p>
                          </w:tc>
                        </w:tr>
                        <w:tr w:rsidR="00EC485E" w:rsidRPr="00EC485E" w14:paraId="23AAE5BE" w14:textId="77777777" w:rsidTr="00EC485E">
                          <w:trPr>
                            <w:tblCellSpacing w:w="15" w:type="dxa"/>
                          </w:trPr>
                          <w:tc>
                            <w:tcPr>
                              <w:tcW w:w="0" w:type="auto"/>
                              <w:gridSpan w:val="2"/>
                              <w:vAlign w:val="center"/>
                              <w:hideMark/>
                            </w:tcPr>
                            <w:p w14:paraId="37F095AD" w14:textId="77777777" w:rsidR="00EC485E" w:rsidRPr="00EC485E" w:rsidRDefault="00EC485E" w:rsidP="00EC485E">
                              <w:pPr>
                                <w:pStyle w:val="AbsatzTab12Pt1-1Kur"/>
                              </w:pPr>
                              <w:r w:rsidRPr="00EC485E">
                                <w:t>Die Stundenplan-Integration muss mit unterschiedlichen Zeitplänen und Formaten kompatibel sein, und es muss eine benutzerfreundliche Ansicht im Kalender geben.</w:t>
                              </w:r>
                            </w:p>
                          </w:tc>
                        </w:tr>
                      </w:tbl>
                      <w:p w14:paraId="6E3C5FF8"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6DD51CD7" w14:textId="77777777" w:rsidTr="00EC485E">
                          <w:trPr>
                            <w:tblCellSpacing w:w="15" w:type="dxa"/>
                          </w:trPr>
                          <w:tc>
                            <w:tcPr>
                              <w:tcW w:w="0" w:type="auto"/>
                              <w:vAlign w:val="center"/>
                              <w:hideMark/>
                            </w:tcPr>
                            <w:p w14:paraId="1D3AA4E8" w14:textId="77777777" w:rsidR="00EC485E" w:rsidRPr="00EC485E" w:rsidRDefault="00EC485E" w:rsidP="00EC485E">
                              <w:pPr>
                                <w:pStyle w:val="AbsatzTab12Pt1-1Kur"/>
                              </w:pPr>
                            </w:p>
                          </w:tc>
                        </w:tr>
                      </w:tbl>
                      <w:p w14:paraId="177B763D" w14:textId="7B9FAE59" w:rsidR="00EC485E" w:rsidRPr="00EC485E" w:rsidRDefault="00EC485E" w:rsidP="007931A9">
                        <w:pPr>
                          <w:pStyle w:val="AbsatzTab12Pt1-1Kur"/>
                        </w:pPr>
                      </w:p>
                    </w:tc>
                  </w:tr>
                </w:tbl>
                <w:p w14:paraId="4EDB4D98" w14:textId="77777777" w:rsidR="00EC485E" w:rsidRPr="00EC485E" w:rsidRDefault="00EC485E"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0816EA4B" w14:textId="77777777" w:rsidTr="007931A9">
                    <w:trPr>
                      <w:tblCellSpacing w:w="15" w:type="dxa"/>
                    </w:trPr>
                    <w:tc>
                      <w:tcPr>
                        <w:tcW w:w="0" w:type="auto"/>
                        <w:vAlign w:val="center"/>
                        <w:hideMark/>
                      </w:tcPr>
                      <w:p w14:paraId="4E3CA872" w14:textId="77777777" w:rsidR="00EC485E" w:rsidRPr="00EC485E" w:rsidRDefault="00EC485E" w:rsidP="007931A9">
                        <w:pPr>
                          <w:pStyle w:val="AbsatzTab12Pt1-1Kur"/>
                        </w:pPr>
                      </w:p>
                    </w:tc>
                  </w:tr>
                </w:tbl>
                <w:p w14:paraId="722700A8" w14:textId="77777777" w:rsidR="00EC485E" w:rsidRPr="00F40460" w:rsidRDefault="00EC485E" w:rsidP="007931A9">
                  <w:pPr>
                    <w:pStyle w:val="AbsatzTab12Pt1-1Kur"/>
                  </w:pPr>
                </w:p>
              </w:tc>
            </w:tr>
          </w:tbl>
          <w:p w14:paraId="0BCBA4CB" w14:textId="77777777" w:rsidR="00EC485E" w:rsidRPr="00F40460" w:rsidRDefault="00EC485E"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F40460" w14:paraId="5A45615D" w14:textId="77777777" w:rsidTr="007931A9">
              <w:trPr>
                <w:tblCellSpacing w:w="15" w:type="dxa"/>
              </w:trPr>
              <w:tc>
                <w:tcPr>
                  <w:tcW w:w="0" w:type="auto"/>
                  <w:vAlign w:val="center"/>
                  <w:hideMark/>
                </w:tcPr>
                <w:p w14:paraId="1E7DC6EE" w14:textId="77777777" w:rsidR="00EC485E" w:rsidRPr="00F40460" w:rsidRDefault="00EC485E" w:rsidP="007931A9">
                  <w:pPr>
                    <w:pStyle w:val="AbsatzTab12Pt1-1Kur"/>
                  </w:pPr>
                </w:p>
              </w:tc>
            </w:tr>
          </w:tbl>
          <w:p w14:paraId="32B522E0" w14:textId="77777777" w:rsidR="00EC485E" w:rsidRDefault="00EC485E" w:rsidP="007931A9">
            <w:pPr>
              <w:pStyle w:val="AbsatzTab12Pt1-1Kur"/>
            </w:pPr>
          </w:p>
        </w:tc>
      </w:tr>
      <w:tr w:rsidR="00EC485E" w14:paraId="0E639630" w14:textId="77777777" w:rsidTr="007931A9">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2ECD147" w14:textId="77777777" w:rsidR="00EC485E" w:rsidRDefault="00EC485E" w:rsidP="007931A9">
            <w:pPr>
              <w:pStyle w:val="AbsatzTab12PtTitel"/>
            </w:pPr>
            <w:r>
              <w:t>Qualitätsprüfmethode (Vorschlag)</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8"/>
            </w:tblGrid>
            <w:tr w:rsidR="00EC485E" w:rsidRPr="00EC485E" w14:paraId="7F291EDB" w14:textId="77777777" w:rsidTr="007931A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8"/>
                  </w:tblGrid>
                  <w:tr w:rsidR="00EC485E" w:rsidRPr="00EC485E" w14:paraId="55DCDFB5" w14:textId="77777777" w:rsidTr="00EC485E">
                    <w:trPr>
                      <w:tblCellSpacing w:w="15" w:type="dxa"/>
                    </w:trPr>
                    <w:tc>
                      <w:tcPr>
                        <w:tcW w:w="0" w:type="auto"/>
                        <w:vAlign w:val="center"/>
                        <w:hideMark/>
                      </w:tcPr>
                      <w:p w14:paraId="7071B941" w14:textId="77777777" w:rsidR="00EC485E" w:rsidRPr="00EC485E" w:rsidRDefault="00EC485E" w:rsidP="00EC485E">
                        <w:pPr>
                          <w:pStyle w:val="AbsatzTab12Pt1-1Kur"/>
                        </w:pPr>
                        <w:r w:rsidRPr="00EC485E">
                          <w:t xml:space="preserve">Integrationstests, um sicherzustellen, dass der Stundenplan korrekt von </w:t>
                        </w:r>
                        <w:proofErr w:type="spellStart"/>
                        <w:r w:rsidRPr="00EC485E">
                          <w:t>Nesa</w:t>
                        </w:r>
                        <w:proofErr w:type="spellEnd"/>
                        <w:r w:rsidRPr="00EC485E">
                          <w:t xml:space="preserve"> importiert und angezeigt wird.</w:t>
                        </w:r>
                      </w:p>
                    </w:tc>
                  </w:tr>
                </w:tbl>
                <w:p w14:paraId="157F0E94"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2"/>
                    <w:gridCol w:w="45"/>
                  </w:tblGrid>
                  <w:tr w:rsidR="00EC485E" w:rsidRPr="00EC485E" w14:paraId="46705DFA" w14:textId="77777777" w:rsidTr="00EC485E">
                    <w:trPr>
                      <w:gridAfter w:val="1"/>
                      <w:tblCellSpacing w:w="15" w:type="dxa"/>
                    </w:trPr>
                    <w:tc>
                      <w:tcPr>
                        <w:tcW w:w="0" w:type="auto"/>
                        <w:vAlign w:val="center"/>
                        <w:hideMark/>
                      </w:tcPr>
                      <w:p w14:paraId="465F05DA" w14:textId="77777777" w:rsidR="00EC485E" w:rsidRPr="00EC485E" w:rsidRDefault="00EC485E" w:rsidP="00EC485E">
                        <w:pPr>
                          <w:pStyle w:val="AbsatzTab12Pt1-1Kur"/>
                        </w:pPr>
                      </w:p>
                    </w:tc>
                  </w:tr>
                  <w:tr w:rsidR="00EC485E" w:rsidRPr="00EC485E" w14:paraId="415944B0" w14:textId="77777777" w:rsidTr="00EC485E">
                    <w:trPr>
                      <w:tblCellSpacing w:w="15" w:type="dxa"/>
                    </w:trPr>
                    <w:tc>
                      <w:tcPr>
                        <w:tcW w:w="0" w:type="auto"/>
                        <w:gridSpan w:val="2"/>
                        <w:vAlign w:val="center"/>
                        <w:hideMark/>
                      </w:tcPr>
                      <w:p w14:paraId="6FC05A68" w14:textId="77777777" w:rsidR="00EC485E" w:rsidRPr="00EC485E" w:rsidRDefault="00EC485E" w:rsidP="00EC485E">
                        <w:pPr>
                          <w:pStyle w:val="AbsatzTab12Pt1-1Kur"/>
                        </w:pPr>
                        <w:r w:rsidRPr="00EC485E">
                          <w:t>Testen der verschiedenen Stundenplanformate und der App auf verschiedenen Geräten.</w:t>
                        </w:r>
                      </w:p>
                    </w:tc>
                  </w:tr>
                </w:tbl>
                <w:p w14:paraId="18ACE5FD"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5F05247D" w14:textId="77777777" w:rsidTr="00EC485E">
                    <w:trPr>
                      <w:tblCellSpacing w:w="15" w:type="dxa"/>
                    </w:trPr>
                    <w:tc>
                      <w:tcPr>
                        <w:tcW w:w="0" w:type="auto"/>
                        <w:vAlign w:val="center"/>
                        <w:hideMark/>
                      </w:tcPr>
                      <w:p w14:paraId="3BFFCA6A" w14:textId="77777777" w:rsidR="00EC485E" w:rsidRPr="00EC485E" w:rsidRDefault="00EC485E" w:rsidP="00EC485E">
                        <w:pPr>
                          <w:pStyle w:val="AbsatzTab12Pt1-1Kur"/>
                        </w:pPr>
                      </w:p>
                    </w:tc>
                  </w:tr>
                </w:tbl>
                <w:p w14:paraId="42A6416F" w14:textId="1C0D63D2" w:rsidR="00EC485E" w:rsidRPr="00EC485E" w:rsidRDefault="00EC485E" w:rsidP="007931A9">
                  <w:pPr>
                    <w:pStyle w:val="AbsatzTab12Pt1-1Kur"/>
                  </w:pPr>
                </w:p>
              </w:tc>
            </w:tr>
          </w:tbl>
          <w:p w14:paraId="6791A819" w14:textId="77777777" w:rsidR="00EC485E" w:rsidRPr="00EC485E" w:rsidRDefault="00EC485E" w:rsidP="007931A9">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1DEF1893" w14:textId="77777777" w:rsidTr="007931A9">
              <w:trPr>
                <w:tblCellSpacing w:w="15" w:type="dxa"/>
              </w:trPr>
              <w:tc>
                <w:tcPr>
                  <w:tcW w:w="0" w:type="auto"/>
                  <w:vAlign w:val="center"/>
                  <w:hideMark/>
                </w:tcPr>
                <w:p w14:paraId="59EAC0B0" w14:textId="77777777" w:rsidR="00EC485E" w:rsidRPr="00EC485E" w:rsidRDefault="00EC485E" w:rsidP="007931A9">
                  <w:pPr>
                    <w:pStyle w:val="AbsatzTab12Pt1-1Kur"/>
                  </w:pPr>
                </w:p>
              </w:tc>
            </w:tr>
          </w:tbl>
          <w:p w14:paraId="788E83CF" w14:textId="77777777" w:rsidR="00EC485E" w:rsidRDefault="00EC485E" w:rsidP="007931A9">
            <w:pPr>
              <w:pStyle w:val="AbsatzTab12Pt1-1Kur"/>
            </w:pPr>
          </w:p>
        </w:tc>
      </w:tr>
      <w:tr w:rsidR="00EC485E" w14:paraId="7957880E" w14:textId="77777777" w:rsidTr="007931A9">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D8557D4" w14:textId="77777777" w:rsidR="00EC485E" w:rsidRDefault="00EC485E" w:rsidP="007931A9">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2"/>
            </w:tblGrid>
            <w:tr w:rsidR="00EC485E" w:rsidRPr="00EC485E" w14:paraId="376131C6" w14:textId="77777777" w:rsidTr="00EC485E">
              <w:trPr>
                <w:tblCellSpacing w:w="15" w:type="dxa"/>
              </w:trPr>
              <w:tc>
                <w:tcPr>
                  <w:tcW w:w="0" w:type="auto"/>
                  <w:vAlign w:val="center"/>
                  <w:hideMark/>
                </w:tcPr>
                <w:p w14:paraId="6977E38B" w14:textId="77777777" w:rsidR="00EC485E" w:rsidRPr="00EC485E" w:rsidRDefault="00EC485E" w:rsidP="00EC485E">
                  <w:pPr>
                    <w:pStyle w:val="AbsatzTab12Pt1-1Kur"/>
                  </w:pPr>
                  <w:r w:rsidRPr="00EC485E">
                    <w:t>Der Stundenplan muss ohne Fehler in den Kalender importiert werden und korrekt mit den generierten Lernblöcken synchronisiert werden.</w:t>
                  </w:r>
                </w:p>
              </w:tc>
            </w:tr>
          </w:tbl>
          <w:p w14:paraId="26BF5073"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419C27F0" w14:textId="77777777" w:rsidTr="00EC485E">
              <w:trPr>
                <w:tblCellSpacing w:w="15" w:type="dxa"/>
              </w:trPr>
              <w:tc>
                <w:tcPr>
                  <w:tcW w:w="0" w:type="auto"/>
                  <w:vAlign w:val="center"/>
                  <w:hideMark/>
                </w:tcPr>
                <w:p w14:paraId="147E0540" w14:textId="77777777" w:rsidR="00EC485E" w:rsidRPr="00EC485E" w:rsidRDefault="00EC485E" w:rsidP="00EC485E">
                  <w:pPr>
                    <w:pStyle w:val="AbsatzTab12Pt1-1Kur"/>
                  </w:pPr>
                </w:p>
              </w:tc>
            </w:tr>
          </w:tbl>
          <w:p w14:paraId="21CABA3D" w14:textId="79E88D0B" w:rsidR="00EC485E" w:rsidRDefault="00EC485E" w:rsidP="007931A9">
            <w:pPr>
              <w:pStyle w:val="AbsatzTab12Pt1-1Kur"/>
            </w:pPr>
          </w:p>
        </w:tc>
      </w:tr>
      <w:tr w:rsidR="00EC485E" w14:paraId="48FDD1A7" w14:textId="77777777" w:rsidTr="007931A9">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2E0B6F62" w14:textId="77777777" w:rsidR="00EC485E" w:rsidRDefault="00EC485E" w:rsidP="007931A9">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BCC478" w14:textId="77777777" w:rsidR="00EC485E" w:rsidRDefault="00EC485E" w:rsidP="007931A9">
            <w:pPr>
              <w:pStyle w:val="AbsatzTab12Pt1-1Kur"/>
            </w:pPr>
            <w:r>
              <w:t>2</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6FC9D61B" w14:textId="77777777" w:rsidR="00EC485E" w:rsidRDefault="00EC485E" w:rsidP="007931A9">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27B196" w14:textId="77777777" w:rsidR="00EC485E" w:rsidRDefault="00EC485E" w:rsidP="007931A9">
            <w:pPr>
              <w:pStyle w:val="AbsatzTab12Pt1-1Kur"/>
            </w:pPr>
            <w:r>
              <w:t>2</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66D490FF" w14:textId="77777777" w:rsidR="00EC485E" w:rsidRDefault="00EC485E" w:rsidP="007931A9">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CB67BF" w14:textId="0A2ABAE3" w:rsidR="00EC485E" w:rsidRDefault="00EC485E" w:rsidP="007931A9">
            <w:pPr>
              <w:pStyle w:val="AbsatzTab12Pt1-1Kur"/>
            </w:pPr>
            <w:r>
              <w:t>2</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2D57CD73" w14:textId="77777777" w:rsidR="00EC485E" w:rsidRDefault="00EC485E" w:rsidP="007931A9">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C717E0F" w14:textId="725BCF3A" w:rsidR="00EC485E" w:rsidRDefault="00EC485E" w:rsidP="007931A9">
            <w:pPr>
              <w:pStyle w:val="AbsatzTab12Pt1-1Kur"/>
            </w:pPr>
            <w:r>
              <w:t>3.5</w:t>
            </w:r>
          </w:p>
        </w:tc>
      </w:tr>
    </w:tbl>
    <w:p w14:paraId="2D51E070" w14:textId="77777777" w:rsidR="00EC485E" w:rsidRDefault="00EC485E">
      <w:pPr>
        <w:pStyle w:val="Absatz"/>
        <w:sectPr w:rsidR="00EC485E">
          <w:headerReference w:type="default" r:id="rId17"/>
          <w:footerReference w:type="default" r:id="rId18"/>
          <w:pgSz w:w="16838" w:h="11906" w:orient="landscape" w:code="9"/>
          <w:pgMar w:top="1701" w:right="1134" w:bottom="1134" w:left="851" w:header="709" w:footer="318" w:gutter="0"/>
          <w:cols w:space="708"/>
          <w:docGrid w:linePitch="360"/>
        </w:sectPr>
      </w:pPr>
    </w:p>
    <w:p w14:paraId="391C01EE" w14:textId="77777777" w:rsidR="00710E14" w:rsidRDefault="00E077F5">
      <w:pPr>
        <w:pStyle w:val="berschrift1"/>
        <w:numPr>
          <w:ilvl w:val="0"/>
          <w:numId w:val="28"/>
        </w:numPr>
        <w:ind w:left="431" w:hanging="431"/>
      </w:pPr>
      <w:bookmarkStart w:id="50" w:name="_Toc492544145"/>
      <w:bookmarkStart w:id="51" w:name="_Toc536469443"/>
      <w:bookmarkStart w:id="52" w:name="_Toc18315452"/>
      <w:bookmarkStart w:id="53" w:name="_Toc183096610"/>
      <w:bookmarkEnd w:id="10"/>
      <w:bookmarkEnd w:id="11"/>
      <w:r>
        <w:t>Anforderungsabdeckung</w:t>
      </w:r>
      <w:bookmarkEnd w:id="50"/>
      <w:bookmarkEnd w:id="51"/>
      <w:bookmarkEnd w:id="52"/>
      <w:bookmarkEnd w:id="53"/>
    </w:p>
    <w:p w14:paraId="0282C7C1" w14:textId="77777777" w:rsidR="00710E14" w:rsidRDefault="00710E14">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39"/>
        <w:gridCol w:w="4165"/>
        <w:gridCol w:w="1843"/>
      </w:tblGrid>
      <w:tr w:rsidR="00710E14" w14:paraId="39D15C8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E35E4BE" w14:textId="77777777" w:rsidR="00710E14" w:rsidRDefault="00E077F5">
            <w:pPr>
              <w:pStyle w:val="AbsatzTab12PtTitel"/>
            </w:pPr>
            <w:r>
              <w:t>ID</w:t>
            </w:r>
          </w:p>
        </w:tc>
        <w:tc>
          <w:tcPr>
            <w:tcW w:w="2639" w:type="dxa"/>
            <w:tcBorders>
              <w:top w:val="single" w:sz="4" w:space="0" w:color="auto"/>
              <w:left w:val="single" w:sz="4" w:space="0" w:color="auto"/>
              <w:bottom w:val="single" w:sz="4" w:space="0" w:color="auto"/>
              <w:right w:val="single" w:sz="4" w:space="0" w:color="auto"/>
            </w:tcBorders>
            <w:shd w:val="clear" w:color="auto" w:fill="D9D9D9"/>
            <w:hideMark/>
          </w:tcPr>
          <w:p w14:paraId="24953E9E" w14:textId="77777777" w:rsidR="00710E14" w:rsidRDefault="00E077F5">
            <w:pPr>
              <w:pStyle w:val="AbsatzTab12PtTitel"/>
            </w:pPr>
            <w:r>
              <w:t>Anforderung</w:t>
            </w:r>
          </w:p>
        </w:tc>
        <w:tc>
          <w:tcPr>
            <w:tcW w:w="4165" w:type="dxa"/>
            <w:tcBorders>
              <w:top w:val="single" w:sz="4" w:space="0" w:color="auto"/>
              <w:left w:val="single" w:sz="4" w:space="0" w:color="auto"/>
              <w:bottom w:val="single" w:sz="4" w:space="0" w:color="auto"/>
              <w:right w:val="single" w:sz="4" w:space="0" w:color="auto"/>
            </w:tcBorders>
            <w:shd w:val="clear" w:color="auto" w:fill="D9D9D9"/>
            <w:hideMark/>
          </w:tcPr>
          <w:p w14:paraId="0C900C0B" w14:textId="77777777" w:rsidR="00710E14" w:rsidRDefault="00E077F5">
            <w:pPr>
              <w:pStyle w:val="AbsatzTab12PtTitel"/>
            </w:pPr>
            <w:r>
              <w:t>Zuordnung zu Subsystem / Komponente</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0D2AB0E8" w14:textId="77777777" w:rsidR="00710E14" w:rsidRDefault="00E077F5">
            <w:pPr>
              <w:pStyle w:val="AbsatzTab12PtTitel"/>
            </w:pPr>
            <w:r>
              <w:t>Beurteilung der</w:t>
            </w:r>
            <w:r>
              <w:br/>
              <w:t>Anforderungsabdeckung</w:t>
            </w:r>
          </w:p>
        </w:tc>
      </w:tr>
      <w:tr w:rsidR="00710E14" w14:paraId="08620763"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FD7228C" w14:textId="6B86C0AB" w:rsidR="00710E14" w:rsidRDefault="00EC485E">
            <w:pPr>
              <w:pStyle w:val="AbsatzTab12Pt1-1Kur"/>
            </w:pPr>
            <w:r>
              <w:t>1</w:t>
            </w:r>
          </w:p>
        </w:tc>
        <w:tc>
          <w:tcPr>
            <w:tcW w:w="2639" w:type="dxa"/>
            <w:tcBorders>
              <w:top w:val="single" w:sz="4" w:space="0" w:color="auto"/>
              <w:left w:val="single" w:sz="4" w:space="0" w:color="auto"/>
              <w:bottom w:val="single" w:sz="4" w:space="0" w:color="auto"/>
              <w:right w:val="single" w:sz="4" w:space="0" w:color="auto"/>
            </w:tcBorders>
          </w:tcPr>
          <w:p w14:paraId="6B553298" w14:textId="5D05F475" w:rsidR="00710E14" w:rsidRDefault="00EC485E">
            <w:pPr>
              <w:pStyle w:val="AbsatzTab12Pt1-1Kur"/>
            </w:pPr>
            <w:r w:rsidRPr="00EC485E">
              <w:t>Automatische Generierung von Lernblöcken</w:t>
            </w:r>
          </w:p>
        </w:tc>
        <w:tc>
          <w:tcPr>
            <w:tcW w:w="4165" w:type="dxa"/>
            <w:tcBorders>
              <w:top w:val="single" w:sz="4" w:space="0" w:color="auto"/>
              <w:left w:val="single" w:sz="4" w:space="0" w:color="auto"/>
              <w:bottom w:val="single" w:sz="4" w:space="0" w:color="auto"/>
              <w:right w:val="single" w:sz="4" w:space="0" w:color="auto"/>
            </w:tcBorders>
          </w:tcPr>
          <w:p w14:paraId="7A5BCAB3" w14:textId="77777777" w:rsidR="00EC485E" w:rsidRDefault="00EC485E" w:rsidP="00EC485E">
            <w:pPr>
              <w:pStyle w:val="AbsatzTab12Pt1-1Kur"/>
              <w:tabs>
                <w:tab w:val="left" w:pos="977"/>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tblGrid>
            <w:tr w:rsidR="00EC485E" w:rsidRPr="00EC485E" w14:paraId="6EF04025" w14:textId="77777777" w:rsidTr="00EC485E">
              <w:trPr>
                <w:tblCellSpacing w:w="15" w:type="dxa"/>
              </w:trPr>
              <w:tc>
                <w:tcPr>
                  <w:tcW w:w="0" w:type="auto"/>
                  <w:vAlign w:val="center"/>
                  <w:hideMark/>
                </w:tcPr>
                <w:p w14:paraId="2E7C3B00" w14:textId="77777777" w:rsidR="00EC485E" w:rsidRPr="00EC485E" w:rsidRDefault="00EC485E" w:rsidP="00EC485E">
                  <w:pPr>
                    <w:pStyle w:val="AbsatzTab12Pt1-1Kur"/>
                    <w:tabs>
                      <w:tab w:val="left" w:pos="977"/>
                    </w:tabs>
                  </w:pPr>
                  <w:r w:rsidRPr="00EC485E">
                    <w:rPr>
                      <w:b/>
                      <w:bCs/>
                    </w:rPr>
                    <w:t>Kalender-Komponente</w:t>
                  </w:r>
                </w:p>
              </w:tc>
            </w:tr>
          </w:tbl>
          <w:p w14:paraId="11D9C0C8" w14:textId="77777777" w:rsidR="00EC485E" w:rsidRPr="00EC485E" w:rsidRDefault="00EC485E" w:rsidP="00EC485E">
            <w:pPr>
              <w:pStyle w:val="AbsatzTab12Pt1-1Kur"/>
              <w:tabs>
                <w:tab w:val="left" w:pos="977"/>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586D0805" w14:textId="77777777" w:rsidTr="00EC485E">
              <w:trPr>
                <w:tblCellSpacing w:w="15" w:type="dxa"/>
              </w:trPr>
              <w:tc>
                <w:tcPr>
                  <w:tcW w:w="0" w:type="auto"/>
                  <w:vAlign w:val="center"/>
                  <w:hideMark/>
                </w:tcPr>
                <w:p w14:paraId="69C57D83" w14:textId="77777777" w:rsidR="00EC485E" w:rsidRPr="00EC485E" w:rsidRDefault="00EC485E" w:rsidP="00EC485E">
                  <w:pPr>
                    <w:pStyle w:val="AbsatzTab12Pt1-1Kur"/>
                    <w:tabs>
                      <w:tab w:val="left" w:pos="977"/>
                    </w:tabs>
                  </w:pPr>
                </w:p>
              </w:tc>
            </w:tr>
          </w:tbl>
          <w:p w14:paraId="3E82D3FA" w14:textId="42315A23" w:rsidR="00710E14" w:rsidRDefault="00710E14" w:rsidP="00EC485E">
            <w:pPr>
              <w:pStyle w:val="AbsatzTab12Pt1-1Kur"/>
              <w:tabs>
                <w:tab w:val="left" w:pos="977"/>
              </w:tabs>
            </w:pPr>
          </w:p>
        </w:tc>
        <w:tc>
          <w:tcPr>
            <w:tcW w:w="1843" w:type="dxa"/>
            <w:tcBorders>
              <w:top w:val="single" w:sz="4" w:space="0" w:color="auto"/>
              <w:left w:val="single" w:sz="4" w:space="0" w:color="auto"/>
              <w:bottom w:val="single" w:sz="4" w:space="0" w:color="auto"/>
              <w:right w:val="single" w:sz="4" w:space="0" w:color="auto"/>
            </w:tcBorders>
          </w:tcPr>
          <w:p w14:paraId="3C0AE0E2" w14:textId="77777777" w:rsidR="00710E14" w:rsidRDefault="00E077F5">
            <w:pPr>
              <w:pStyle w:val="AbsatzTab12Pt1-1Kur"/>
            </w:pPr>
            <w:r>
              <w:t>100%</w:t>
            </w:r>
          </w:p>
        </w:tc>
      </w:tr>
      <w:tr w:rsidR="00710E14" w14:paraId="204758C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C206CE" w14:textId="2CD13838" w:rsidR="00710E14" w:rsidRDefault="00EC485E">
            <w:pPr>
              <w:pStyle w:val="AbsatzTab12Pt1-1Kur"/>
            </w:pPr>
            <w:r>
              <w:t>2</w:t>
            </w:r>
          </w:p>
        </w:tc>
        <w:tc>
          <w:tcPr>
            <w:tcW w:w="2639"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EC485E" w:rsidRPr="00EC485E" w14:paraId="62442D5C" w14:textId="77777777" w:rsidTr="00EC485E">
              <w:trPr>
                <w:tblCellSpacing w:w="15" w:type="dxa"/>
              </w:trPr>
              <w:tc>
                <w:tcPr>
                  <w:tcW w:w="0" w:type="auto"/>
                  <w:vAlign w:val="center"/>
                  <w:hideMark/>
                </w:tcPr>
                <w:p w14:paraId="5F51DACF" w14:textId="77777777" w:rsidR="00EC485E" w:rsidRPr="00EC485E" w:rsidRDefault="00EC485E" w:rsidP="00EC485E">
                  <w:pPr>
                    <w:pStyle w:val="AbsatzTab12Pt1-1Kur"/>
                  </w:pPr>
                  <w:r w:rsidRPr="00EC485E">
                    <w:t xml:space="preserve">Import des Stundenplans von </w:t>
                  </w:r>
                  <w:proofErr w:type="spellStart"/>
                  <w:r w:rsidRPr="00EC485E">
                    <w:t>Nesa</w:t>
                  </w:r>
                  <w:proofErr w:type="spellEnd"/>
                </w:p>
              </w:tc>
            </w:tr>
          </w:tbl>
          <w:p w14:paraId="6C8D0D6B"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50BDCD84" w14:textId="77777777" w:rsidTr="00EC485E">
              <w:trPr>
                <w:tblCellSpacing w:w="15" w:type="dxa"/>
              </w:trPr>
              <w:tc>
                <w:tcPr>
                  <w:tcW w:w="0" w:type="auto"/>
                  <w:vAlign w:val="center"/>
                  <w:hideMark/>
                </w:tcPr>
                <w:p w14:paraId="7A48AA65" w14:textId="77777777" w:rsidR="00EC485E" w:rsidRPr="00EC485E" w:rsidRDefault="00EC485E" w:rsidP="00EC485E">
                  <w:pPr>
                    <w:pStyle w:val="AbsatzTab12Pt1-1Kur"/>
                  </w:pPr>
                </w:p>
              </w:tc>
            </w:tr>
          </w:tbl>
          <w:p w14:paraId="358BDC43" w14:textId="77777777" w:rsidR="00710E14" w:rsidRDefault="00710E14">
            <w:pPr>
              <w:pStyle w:val="AbsatzTab12Pt1-1Kur"/>
            </w:pPr>
          </w:p>
        </w:tc>
        <w:tc>
          <w:tcPr>
            <w:tcW w:w="4165"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EC485E" w:rsidRPr="00EC485E" w14:paraId="7378B908" w14:textId="77777777" w:rsidTr="00EC485E">
              <w:trPr>
                <w:tblCellSpacing w:w="15" w:type="dxa"/>
              </w:trPr>
              <w:tc>
                <w:tcPr>
                  <w:tcW w:w="0" w:type="auto"/>
                  <w:vAlign w:val="center"/>
                  <w:hideMark/>
                </w:tcPr>
                <w:p w14:paraId="6D265ADD" w14:textId="77777777" w:rsidR="00EC485E" w:rsidRPr="00EC485E" w:rsidRDefault="00EC485E" w:rsidP="00EC485E">
                  <w:pPr>
                    <w:pStyle w:val="AbsatzTab12Pt1-1Kur"/>
                  </w:pPr>
                  <w:proofErr w:type="spellStart"/>
                  <w:r w:rsidRPr="00EC485E">
                    <w:rPr>
                      <w:b/>
                      <w:bCs/>
                    </w:rPr>
                    <w:t>Nesa</w:t>
                  </w:r>
                  <w:proofErr w:type="spellEnd"/>
                  <w:r w:rsidRPr="00EC485E">
                    <w:rPr>
                      <w:b/>
                      <w:bCs/>
                    </w:rPr>
                    <w:t>-Integration</w:t>
                  </w:r>
                </w:p>
              </w:tc>
            </w:tr>
          </w:tbl>
          <w:p w14:paraId="795F65B5"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01B39A4F" w14:textId="77777777" w:rsidTr="00EC485E">
              <w:trPr>
                <w:tblCellSpacing w:w="15" w:type="dxa"/>
              </w:trPr>
              <w:tc>
                <w:tcPr>
                  <w:tcW w:w="0" w:type="auto"/>
                  <w:vAlign w:val="center"/>
                  <w:hideMark/>
                </w:tcPr>
                <w:p w14:paraId="5BCDD00E" w14:textId="77777777" w:rsidR="00EC485E" w:rsidRPr="00EC485E" w:rsidRDefault="00EC485E" w:rsidP="00EC485E">
                  <w:pPr>
                    <w:pStyle w:val="AbsatzTab12Pt1-1Kur"/>
                  </w:pPr>
                </w:p>
              </w:tc>
            </w:tr>
          </w:tbl>
          <w:p w14:paraId="518DBE7F" w14:textId="77777777" w:rsidR="00710E14" w:rsidRDefault="00710E14">
            <w:pPr>
              <w:pStyle w:val="AbsatzTab12Pt1-1Kur"/>
            </w:pPr>
          </w:p>
        </w:tc>
        <w:tc>
          <w:tcPr>
            <w:tcW w:w="1843" w:type="dxa"/>
            <w:tcBorders>
              <w:top w:val="single" w:sz="4" w:space="0" w:color="auto"/>
              <w:left w:val="single" w:sz="4" w:space="0" w:color="auto"/>
              <w:bottom w:val="single" w:sz="4" w:space="0" w:color="auto"/>
              <w:right w:val="single" w:sz="4" w:space="0" w:color="auto"/>
            </w:tcBorders>
          </w:tcPr>
          <w:p w14:paraId="45D1E4E7" w14:textId="77777777" w:rsidR="00710E14" w:rsidRDefault="00E077F5">
            <w:pPr>
              <w:pStyle w:val="AbsatzTab12Pt1-1Kur"/>
            </w:pPr>
            <w:r>
              <w:t>100%</w:t>
            </w:r>
          </w:p>
        </w:tc>
      </w:tr>
      <w:tr w:rsidR="00710E14" w14:paraId="7EA3735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C264CA5" w14:textId="0BB53F2C" w:rsidR="00710E14" w:rsidRDefault="00EC485E">
            <w:pPr>
              <w:pStyle w:val="AbsatzTab12Pt1-1Kur"/>
            </w:pPr>
            <w:r>
              <w:t>3</w:t>
            </w:r>
          </w:p>
        </w:tc>
        <w:tc>
          <w:tcPr>
            <w:tcW w:w="2639"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EC485E" w:rsidRPr="00EC485E" w14:paraId="03591C96" w14:textId="77777777" w:rsidTr="00EC485E">
              <w:trPr>
                <w:tblCellSpacing w:w="15" w:type="dxa"/>
              </w:trPr>
              <w:tc>
                <w:tcPr>
                  <w:tcW w:w="0" w:type="auto"/>
                  <w:vAlign w:val="center"/>
                  <w:hideMark/>
                </w:tcPr>
                <w:p w14:paraId="1529E594" w14:textId="77777777" w:rsidR="00EC485E" w:rsidRPr="00EC485E" w:rsidRDefault="00EC485E" w:rsidP="00EC485E">
                  <w:pPr>
                    <w:pStyle w:val="AbsatzTab12Pt1-1Kur"/>
                  </w:pPr>
                  <w:r w:rsidRPr="00EC485E">
                    <w:t>Erstellung einer Rangliste für Nutzer</w:t>
                  </w:r>
                </w:p>
              </w:tc>
            </w:tr>
          </w:tbl>
          <w:p w14:paraId="0CAA545A"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356842CB" w14:textId="77777777" w:rsidTr="00EC485E">
              <w:trPr>
                <w:tblCellSpacing w:w="15" w:type="dxa"/>
              </w:trPr>
              <w:tc>
                <w:tcPr>
                  <w:tcW w:w="0" w:type="auto"/>
                  <w:vAlign w:val="center"/>
                  <w:hideMark/>
                </w:tcPr>
                <w:p w14:paraId="7D72BA76" w14:textId="77777777" w:rsidR="00EC485E" w:rsidRPr="00EC485E" w:rsidRDefault="00EC485E" w:rsidP="00EC485E">
                  <w:pPr>
                    <w:pStyle w:val="AbsatzTab12Pt1-1Kur"/>
                  </w:pPr>
                </w:p>
              </w:tc>
            </w:tr>
          </w:tbl>
          <w:p w14:paraId="14573B2C" w14:textId="77777777" w:rsidR="00710E14" w:rsidRDefault="00710E14">
            <w:pPr>
              <w:pStyle w:val="AbsatzTab12Pt1-1Kur"/>
            </w:pPr>
          </w:p>
        </w:tc>
        <w:tc>
          <w:tcPr>
            <w:tcW w:w="4165"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5"/>
            </w:tblGrid>
            <w:tr w:rsidR="00EC485E" w:rsidRPr="00EC485E" w14:paraId="3F904E33" w14:textId="77777777" w:rsidTr="00EC485E">
              <w:trPr>
                <w:tblCellSpacing w:w="15" w:type="dxa"/>
              </w:trPr>
              <w:tc>
                <w:tcPr>
                  <w:tcW w:w="0" w:type="auto"/>
                  <w:vAlign w:val="center"/>
                  <w:hideMark/>
                </w:tcPr>
                <w:p w14:paraId="223AA9C9" w14:textId="77777777" w:rsidR="00EC485E" w:rsidRPr="00EC485E" w:rsidRDefault="00EC485E" w:rsidP="00EC485E">
                  <w:pPr>
                    <w:pStyle w:val="AbsatzTab12Pt1-1Kur"/>
                  </w:pPr>
                  <w:r w:rsidRPr="00EC485E">
                    <w:rPr>
                      <w:b/>
                      <w:bCs/>
                    </w:rPr>
                    <w:t>Nutzer-Tracking und Bewertungen</w:t>
                  </w:r>
                </w:p>
              </w:tc>
            </w:tr>
          </w:tbl>
          <w:p w14:paraId="1E14CDA0"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58597685" w14:textId="77777777" w:rsidTr="00EC485E">
              <w:trPr>
                <w:tblCellSpacing w:w="15" w:type="dxa"/>
              </w:trPr>
              <w:tc>
                <w:tcPr>
                  <w:tcW w:w="0" w:type="auto"/>
                  <w:vAlign w:val="center"/>
                  <w:hideMark/>
                </w:tcPr>
                <w:p w14:paraId="1F213776" w14:textId="77777777" w:rsidR="00EC485E" w:rsidRPr="00EC485E" w:rsidRDefault="00EC485E" w:rsidP="00EC485E">
                  <w:pPr>
                    <w:pStyle w:val="AbsatzTab12Pt1-1Kur"/>
                  </w:pPr>
                </w:p>
              </w:tc>
            </w:tr>
          </w:tbl>
          <w:p w14:paraId="7185C9BE" w14:textId="77777777" w:rsidR="00710E14" w:rsidRDefault="00710E14">
            <w:pPr>
              <w:pStyle w:val="AbsatzTab12Pt1-1Kur"/>
            </w:pPr>
          </w:p>
        </w:tc>
        <w:tc>
          <w:tcPr>
            <w:tcW w:w="1843" w:type="dxa"/>
            <w:tcBorders>
              <w:top w:val="single" w:sz="4" w:space="0" w:color="auto"/>
              <w:left w:val="single" w:sz="4" w:space="0" w:color="auto"/>
              <w:bottom w:val="single" w:sz="4" w:space="0" w:color="auto"/>
              <w:right w:val="single" w:sz="4" w:space="0" w:color="auto"/>
            </w:tcBorders>
          </w:tcPr>
          <w:p w14:paraId="34997828" w14:textId="078C49EA" w:rsidR="00710E14" w:rsidRDefault="00EC485E">
            <w:pPr>
              <w:pStyle w:val="AbsatzTab12Pt1-1Kur"/>
            </w:pPr>
            <w:r>
              <w:t>90%</w:t>
            </w:r>
          </w:p>
        </w:tc>
      </w:tr>
      <w:tr w:rsidR="00710E14" w14:paraId="7755D59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8DB902" w14:textId="10569B01" w:rsidR="00710E14" w:rsidRDefault="00EC485E">
            <w:pPr>
              <w:pStyle w:val="AbsatzTab12Pt1-1Kur"/>
            </w:pPr>
            <w:r>
              <w:t>4</w:t>
            </w:r>
          </w:p>
        </w:tc>
        <w:tc>
          <w:tcPr>
            <w:tcW w:w="2639"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EC485E" w:rsidRPr="00EC485E" w14:paraId="2EF1C074" w14:textId="77777777" w:rsidTr="00EC485E">
              <w:trPr>
                <w:tblCellSpacing w:w="15" w:type="dxa"/>
              </w:trPr>
              <w:tc>
                <w:tcPr>
                  <w:tcW w:w="0" w:type="auto"/>
                  <w:vAlign w:val="center"/>
                  <w:hideMark/>
                </w:tcPr>
                <w:p w14:paraId="67CC980B" w14:textId="77777777" w:rsidR="00EC485E" w:rsidRPr="00EC485E" w:rsidRDefault="00EC485E" w:rsidP="00EC485E">
                  <w:pPr>
                    <w:pStyle w:val="AbsatzTab12Pt1-1Kur"/>
                  </w:pPr>
                  <w:r w:rsidRPr="00EC485E">
                    <w:t>Benutzerfreundliche Darstellung des Stundenplans</w:t>
                  </w:r>
                </w:p>
              </w:tc>
            </w:tr>
          </w:tbl>
          <w:p w14:paraId="0B70EF8C"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212F0A1A" w14:textId="77777777" w:rsidTr="00EC485E">
              <w:trPr>
                <w:tblCellSpacing w:w="15" w:type="dxa"/>
              </w:trPr>
              <w:tc>
                <w:tcPr>
                  <w:tcW w:w="0" w:type="auto"/>
                  <w:vAlign w:val="center"/>
                  <w:hideMark/>
                </w:tcPr>
                <w:p w14:paraId="06A27354" w14:textId="77777777" w:rsidR="00EC485E" w:rsidRPr="00EC485E" w:rsidRDefault="00EC485E" w:rsidP="00EC485E">
                  <w:pPr>
                    <w:pStyle w:val="AbsatzTab12Pt1-1Kur"/>
                  </w:pPr>
                </w:p>
              </w:tc>
            </w:tr>
          </w:tbl>
          <w:p w14:paraId="5AFF763D" w14:textId="77777777" w:rsidR="00710E14" w:rsidRDefault="00710E14">
            <w:pPr>
              <w:pStyle w:val="AbsatzTab12Pt1-1Kur"/>
            </w:pPr>
          </w:p>
        </w:tc>
        <w:tc>
          <w:tcPr>
            <w:tcW w:w="4165"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3"/>
            </w:tblGrid>
            <w:tr w:rsidR="00EC485E" w:rsidRPr="00EC485E" w14:paraId="338812E6" w14:textId="77777777" w:rsidTr="00EC485E">
              <w:trPr>
                <w:tblCellSpacing w:w="15" w:type="dxa"/>
              </w:trPr>
              <w:tc>
                <w:tcPr>
                  <w:tcW w:w="0" w:type="auto"/>
                  <w:vAlign w:val="center"/>
                  <w:hideMark/>
                </w:tcPr>
                <w:p w14:paraId="083D5239" w14:textId="77777777" w:rsidR="00EC485E" w:rsidRPr="00EC485E" w:rsidRDefault="00EC485E" w:rsidP="00EC485E">
                  <w:pPr>
                    <w:pStyle w:val="AbsatzTab12Pt1-1Kur"/>
                  </w:pPr>
                  <w:r w:rsidRPr="00EC485E">
                    <w:rPr>
                      <w:b/>
                      <w:bCs/>
                    </w:rPr>
                    <w:t>UI-Komponente (Kalenderansicht)</w:t>
                  </w:r>
                </w:p>
              </w:tc>
            </w:tr>
          </w:tbl>
          <w:p w14:paraId="0649D242" w14:textId="77777777" w:rsidR="00EC485E" w:rsidRPr="00EC485E" w:rsidRDefault="00EC485E" w:rsidP="00EC485E">
            <w:pPr>
              <w:pStyle w:val="AbsatzTab12Pt1-1Ku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85E" w:rsidRPr="00EC485E" w14:paraId="6897E983" w14:textId="77777777" w:rsidTr="00EC485E">
              <w:trPr>
                <w:tblCellSpacing w:w="15" w:type="dxa"/>
              </w:trPr>
              <w:tc>
                <w:tcPr>
                  <w:tcW w:w="0" w:type="auto"/>
                  <w:vAlign w:val="center"/>
                  <w:hideMark/>
                </w:tcPr>
                <w:p w14:paraId="5913D324" w14:textId="77777777" w:rsidR="00EC485E" w:rsidRPr="00EC485E" w:rsidRDefault="00EC485E" w:rsidP="00EC485E">
                  <w:pPr>
                    <w:pStyle w:val="AbsatzTab12Pt1-1Kur"/>
                  </w:pPr>
                </w:p>
              </w:tc>
            </w:tr>
          </w:tbl>
          <w:p w14:paraId="1567ED4F" w14:textId="77777777" w:rsidR="00710E14" w:rsidRDefault="00710E14">
            <w:pPr>
              <w:pStyle w:val="AbsatzTab12Pt1-1Kur"/>
            </w:pPr>
          </w:p>
        </w:tc>
        <w:tc>
          <w:tcPr>
            <w:tcW w:w="1843" w:type="dxa"/>
            <w:tcBorders>
              <w:top w:val="single" w:sz="4" w:space="0" w:color="auto"/>
              <w:left w:val="single" w:sz="4" w:space="0" w:color="auto"/>
              <w:bottom w:val="single" w:sz="4" w:space="0" w:color="auto"/>
              <w:right w:val="single" w:sz="4" w:space="0" w:color="auto"/>
            </w:tcBorders>
          </w:tcPr>
          <w:p w14:paraId="4F07BFCC" w14:textId="7EE1013C" w:rsidR="00710E14" w:rsidRDefault="00EC485E">
            <w:pPr>
              <w:pStyle w:val="AbsatzTab12Pt1-1Kur"/>
            </w:pPr>
            <w:r>
              <w:t>100%</w:t>
            </w:r>
          </w:p>
        </w:tc>
      </w:tr>
    </w:tbl>
    <w:p w14:paraId="32F0E671" w14:textId="77777777" w:rsidR="00710E14" w:rsidRDefault="00E077F5">
      <w:pPr>
        <w:pStyle w:val="Beschriftung"/>
      </w:pPr>
      <w:bookmarkStart w:id="54" w:name="_Toc533876348"/>
      <w:bookmarkStart w:id="55" w:name="_Toc533877503"/>
      <w:bookmarkStart w:id="56" w:name="_Toc536640885"/>
      <w:bookmarkStart w:id="57" w:name="_Toc18315459"/>
      <w:r>
        <w:t xml:space="preserve">Tabelle </w:t>
      </w:r>
      <w:r>
        <w:rPr>
          <w:noProof/>
        </w:rPr>
        <w:fldChar w:fldCharType="begin"/>
      </w:r>
      <w:r>
        <w:rPr>
          <w:noProof/>
        </w:rPr>
        <w:instrText xml:space="preserve"> SEQ Tabelle \* ARABIC </w:instrText>
      </w:r>
      <w:r>
        <w:rPr>
          <w:noProof/>
        </w:rPr>
        <w:fldChar w:fldCharType="separate"/>
      </w:r>
      <w:r w:rsidR="003C2CA9">
        <w:rPr>
          <w:noProof/>
        </w:rPr>
        <w:t>4</w:t>
      </w:r>
      <w:r>
        <w:rPr>
          <w:noProof/>
        </w:rPr>
        <w:fldChar w:fldCharType="end"/>
      </w:r>
      <w:r>
        <w:t>:</w:t>
      </w:r>
      <w:r>
        <w:tab/>
        <w:t>Auflistung der Anforderungen mit Zuordnung und Abdeckung</w:t>
      </w:r>
      <w:bookmarkEnd w:id="54"/>
      <w:bookmarkEnd w:id="55"/>
      <w:bookmarkEnd w:id="56"/>
      <w:bookmarkEnd w:id="57"/>
    </w:p>
    <w:p w14:paraId="5EC54102" w14:textId="77777777" w:rsidR="00710E14" w:rsidRDefault="00710E14">
      <w:pPr>
        <w:pStyle w:val="Absatz"/>
      </w:pPr>
    </w:p>
    <w:p w14:paraId="505BE043" w14:textId="77777777" w:rsidR="00710E14" w:rsidRDefault="00710E14">
      <w:pPr>
        <w:pStyle w:val="Absatz0Pt"/>
        <w:pageBreakBefore/>
      </w:pPr>
    </w:p>
    <w:p w14:paraId="6FB751D0" w14:textId="77777777" w:rsidR="00710E14" w:rsidRDefault="00E077F5">
      <w:pPr>
        <w:pStyle w:val="Inhaltsverzeichnis12"/>
        <w:spacing w:before="360"/>
      </w:pPr>
      <w:bookmarkStart w:id="58" w:name="_Toc467679021"/>
      <w:bookmarkStart w:id="59" w:name="_Toc461648074"/>
      <w:bookmarkStart w:id="60" w:name="_Toc467846276"/>
      <w:bookmarkStart w:id="61" w:name="_Toc527983447"/>
      <w:bookmarkStart w:id="62" w:name="_Toc530490789"/>
      <w:bookmarkStart w:id="63" w:name="_Toc18315453"/>
      <w:r>
        <w:t>Abkürzungen und Glossar</w:t>
      </w:r>
      <w:bookmarkEnd w:id="58"/>
      <w:bookmarkEnd w:id="59"/>
      <w:bookmarkEnd w:id="60"/>
      <w:bookmarkEnd w:id="61"/>
      <w:bookmarkEnd w:id="62"/>
      <w:bookmarkEnd w:id="6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10E14" w14:paraId="64308566"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66CA92D8" w14:textId="77777777" w:rsidR="00710E14" w:rsidRDefault="00E077F5">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4705318" w14:textId="77777777" w:rsidR="00710E14" w:rsidRDefault="00E077F5">
            <w:pPr>
              <w:pStyle w:val="AbsatzTab12PtTitel"/>
            </w:pPr>
            <w:r>
              <w:t>Erläuterung</w:t>
            </w:r>
          </w:p>
        </w:tc>
      </w:tr>
      <w:tr w:rsidR="00710E14" w14:paraId="10C4ACDA" w14:textId="77777777">
        <w:tc>
          <w:tcPr>
            <w:tcW w:w="2552" w:type="dxa"/>
            <w:tcBorders>
              <w:top w:val="single" w:sz="4" w:space="0" w:color="auto"/>
              <w:left w:val="single" w:sz="4" w:space="0" w:color="auto"/>
              <w:bottom w:val="single" w:sz="4" w:space="0" w:color="auto"/>
              <w:right w:val="single" w:sz="4" w:space="0" w:color="auto"/>
            </w:tcBorders>
            <w:hideMark/>
          </w:tcPr>
          <w:p w14:paraId="347A9769" w14:textId="1F19A1EA" w:rsidR="00710E14" w:rsidRDefault="00EC485E">
            <w:pPr>
              <w:pStyle w:val="AbsatzTab11Pt1-1"/>
            </w:pPr>
            <w:proofErr w:type="spellStart"/>
            <w:r>
              <w:t>StudyFlow</w:t>
            </w:r>
            <w:proofErr w:type="spellEnd"/>
          </w:p>
        </w:tc>
        <w:tc>
          <w:tcPr>
            <w:tcW w:w="6662" w:type="dxa"/>
            <w:tcBorders>
              <w:top w:val="single" w:sz="4" w:space="0" w:color="auto"/>
              <w:left w:val="single" w:sz="4" w:space="0" w:color="auto"/>
              <w:bottom w:val="single" w:sz="4" w:space="0" w:color="auto"/>
              <w:right w:val="single" w:sz="4" w:space="0" w:color="auto"/>
            </w:tcBorders>
            <w:hideMark/>
          </w:tcPr>
          <w:p w14:paraId="5E0F6C90" w14:textId="6515F909" w:rsidR="00710E14" w:rsidRDefault="00EC485E">
            <w:pPr>
              <w:pStyle w:val="AbsatzTab11Pt1-1"/>
            </w:pPr>
            <w:r>
              <w:t>Name</w:t>
            </w:r>
          </w:p>
        </w:tc>
      </w:tr>
      <w:tr w:rsidR="00710E14" w14:paraId="57D34DA9" w14:textId="77777777">
        <w:tc>
          <w:tcPr>
            <w:tcW w:w="2552" w:type="dxa"/>
            <w:tcBorders>
              <w:top w:val="single" w:sz="4" w:space="0" w:color="auto"/>
              <w:left w:val="single" w:sz="4" w:space="0" w:color="auto"/>
              <w:bottom w:val="single" w:sz="4" w:space="0" w:color="auto"/>
              <w:right w:val="single" w:sz="4" w:space="0" w:color="auto"/>
            </w:tcBorders>
          </w:tcPr>
          <w:p w14:paraId="6427E72F"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9DCD48E" w14:textId="77777777" w:rsidR="00710E14" w:rsidRDefault="00710E14">
            <w:pPr>
              <w:pStyle w:val="AbsatzTab11Pt1-1"/>
            </w:pPr>
          </w:p>
        </w:tc>
      </w:tr>
      <w:tr w:rsidR="00710E14" w14:paraId="62755B9D" w14:textId="77777777">
        <w:tc>
          <w:tcPr>
            <w:tcW w:w="2552" w:type="dxa"/>
            <w:tcBorders>
              <w:top w:val="single" w:sz="4" w:space="0" w:color="auto"/>
              <w:left w:val="single" w:sz="4" w:space="0" w:color="auto"/>
              <w:bottom w:val="single" w:sz="4" w:space="0" w:color="auto"/>
              <w:right w:val="single" w:sz="4" w:space="0" w:color="auto"/>
            </w:tcBorders>
          </w:tcPr>
          <w:p w14:paraId="605732D2"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C4587BF" w14:textId="77777777" w:rsidR="00710E14" w:rsidRDefault="00710E14">
            <w:pPr>
              <w:pStyle w:val="AbsatzTab11Pt1-1"/>
            </w:pPr>
          </w:p>
        </w:tc>
      </w:tr>
      <w:tr w:rsidR="00710E14" w14:paraId="4A0252D5" w14:textId="77777777">
        <w:tc>
          <w:tcPr>
            <w:tcW w:w="2552" w:type="dxa"/>
            <w:tcBorders>
              <w:top w:val="single" w:sz="4" w:space="0" w:color="auto"/>
              <w:left w:val="single" w:sz="4" w:space="0" w:color="auto"/>
              <w:bottom w:val="single" w:sz="4" w:space="0" w:color="auto"/>
              <w:right w:val="single" w:sz="4" w:space="0" w:color="auto"/>
            </w:tcBorders>
          </w:tcPr>
          <w:p w14:paraId="4B487CD6"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6E9FFAD" w14:textId="77777777" w:rsidR="00710E14" w:rsidRDefault="00710E14">
            <w:pPr>
              <w:pStyle w:val="AbsatzTab11Pt1-1"/>
            </w:pPr>
          </w:p>
        </w:tc>
      </w:tr>
      <w:tr w:rsidR="00710E14" w14:paraId="18EF3E32" w14:textId="77777777">
        <w:tc>
          <w:tcPr>
            <w:tcW w:w="2552" w:type="dxa"/>
            <w:tcBorders>
              <w:top w:val="single" w:sz="4" w:space="0" w:color="auto"/>
              <w:left w:val="single" w:sz="4" w:space="0" w:color="auto"/>
              <w:bottom w:val="single" w:sz="4" w:space="0" w:color="auto"/>
              <w:right w:val="single" w:sz="4" w:space="0" w:color="auto"/>
            </w:tcBorders>
          </w:tcPr>
          <w:p w14:paraId="56309E0D"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222C4F69" w14:textId="77777777" w:rsidR="00710E14" w:rsidRDefault="00710E14">
            <w:pPr>
              <w:pStyle w:val="AbsatzTab11Pt1-1"/>
            </w:pPr>
          </w:p>
        </w:tc>
      </w:tr>
      <w:tr w:rsidR="00710E14" w14:paraId="60A56B52" w14:textId="77777777">
        <w:tc>
          <w:tcPr>
            <w:tcW w:w="2552" w:type="dxa"/>
            <w:tcBorders>
              <w:top w:val="single" w:sz="4" w:space="0" w:color="auto"/>
              <w:left w:val="single" w:sz="4" w:space="0" w:color="auto"/>
              <w:bottom w:val="single" w:sz="4" w:space="0" w:color="auto"/>
              <w:right w:val="single" w:sz="4" w:space="0" w:color="auto"/>
            </w:tcBorders>
          </w:tcPr>
          <w:p w14:paraId="2D31CFD8"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AFF567A" w14:textId="77777777" w:rsidR="00710E14" w:rsidRDefault="00710E14">
            <w:pPr>
              <w:pStyle w:val="AbsatzTab11Pt1-1"/>
            </w:pPr>
          </w:p>
        </w:tc>
      </w:tr>
      <w:tr w:rsidR="00710E14" w14:paraId="05BDD29E" w14:textId="77777777">
        <w:tc>
          <w:tcPr>
            <w:tcW w:w="2552" w:type="dxa"/>
            <w:tcBorders>
              <w:top w:val="single" w:sz="4" w:space="0" w:color="auto"/>
              <w:left w:val="single" w:sz="4" w:space="0" w:color="auto"/>
              <w:bottom w:val="single" w:sz="4" w:space="0" w:color="auto"/>
              <w:right w:val="single" w:sz="4" w:space="0" w:color="auto"/>
            </w:tcBorders>
          </w:tcPr>
          <w:p w14:paraId="4513234C"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A3DF3C7" w14:textId="77777777" w:rsidR="00710E14" w:rsidRDefault="00710E14">
            <w:pPr>
              <w:pStyle w:val="AbsatzTab11Pt1-1"/>
            </w:pPr>
          </w:p>
        </w:tc>
      </w:tr>
      <w:tr w:rsidR="00710E14" w14:paraId="3E7B9344" w14:textId="77777777">
        <w:tc>
          <w:tcPr>
            <w:tcW w:w="2552" w:type="dxa"/>
            <w:tcBorders>
              <w:top w:val="single" w:sz="4" w:space="0" w:color="auto"/>
              <w:left w:val="single" w:sz="4" w:space="0" w:color="auto"/>
              <w:bottom w:val="single" w:sz="4" w:space="0" w:color="auto"/>
              <w:right w:val="single" w:sz="4" w:space="0" w:color="auto"/>
            </w:tcBorders>
          </w:tcPr>
          <w:p w14:paraId="5E45A926"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1770806" w14:textId="77777777" w:rsidR="00710E14" w:rsidRDefault="00710E14">
            <w:pPr>
              <w:pStyle w:val="AbsatzTab11Pt1-1"/>
            </w:pPr>
          </w:p>
        </w:tc>
      </w:tr>
      <w:tr w:rsidR="00710E14" w14:paraId="5067A388" w14:textId="77777777">
        <w:tc>
          <w:tcPr>
            <w:tcW w:w="2552" w:type="dxa"/>
            <w:tcBorders>
              <w:top w:val="single" w:sz="4" w:space="0" w:color="auto"/>
              <w:left w:val="single" w:sz="4" w:space="0" w:color="auto"/>
              <w:bottom w:val="single" w:sz="4" w:space="0" w:color="auto"/>
              <w:right w:val="single" w:sz="4" w:space="0" w:color="auto"/>
            </w:tcBorders>
          </w:tcPr>
          <w:p w14:paraId="25CD5D50"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819616" w14:textId="77777777" w:rsidR="00710E14" w:rsidRDefault="00710E14">
            <w:pPr>
              <w:pStyle w:val="AbsatzTab11Pt1-1"/>
            </w:pPr>
          </w:p>
        </w:tc>
      </w:tr>
      <w:tr w:rsidR="00710E14" w14:paraId="578F95F3" w14:textId="77777777">
        <w:tc>
          <w:tcPr>
            <w:tcW w:w="2552" w:type="dxa"/>
            <w:tcBorders>
              <w:top w:val="single" w:sz="4" w:space="0" w:color="auto"/>
              <w:left w:val="single" w:sz="4" w:space="0" w:color="auto"/>
              <w:bottom w:val="single" w:sz="4" w:space="0" w:color="auto"/>
              <w:right w:val="single" w:sz="4" w:space="0" w:color="auto"/>
            </w:tcBorders>
          </w:tcPr>
          <w:p w14:paraId="32F97492"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26F9C88D" w14:textId="77777777" w:rsidR="00710E14" w:rsidRDefault="00710E14">
            <w:pPr>
              <w:pStyle w:val="AbsatzTab11Pt1-1"/>
            </w:pPr>
          </w:p>
        </w:tc>
      </w:tr>
      <w:tr w:rsidR="00710E14" w14:paraId="2865176E" w14:textId="77777777">
        <w:tc>
          <w:tcPr>
            <w:tcW w:w="2552" w:type="dxa"/>
            <w:tcBorders>
              <w:top w:val="single" w:sz="4" w:space="0" w:color="auto"/>
              <w:left w:val="single" w:sz="4" w:space="0" w:color="auto"/>
              <w:bottom w:val="single" w:sz="4" w:space="0" w:color="auto"/>
              <w:right w:val="single" w:sz="4" w:space="0" w:color="auto"/>
            </w:tcBorders>
          </w:tcPr>
          <w:p w14:paraId="3A78651E"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7CC0192" w14:textId="77777777" w:rsidR="00710E14" w:rsidRDefault="00710E14">
            <w:pPr>
              <w:pStyle w:val="AbsatzTab11Pt1-1"/>
            </w:pPr>
          </w:p>
        </w:tc>
      </w:tr>
      <w:tr w:rsidR="00710E14" w14:paraId="417799C7" w14:textId="77777777">
        <w:tc>
          <w:tcPr>
            <w:tcW w:w="2552" w:type="dxa"/>
            <w:tcBorders>
              <w:top w:val="single" w:sz="4" w:space="0" w:color="auto"/>
              <w:left w:val="single" w:sz="4" w:space="0" w:color="auto"/>
              <w:bottom w:val="single" w:sz="4" w:space="0" w:color="auto"/>
              <w:right w:val="single" w:sz="4" w:space="0" w:color="auto"/>
            </w:tcBorders>
          </w:tcPr>
          <w:p w14:paraId="4940A530" w14:textId="77777777" w:rsidR="00710E14" w:rsidRDefault="00710E1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00DEE30" w14:textId="77777777" w:rsidR="00710E14" w:rsidRDefault="00710E14">
            <w:pPr>
              <w:pStyle w:val="AbsatzTab11Pt1-1"/>
            </w:pPr>
          </w:p>
        </w:tc>
      </w:tr>
    </w:tbl>
    <w:p w14:paraId="2453482D" w14:textId="77777777" w:rsidR="00710E14" w:rsidRDefault="00E077F5">
      <w:pPr>
        <w:pStyle w:val="Beschriftung"/>
      </w:pPr>
      <w:bookmarkStart w:id="64" w:name="_Toc467690566"/>
      <w:bookmarkStart w:id="65" w:name="_Toc18315460"/>
      <w:r>
        <w:t xml:space="preserve">Tabelle </w:t>
      </w:r>
      <w:r>
        <w:rPr>
          <w:noProof/>
        </w:rPr>
        <w:fldChar w:fldCharType="begin"/>
      </w:r>
      <w:r>
        <w:rPr>
          <w:noProof/>
        </w:rPr>
        <w:instrText xml:space="preserve"> SEQ Tabelle \* ARABIC </w:instrText>
      </w:r>
      <w:r>
        <w:rPr>
          <w:noProof/>
        </w:rPr>
        <w:fldChar w:fldCharType="separate"/>
      </w:r>
      <w:r w:rsidR="003C2CA9">
        <w:rPr>
          <w:noProof/>
        </w:rPr>
        <w:t>5</w:t>
      </w:r>
      <w:r>
        <w:rPr>
          <w:noProof/>
        </w:rPr>
        <w:fldChar w:fldCharType="end"/>
      </w:r>
      <w:r>
        <w:t>:</w:t>
      </w:r>
      <w:r>
        <w:tab/>
        <w:t>Abkürzungen und Glossar</w:t>
      </w:r>
      <w:bookmarkEnd w:id="64"/>
      <w:bookmarkEnd w:id="65"/>
    </w:p>
    <w:p w14:paraId="2A04BADE" w14:textId="77777777" w:rsidR="00710E14" w:rsidRDefault="00710E14">
      <w:pPr>
        <w:pStyle w:val="Absatz0Pt"/>
        <w:pageBreakBefore/>
      </w:pPr>
    </w:p>
    <w:bookmarkStart w:id="66" w:name="_Toc530490791" w:displacedByCustomXml="next"/>
    <w:bookmarkStart w:id="67" w:name="_Toc527983449" w:displacedByCustomXml="next"/>
    <w:bookmarkStart w:id="68" w:name="_Toc467846253" w:displacedByCustomXml="next"/>
    <w:bookmarkStart w:id="69" w:name="_Toc451800035" w:displacedByCustomXml="next"/>
    <w:bookmarkStart w:id="70" w:name="_Toc467678976" w:displacedByCustomXml="next"/>
    <w:sdt>
      <w:sdtPr>
        <w:rPr>
          <w:rFonts w:ascii="Calibri" w:eastAsia="Calibri" w:hAnsi="Calibri" w:cs="Times New Roman"/>
          <w:color w:val="AEAAAA" w:themeColor="background2" w:themeShade="BF"/>
          <w:sz w:val="22"/>
          <w:szCs w:val="22"/>
          <w:lang w:val="de-DE" w:eastAsia="en-US"/>
        </w:rPr>
        <w:id w:val="1242909990"/>
        <w:docPartObj>
          <w:docPartGallery w:val="Table of Contents"/>
          <w:docPartUnique/>
        </w:docPartObj>
      </w:sdtPr>
      <w:sdtEndPr>
        <w:rPr>
          <w:b/>
          <w:bCs/>
        </w:rPr>
      </w:sdtEndPr>
      <w:sdtContent>
        <w:p w14:paraId="4C06D028" w14:textId="20CEBD39" w:rsidR="00EC485E" w:rsidRDefault="00EC485E">
          <w:pPr>
            <w:pStyle w:val="Inhaltsverzeichnisberschrift"/>
          </w:pPr>
          <w:r>
            <w:rPr>
              <w:lang w:val="de-DE"/>
            </w:rPr>
            <w:t>Inhalt</w:t>
          </w:r>
        </w:p>
        <w:p w14:paraId="7F0D2B1E" w14:textId="1E0FCBE6" w:rsidR="00EC485E" w:rsidRDefault="00EC485E">
          <w:pPr>
            <w:pStyle w:val="Verzeichnis1"/>
            <w:rPr>
              <w:rFonts w:asciiTheme="minorHAnsi" w:eastAsiaTheme="minorEastAsia"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83096601" w:history="1">
            <w:r w:rsidRPr="00905447">
              <w:rPr>
                <w:rStyle w:val="Hyperlink"/>
              </w:rPr>
              <w:t>1</w:t>
            </w:r>
            <w:r>
              <w:rPr>
                <w:rFonts w:asciiTheme="minorHAnsi" w:eastAsiaTheme="minorEastAsia" w:hAnsiTheme="minorHAnsi" w:cstheme="minorBidi"/>
                <w:b w:val="0"/>
                <w:kern w:val="2"/>
                <w:sz w:val="24"/>
                <w:szCs w:val="24"/>
                <w14:ligatures w14:val="standardContextual"/>
              </w:rPr>
              <w:tab/>
            </w:r>
            <w:r w:rsidRPr="00905447">
              <w:rPr>
                <w:rStyle w:val="Hyperlink"/>
              </w:rPr>
              <w:t>Ausgangslage</w:t>
            </w:r>
            <w:r>
              <w:rPr>
                <w:webHidden/>
              </w:rPr>
              <w:tab/>
            </w:r>
            <w:r>
              <w:rPr>
                <w:webHidden/>
              </w:rPr>
              <w:fldChar w:fldCharType="begin"/>
            </w:r>
            <w:r>
              <w:rPr>
                <w:webHidden/>
              </w:rPr>
              <w:instrText xml:space="preserve"> PAGEREF _Toc183096601 \h </w:instrText>
            </w:r>
            <w:r>
              <w:rPr>
                <w:webHidden/>
              </w:rPr>
            </w:r>
            <w:r>
              <w:rPr>
                <w:webHidden/>
              </w:rPr>
              <w:fldChar w:fldCharType="separate"/>
            </w:r>
            <w:r>
              <w:rPr>
                <w:webHidden/>
              </w:rPr>
              <w:t>2</w:t>
            </w:r>
            <w:r>
              <w:rPr>
                <w:webHidden/>
              </w:rPr>
              <w:fldChar w:fldCharType="end"/>
            </w:r>
          </w:hyperlink>
        </w:p>
        <w:p w14:paraId="373C1436" w14:textId="6F6A47B9" w:rsidR="00EC485E" w:rsidRDefault="00EC485E">
          <w:pPr>
            <w:pStyle w:val="Verzeichnis1"/>
            <w:rPr>
              <w:rFonts w:asciiTheme="minorHAnsi" w:eastAsiaTheme="minorEastAsia" w:hAnsiTheme="minorHAnsi" w:cstheme="minorBidi"/>
              <w:b w:val="0"/>
              <w:kern w:val="2"/>
              <w:sz w:val="24"/>
              <w:szCs w:val="24"/>
              <w14:ligatures w14:val="standardContextual"/>
            </w:rPr>
          </w:pPr>
          <w:hyperlink w:anchor="_Toc183096602" w:history="1">
            <w:r w:rsidRPr="00905447">
              <w:rPr>
                <w:rStyle w:val="Hyperlink"/>
              </w:rPr>
              <w:t>2</w:t>
            </w:r>
            <w:r>
              <w:rPr>
                <w:rFonts w:asciiTheme="minorHAnsi" w:eastAsiaTheme="minorEastAsia" w:hAnsiTheme="minorHAnsi" w:cstheme="minorBidi"/>
                <w:b w:val="0"/>
                <w:kern w:val="2"/>
                <w:sz w:val="24"/>
                <w:szCs w:val="24"/>
                <w14:ligatures w14:val="standardContextual"/>
              </w:rPr>
              <w:tab/>
            </w:r>
            <w:r w:rsidRPr="00905447">
              <w:rPr>
                <w:rStyle w:val="Hyperlink"/>
              </w:rPr>
              <w:t>Produktbeschreibung</w:t>
            </w:r>
            <w:r>
              <w:rPr>
                <w:webHidden/>
              </w:rPr>
              <w:tab/>
            </w:r>
            <w:r>
              <w:rPr>
                <w:webHidden/>
              </w:rPr>
              <w:fldChar w:fldCharType="begin"/>
            </w:r>
            <w:r>
              <w:rPr>
                <w:webHidden/>
              </w:rPr>
              <w:instrText xml:space="preserve"> PAGEREF _Toc183096602 \h </w:instrText>
            </w:r>
            <w:r>
              <w:rPr>
                <w:webHidden/>
              </w:rPr>
            </w:r>
            <w:r>
              <w:rPr>
                <w:webHidden/>
              </w:rPr>
              <w:fldChar w:fldCharType="separate"/>
            </w:r>
            <w:r>
              <w:rPr>
                <w:webHidden/>
              </w:rPr>
              <w:t>2</w:t>
            </w:r>
            <w:r>
              <w:rPr>
                <w:webHidden/>
              </w:rPr>
              <w:fldChar w:fldCharType="end"/>
            </w:r>
          </w:hyperlink>
        </w:p>
        <w:p w14:paraId="16E02E44" w14:textId="1CD6B813" w:rsidR="00EC485E" w:rsidRDefault="00EC485E">
          <w:pPr>
            <w:pStyle w:val="Verzeichnis2"/>
            <w:rPr>
              <w:rFonts w:asciiTheme="minorHAnsi" w:eastAsiaTheme="minorEastAsia" w:hAnsiTheme="minorHAnsi" w:cstheme="minorBidi"/>
              <w:kern w:val="2"/>
              <w:sz w:val="24"/>
              <w:szCs w:val="24"/>
              <w14:ligatures w14:val="standardContextual"/>
            </w:rPr>
          </w:pPr>
          <w:hyperlink w:anchor="_Toc183096603" w:history="1">
            <w:r w:rsidRPr="00905447">
              <w:rPr>
                <w:rStyle w:val="Hyperlink"/>
              </w:rPr>
              <w:t>2.1</w:t>
            </w:r>
            <w:r>
              <w:rPr>
                <w:rFonts w:asciiTheme="minorHAnsi" w:eastAsiaTheme="minorEastAsia" w:hAnsiTheme="minorHAnsi" w:cstheme="minorBidi"/>
                <w:kern w:val="2"/>
                <w:sz w:val="24"/>
                <w:szCs w:val="24"/>
                <w14:ligatures w14:val="standardContextual"/>
              </w:rPr>
              <w:tab/>
            </w:r>
            <w:r w:rsidRPr="00905447">
              <w:rPr>
                <w:rStyle w:val="Hyperlink"/>
              </w:rPr>
              <w:t>Verwendungszweck:</w:t>
            </w:r>
            <w:r>
              <w:rPr>
                <w:webHidden/>
              </w:rPr>
              <w:tab/>
            </w:r>
            <w:r>
              <w:rPr>
                <w:webHidden/>
              </w:rPr>
              <w:fldChar w:fldCharType="begin"/>
            </w:r>
            <w:r>
              <w:rPr>
                <w:webHidden/>
              </w:rPr>
              <w:instrText xml:space="preserve"> PAGEREF _Toc183096603 \h </w:instrText>
            </w:r>
            <w:r>
              <w:rPr>
                <w:webHidden/>
              </w:rPr>
            </w:r>
            <w:r>
              <w:rPr>
                <w:webHidden/>
              </w:rPr>
              <w:fldChar w:fldCharType="separate"/>
            </w:r>
            <w:r>
              <w:rPr>
                <w:webHidden/>
              </w:rPr>
              <w:t>2</w:t>
            </w:r>
            <w:r>
              <w:rPr>
                <w:webHidden/>
              </w:rPr>
              <w:fldChar w:fldCharType="end"/>
            </w:r>
          </w:hyperlink>
        </w:p>
        <w:p w14:paraId="315BA798" w14:textId="4BB677C3" w:rsidR="00EC485E" w:rsidRDefault="00EC485E">
          <w:pPr>
            <w:pStyle w:val="Verzeichnis2"/>
            <w:rPr>
              <w:rFonts w:asciiTheme="minorHAnsi" w:eastAsiaTheme="minorEastAsia" w:hAnsiTheme="minorHAnsi" w:cstheme="minorBidi"/>
              <w:kern w:val="2"/>
              <w:sz w:val="24"/>
              <w:szCs w:val="24"/>
              <w14:ligatures w14:val="standardContextual"/>
            </w:rPr>
          </w:pPr>
          <w:hyperlink w:anchor="_Toc183096604" w:history="1">
            <w:r w:rsidRPr="00905447">
              <w:rPr>
                <w:rStyle w:val="Hyperlink"/>
              </w:rPr>
              <w:t>2.2</w:t>
            </w:r>
            <w:r>
              <w:rPr>
                <w:rFonts w:asciiTheme="minorHAnsi" w:eastAsiaTheme="minorEastAsia" w:hAnsiTheme="minorHAnsi" w:cstheme="minorBidi"/>
                <w:kern w:val="2"/>
                <w:sz w:val="24"/>
                <w:szCs w:val="24"/>
                <w14:ligatures w14:val="standardContextual"/>
              </w:rPr>
              <w:tab/>
            </w:r>
            <w:r w:rsidRPr="00905447">
              <w:rPr>
                <w:rStyle w:val="Hyperlink"/>
              </w:rPr>
              <w:t>Produktklassifizierungen</w:t>
            </w:r>
            <w:r>
              <w:rPr>
                <w:webHidden/>
              </w:rPr>
              <w:tab/>
            </w:r>
            <w:r>
              <w:rPr>
                <w:webHidden/>
              </w:rPr>
              <w:fldChar w:fldCharType="begin"/>
            </w:r>
            <w:r>
              <w:rPr>
                <w:webHidden/>
              </w:rPr>
              <w:instrText xml:space="preserve"> PAGEREF _Toc183096604 \h </w:instrText>
            </w:r>
            <w:r>
              <w:rPr>
                <w:webHidden/>
              </w:rPr>
            </w:r>
            <w:r>
              <w:rPr>
                <w:webHidden/>
              </w:rPr>
              <w:fldChar w:fldCharType="separate"/>
            </w:r>
            <w:r>
              <w:rPr>
                <w:webHidden/>
              </w:rPr>
              <w:t>2</w:t>
            </w:r>
            <w:r>
              <w:rPr>
                <w:webHidden/>
              </w:rPr>
              <w:fldChar w:fldCharType="end"/>
            </w:r>
          </w:hyperlink>
        </w:p>
        <w:p w14:paraId="2439313C" w14:textId="00D426EA" w:rsidR="00EC485E" w:rsidRDefault="00EC485E">
          <w:pPr>
            <w:pStyle w:val="Verzeichnis2"/>
            <w:rPr>
              <w:rFonts w:asciiTheme="minorHAnsi" w:eastAsiaTheme="minorEastAsia" w:hAnsiTheme="minorHAnsi" w:cstheme="minorBidi"/>
              <w:kern w:val="2"/>
              <w:sz w:val="24"/>
              <w:szCs w:val="24"/>
              <w14:ligatures w14:val="standardContextual"/>
            </w:rPr>
          </w:pPr>
          <w:hyperlink w:anchor="_Toc183096605" w:history="1">
            <w:r w:rsidRPr="00905447">
              <w:rPr>
                <w:rStyle w:val="Hyperlink"/>
              </w:rPr>
              <w:t>2.3</w:t>
            </w:r>
            <w:r>
              <w:rPr>
                <w:rFonts w:asciiTheme="minorHAnsi" w:eastAsiaTheme="minorEastAsia" w:hAnsiTheme="minorHAnsi" w:cstheme="minorBidi"/>
                <w:kern w:val="2"/>
                <w:sz w:val="24"/>
                <w:szCs w:val="24"/>
                <w14:ligatures w14:val="standardContextual"/>
              </w:rPr>
              <w:tab/>
            </w:r>
            <w:r w:rsidRPr="00905447">
              <w:rPr>
                <w:rStyle w:val="Hyperlink"/>
              </w:rPr>
              <w:t>Grobbeschreibung und Spezifikation</w:t>
            </w:r>
            <w:r>
              <w:rPr>
                <w:webHidden/>
              </w:rPr>
              <w:tab/>
            </w:r>
            <w:r>
              <w:rPr>
                <w:webHidden/>
              </w:rPr>
              <w:fldChar w:fldCharType="begin"/>
            </w:r>
            <w:r>
              <w:rPr>
                <w:webHidden/>
              </w:rPr>
              <w:instrText xml:space="preserve"> PAGEREF _Toc183096605 \h </w:instrText>
            </w:r>
            <w:r>
              <w:rPr>
                <w:webHidden/>
              </w:rPr>
            </w:r>
            <w:r>
              <w:rPr>
                <w:webHidden/>
              </w:rPr>
              <w:fldChar w:fldCharType="separate"/>
            </w:r>
            <w:r>
              <w:rPr>
                <w:webHidden/>
              </w:rPr>
              <w:t>3</w:t>
            </w:r>
            <w:r>
              <w:rPr>
                <w:webHidden/>
              </w:rPr>
              <w:fldChar w:fldCharType="end"/>
            </w:r>
          </w:hyperlink>
        </w:p>
        <w:p w14:paraId="41229B6C" w14:textId="7B0A92C1" w:rsidR="00EC485E" w:rsidRDefault="00EC485E">
          <w:pPr>
            <w:pStyle w:val="Verzeichnis1"/>
            <w:rPr>
              <w:rFonts w:asciiTheme="minorHAnsi" w:eastAsiaTheme="minorEastAsia" w:hAnsiTheme="minorHAnsi" w:cstheme="minorBidi"/>
              <w:b w:val="0"/>
              <w:kern w:val="2"/>
              <w:sz w:val="24"/>
              <w:szCs w:val="24"/>
              <w14:ligatures w14:val="standardContextual"/>
            </w:rPr>
          </w:pPr>
          <w:hyperlink w:anchor="_Toc183096606" w:history="1">
            <w:r w:rsidRPr="00905447">
              <w:rPr>
                <w:rStyle w:val="Hyperlink"/>
              </w:rPr>
              <w:t>3</w:t>
            </w:r>
            <w:r>
              <w:rPr>
                <w:rFonts w:asciiTheme="minorHAnsi" w:eastAsiaTheme="minorEastAsia" w:hAnsiTheme="minorHAnsi" w:cstheme="minorBidi"/>
                <w:b w:val="0"/>
                <w:kern w:val="2"/>
                <w:sz w:val="24"/>
                <w:szCs w:val="24"/>
                <w14:ligatures w14:val="standardContextual"/>
              </w:rPr>
              <w:tab/>
            </w:r>
            <w:r w:rsidRPr="00905447">
              <w:rPr>
                <w:rStyle w:val="Hyperlink"/>
              </w:rPr>
              <w:t>Detailanforderungen</w:t>
            </w:r>
            <w:r>
              <w:rPr>
                <w:webHidden/>
              </w:rPr>
              <w:tab/>
            </w:r>
            <w:r>
              <w:rPr>
                <w:webHidden/>
              </w:rPr>
              <w:fldChar w:fldCharType="begin"/>
            </w:r>
            <w:r>
              <w:rPr>
                <w:webHidden/>
              </w:rPr>
              <w:instrText xml:space="preserve"> PAGEREF _Toc183096606 \h </w:instrText>
            </w:r>
            <w:r>
              <w:rPr>
                <w:webHidden/>
              </w:rPr>
            </w:r>
            <w:r>
              <w:rPr>
                <w:webHidden/>
              </w:rPr>
              <w:fldChar w:fldCharType="separate"/>
            </w:r>
            <w:r>
              <w:rPr>
                <w:webHidden/>
              </w:rPr>
              <w:t>3</w:t>
            </w:r>
            <w:r>
              <w:rPr>
                <w:webHidden/>
              </w:rPr>
              <w:fldChar w:fldCharType="end"/>
            </w:r>
          </w:hyperlink>
        </w:p>
        <w:p w14:paraId="67B142CB" w14:textId="642F1F50" w:rsidR="00EC485E" w:rsidRDefault="00EC485E">
          <w:pPr>
            <w:pStyle w:val="Verzeichnis2"/>
            <w:rPr>
              <w:rFonts w:asciiTheme="minorHAnsi" w:eastAsiaTheme="minorEastAsia" w:hAnsiTheme="minorHAnsi" w:cstheme="minorBidi"/>
              <w:kern w:val="2"/>
              <w:sz w:val="24"/>
              <w:szCs w:val="24"/>
              <w14:ligatures w14:val="standardContextual"/>
            </w:rPr>
          </w:pPr>
          <w:hyperlink w:anchor="_Toc183096607" w:history="1">
            <w:r w:rsidRPr="00905447">
              <w:rPr>
                <w:rStyle w:val="Hyperlink"/>
              </w:rPr>
              <w:t>3.1</w:t>
            </w:r>
            <w:r>
              <w:rPr>
                <w:rFonts w:asciiTheme="minorHAnsi" w:eastAsiaTheme="minorEastAsia" w:hAnsiTheme="minorHAnsi" w:cstheme="minorBidi"/>
                <w:kern w:val="2"/>
                <w:sz w:val="24"/>
                <w:szCs w:val="24"/>
                <w14:ligatures w14:val="standardContextual"/>
              </w:rPr>
              <w:tab/>
            </w:r>
            <w:r w:rsidRPr="00905447">
              <w:rPr>
                <w:rStyle w:val="Hyperlink"/>
              </w:rPr>
              <w:t>Anforderungen der Geschäftsorganisation</w:t>
            </w:r>
            <w:r>
              <w:rPr>
                <w:webHidden/>
              </w:rPr>
              <w:tab/>
            </w:r>
            <w:r>
              <w:rPr>
                <w:webHidden/>
              </w:rPr>
              <w:fldChar w:fldCharType="begin"/>
            </w:r>
            <w:r>
              <w:rPr>
                <w:webHidden/>
              </w:rPr>
              <w:instrText xml:space="preserve"> PAGEREF _Toc183096607 \h </w:instrText>
            </w:r>
            <w:r>
              <w:rPr>
                <w:webHidden/>
              </w:rPr>
            </w:r>
            <w:r>
              <w:rPr>
                <w:webHidden/>
              </w:rPr>
              <w:fldChar w:fldCharType="separate"/>
            </w:r>
            <w:r>
              <w:rPr>
                <w:webHidden/>
              </w:rPr>
              <w:t>3</w:t>
            </w:r>
            <w:r>
              <w:rPr>
                <w:webHidden/>
              </w:rPr>
              <w:fldChar w:fldCharType="end"/>
            </w:r>
          </w:hyperlink>
        </w:p>
        <w:p w14:paraId="165C474E" w14:textId="13FF1139" w:rsidR="00EC485E" w:rsidRDefault="00EC485E">
          <w:pPr>
            <w:pStyle w:val="Verzeichnis2"/>
            <w:rPr>
              <w:rFonts w:asciiTheme="minorHAnsi" w:eastAsiaTheme="minorEastAsia" w:hAnsiTheme="minorHAnsi" w:cstheme="minorBidi"/>
              <w:kern w:val="2"/>
              <w:sz w:val="24"/>
              <w:szCs w:val="24"/>
              <w14:ligatures w14:val="standardContextual"/>
            </w:rPr>
          </w:pPr>
          <w:hyperlink w:anchor="_Toc183096608" w:history="1">
            <w:r w:rsidRPr="00905447">
              <w:rPr>
                <w:rStyle w:val="Hyperlink"/>
              </w:rPr>
              <w:t>3.2</w:t>
            </w:r>
            <w:r>
              <w:rPr>
                <w:rFonts w:asciiTheme="minorHAnsi" w:eastAsiaTheme="minorEastAsia" w:hAnsiTheme="minorHAnsi" w:cstheme="minorBidi"/>
                <w:kern w:val="2"/>
                <w:sz w:val="24"/>
                <w:szCs w:val="24"/>
                <w14:ligatures w14:val="standardContextual"/>
              </w:rPr>
              <w:tab/>
            </w:r>
            <w:r w:rsidRPr="00905447">
              <w:rPr>
                <w:rStyle w:val="Hyperlink"/>
              </w:rPr>
              <w:t>Funktionale Anforderungen</w:t>
            </w:r>
            <w:r>
              <w:rPr>
                <w:webHidden/>
              </w:rPr>
              <w:tab/>
            </w:r>
            <w:r>
              <w:rPr>
                <w:webHidden/>
              </w:rPr>
              <w:fldChar w:fldCharType="begin"/>
            </w:r>
            <w:r>
              <w:rPr>
                <w:webHidden/>
              </w:rPr>
              <w:instrText xml:space="preserve"> PAGEREF _Toc183096608 \h </w:instrText>
            </w:r>
            <w:r>
              <w:rPr>
                <w:webHidden/>
              </w:rPr>
            </w:r>
            <w:r>
              <w:rPr>
                <w:webHidden/>
              </w:rPr>
              <w:fldChar w:fldCharType="separate"/>
            </w:r>
            <w:r>
              <w:rPr>
                <w:webHidden/>
              </w:rPr>
              <w:t>4</w:t>
            </w:r>
            <w:r>
              <w:rPr>
                <w:webHidden/>
              </w:rPr>
              <w:fldChar w:fldCharType="end"/>
            </w:r>
          </w:hyperlink>
        </w:p>
        <w:p w14:paraId="6D2841D7" w14:textId="44621075" w:rsidR="00EC485E" w:rsidRDefault="00EC485E">
          <w:pPr>
            <w:pStyle w:val="Verzeichnis2"/>
            <w:rPr>
              <w:rFonts w:asciiTheme="minorHAnsi" w:eastAsiaTheme="minorEastAsia" w:hAnsiTheme="minorHAnsi" w:cstheme="minorBidi"/>
              <w:kern w:val="2"/>
              <w:sz w:val="24"/>
              <w:szCs w:val="24"/>
              <w14:ligatures w14:val="standardContextual"/>
            </w:rPr>
          </w:pPr>
          <w:hyperlink w:anchor="_Toc183096609" w:history="1">
            <w:r w:rsidRPr="00905447">
              <w:rPr>
                <w:rStyle w:val="Hyperlink"/>
              </w:rPr>
              <w:t>3.3</w:t>
            </w:r>
            <w:r>
              <w:rPr>
                <w:rFonts w:asciiTheme="minorHAnsi" w:eastAsiaTheme="minorEastAsia" w:hAnsiTheme="minorHAnsi" w:cstheme="minorBidi"/>
                <w:kern w:val="2"/>
                <w:sz w:val="24"/>
                <w:szCs w:val="24"/>
                <w14:ligatures w14:val="standardContextual"/>
              </w:rPr>
              <w:tab/>
            </w:r>
            <w:r w:rsidRPr="00905447">
              <w:rPr>
                <w:rStyle w:val="Hyperlink"/>
              </w:rPr>
              <w:t>Qualitätsanforderung, Rahmenbedingung</w:t>
            </w:r>
            <w:r>
              <w:rPr>
                <w:webHidden/>
              </w:rPr>
              <w:tab/>
            </w:r>
            <w:r>
              <w:rPr>
                <w:webHidden/>
              </w:rPr>
              <w:fldChar w:fldCharType="begin"/>
            </w:r>
            <w:r>
              <w:rPr>
                <w:webHidden/>
              </w:rPr>
              <w:instrText xml:space="preserve"> PAGEREF _Toc183096609 \h </w:instrText>
            </w:r>
            <w:r>
              <w:rPr>
                <w:webHidden/>
              </w:rPr>
            </w:r>
            <w:r>
              <w:rPr>
                <w:webHidden/>
              </w:rPr>
              <w:fldChar w:fldCharType="separate"/>
            </w:r>
            <w:r>
              <w:rPr>
                <w:webHidden/>
              </w:rPr>
              <w:t>7</w:t>
            </w:r>
            <w:r>
              <w:rPr>
                <w:webHidden/>
              </w:rPr>
              <w:fldChar w:fldCharType="end"/>
            </w:r>
          </w:hyperlink>
        </w:p>
        <w:p w14:paraId="3C72D263" w14:textId="6940AA45" w:rsidR="00EC485E" w:rsidRDefault="00EC485E">
          <w:pPr>
            <w:pStyle w:val="Verzeichnis1"/>
            <w:rPr>
              <w:rFonts w:asciiTheme="minorHAnsi" w:eastAsiaTheme="minorEastAsia" w:hAnsiTheme="minorHAnsi" w:cstheme="minorBidi"/>
              <w:b w:val="0"/>
              <w:kern w:val="2"/>
              <w:sz w:val="24"/>
              <w:szCs w:val="24"/>
              <w14:ligatures w14:val="standardContextual"/>
            </w:rPr>
          </w:pPr>
          <w:hyperlink w:anchor="_Toc183096610" w:history="1">
            <w:r w:rsidRPr="00905447">
              <w:rPr>
                <w:rStyle w:val="Hyperlink"/>
              </w:rPr>
              <w:t>4</w:t>
            </w:r>
            <w:r>
              <w:rPr>
                <w:rFonts w:asciiTheme="minorHAnsi" w:eastAsiaTheme="minorEastAsia" w:hAnsiTheme="minorHAnsi" w:cstheme="minorBidi"/>
                <w:b w:val="0"/>
                <w:kern w:val="2"/>
                <w:sz w:val="24"/>
                <w:szCs w:val="24"/>
                <w14:ligatures w14:val="standardContextual"/>
              </w:rPr>
              <w:tab/>
            </w:r>
            <w:r w:rsidRPr="00905447">
              <w:rPr>
                <w:rStyle w:val="Hyperlink"/>
              </w:rPr>
              <w:t>Anforderungsabdeckung</w:t>
            </w:r>
            <w:r>
              <w:rPr>
                <w:webHidden/>
              </w:rPr>
              <w:tab/>
            </w:r>
            <w:r>
              <w:rPr>
                <w:webHidden/>
              </w:rPr>
              <w:fldChar w:fldCharType="begin"/>
            </w:r>
            <w:r>
              <w:rPr>
                <w:webHidden/>
              </w:rPr>
              <w:instrText xml:space="preserve"> PAGEREF _Toc183096610 \h </w:instrText>
            </w:r>
            <w:r>
              <w:rPr>
                <w:webHidden/>
              </w:rPr>
            </w:r>
            <w:r>
              <w:rPr>
                <w:webHidden/>
              </w:rPr>
              <w:fldChar w:fldCharType="separate"/>
            </w:r>
            <w:r>
              <w:rPr>
                <w:webHidden/>
              </w:rPr>
              <w:t>10</w:t>
            </w:r>
            <w:r>
              <w:rPr>
                <w:webHidden/>
              </w:rPr>
              <w:fldChar w:fldCharType="end"/>
            </w:r>
          </w:hyperlink>
        </w:p>
        <w:p w14:paraId="6AF00160" w14:textId="3F474C42" w:rsidR="00710E14" w:rsidRDefault="00EC485E" w:rsidP="00EC485E">
          <w:r>
            <w:rPr>
              <w:b/>
              <w:bCs/>
              <w:lang w:val="de-DE"/>
            </w:rPr>
            <w:fldChar w:fldCharType="end"/>
          </w:r>
        </w:p>
      </w:sdtContent>
    </w:sdt>
    <w:bookmarkEnd w:id="66" w:displacedByCustomXml="prev"/>
    <w:bookmarkEnd w:id="67" w:displacedByCustomXml="prev"/>
    <w:bookmarkEnd w:id="68" w:displacedByCustomXml="prev"/>
    <w:bookmarkEnd w:id="69" w:displacedByCustomXml="prev"/>
    <w:bookmarkEnd w:id="70" w:displacedByCustomXml="prev"/>
    <w:sectPr w:rsidR="00710E14">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3B099" w14:textId="77777777" w:rsidR="003C2CA9" w:rsidRDefault="003C2CA9">
      <w:pPr>
        <w:spacing w:after="0" w:line="240" w:lineRule="auto"/>
      </w:pPr>
      <w:r>
        <w:separator/>
      </w:r>
    </w:p>
    <w:p w14:paraId="795A9BC5" w14:textId="77777777" w:rsidR="003C2CA9" w:rsidRDefault="003C2CA9"/>
    <w:p w14:paraId="2416CBA1" w14:textId="77777777" w:rsidR="003C2CA9" w:rsidRDefault="003C2CA9"/>
  </w:endnote>
  <w:endnote w:type="continuationSeparator" w:id="0">
    <w:p w14:paraId="114675C3" w14:textId="77777777" w:rsidR="003C2CA9" w:rsidRDefault="003C2CA9">
      <w:pPr>
        <w:spacing w:after="0" w:line="240" w:lineRule="auto"/>
      </w:pPr>
      <w:r>
        <w:continuationSeparator/>
      </w:r>
    </w:p>
    <w:p w14:paraId="57207C9A" w14:textId="77777777" w:rsidR="003C2CA9" w:rsidRDefault="003C2CA9"/>
    <w:p w14:paraId="1458F3B8" w14:textId="77777777" w:rsidR="003C2CA9" w:rsidRDefault="003C2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69" w:type="dxa"/>
      <w:tblLayout w:type="fixed"/>
      <w:tblCellMar>
        <w:left w:w="0" w:type="dxa"/>
        <w:right w:w="0" w:type="dxa"/>
      </w:tblCellMar>
      <w:tblLook w:val="04A0" w:firstRow="1" w:lastRow="0" w:firstColumn="1" w:lastColumn="0" w:noHBand="0" w:noVBand="1"/>
    </w:tblPr>
    <w:tblGrid>
      <w:gridCol w:w="9469"/>
    </w:tblGrid>
    <w:tr w:rsidR="00710E14" w14:paraId="51B315AC" w14:textId="77777777">
      <w:trPr>
        <w:cantSplit/>
      </w:trPr>
      <w:tc>
        <w:tcPr>
          <w:tcW w:w="9469" w:type="dxa"/>
        </w:tcPr>
        <w:p w14:paraId="23AD7D77" w14:textId="77777777" w:rsidR="00710E14" w:rsidRDefault="00710E14">
          <w:pPr>
            <w:pStyle w:val="Referenz"/>
          </w:pPr>
        </w:p>
      </w:tc>
    </w:tr>
    <w:tr w:rsidR="00710E14" w14:paraId="3AD88082" w14:textId="77777777">
      <w:trPr>
        <w:cantSplit/>
      </w:trPr>
      <w:tc>
        <w:tcPr>
          <w:tcW w:w="9469" w:type="dxa"/>
        </w:tcPr>
        <w:p w14:paraId="5E534059" w14:textId="77777777" w:rsidR="00710E14" w:rsidRDefault="00E077F5">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710E14" w14:paraId="495F4796" w14:textId="77777777">
      <w:trPr>
        <w:cantSplit/>
        <w:trHeight w:hRule="exact" w:val="363"/>
      </w:trPr>
      <w:tc>
        <w:tcPr>
          <w:tcW w:w="9469" w:type="dxa"/>
        </w:tcPr>
        <w:p w14:paraId="1EC6BD77" w14:textId="77777777" w:rsidR="00710E14" w:rsidRDefault="00710E14">
          <w:pPr>
            <w:pStyle w:val="Referenz"/>
          </w:pPr>
        </w:p>
      </w:tc>
    </w:tr>
    <w:tr w:rsidR="00710E14" w14:paraId="20A0FD10" w14:textId="77777777">
      <w:trPr>
        <w:cantSplit/>
      </w:trPr>
      <w:tc>
        <w:tcPr>
          <w:tcW w:w="9469" w:type="dxa"/>
        </w:tcPr>
        <w:p w14:paraId="674A18A9" w14:textId="77777777" w:rsidR="00710E14" w:rsidRDefault="00E077F5">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C2CA9">
            <w:rPr>
              <w:noProof/>
              <w:color w:val="000000"/>
              <w:sz w:val="18"/>
              <w:szCs w:val="18"/>
            </w:rPr>
            <w:t>dokument2</w:t>
          </w:r>
          <w:r>
            <w:rPr>
              <w:color w:val="000000"/>
              <w:sz w:val="18"/>
              <w:szCs w:val="18"/>
            </w:rPr>
            <w:fldChar w:fldCharType="end"/>
          </w:r>
        </w:p>
      </w:tc>
    </w:tr>
  </w:tbl>
  <w:p w14:paraId="5B191757" w14:textId="77777777" w:rsidR="00710E14" w:rsidRDefault="00710E1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69" w:type="dxa"/>
      <w:tblLayout w:type="fixed"/>
      <w:tblCellMar>
        <w:left w:w="0" w:type="dxa"/>
        <w:right w:w="0" w:type="dxa"/>
      </w:tblCellMar>
      <w:tblLook w:val="04A0" w:firstRow="1" w:lastRow="0" w:firstColumn="1" w:lastColumn="0" w:noHBand="0" w:noVBand="1"/>
    </w:tblPr>
    <w:tblGrid>
      <w:gridCol w:w="9469"/>
    </w:tblGrid>
    <w:tr w:rsidR="00710E14" w14:paraId="2136202D" w14:textId="77777777">
      <w:trPr>
        <w:cantSplit/>
      </w:trPr>
      <w:tc>
        <w:tcPr>
          <w:tcW w:w="9469" w:type="dxa"/>
        </w:tcPr>
        <w:p w14:paraId="05A83641" w14:textId="77777777" w:rsidR="00710E14" w:rsidRDefault="00710E14">
          <w:pPr>
            <w:pStyle w:val="Referenz"/>
          </w:pPr>
        </w:p>
      </w:tc>
    </w:tr>
    <w:tr w:rsidR="00710E14" w14:paraId="3E49B001" w14:textId="77777777">
      <w:trPr>
        <w:cantSplit/>
      </w:trPr>
      <w:tc>
        <w:tcPr>
          <w:tcW w:w="9469" w:type="dxa"/>
        </w:tcPr>
        <w:p w14:paraId="347D198B" w14:textId="77777777" w:rsidR="00710E14" w:rsidRDefault="00E077F5">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7</w:t>
          </w:r>
          <w:r>
            <w:fldChar w:fldCharType="end"/>
          </w:r>
        </w:p>
      </w:tc>
    </w:tr>
    <w:tr w:rsidR="00710E14" w14:paraId="7B28B19A" w14:textId="77777777">
      <w:trPr>
        <w:cantSplit/>
        <w:trHeight w:hRule="exact" w:val="363"/>
      </w:trPr>
      <w:tc>
        <w:tcPr>
          <w:tcW w:w="9469" w:type="dxa"/>
        </w:tcPr>
        <w:p w14:paraId="2BF1ED48" w14:textId="77777777" w:rsidR="00710E14" w:rsidRDefault="00710E14">
          <w:pPr>
            <w:pStyle w:val="Referenz"/>
          </w:pPr>
        </w:p>
      </w:tc>
    </w:tr>
    <w:tr w:rsidR="00710E14" w14:paraId="1FCB54DC" w14:textId="77777777">
      <w:trPr>
        <w:cantSplit/>
      </w:trPr>
      <w:tc>
        <w:tcPr>
          <w:tcW w:w="9469" w:type="dxa"/>
        </w:tcPr>
        <w:p w14:paraId="633267F7" w14:textId="77777777" w:rsidR="00710E14" w:rsidRDefault="00E077F5">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3C2CA9">
            <w:rPr>
              <w:noProof/>
            </w:rPr>
            <w:t>dokument2</w:t>
          </w:r>
          <w:r>
            <w:rPr>
              <w:noProof/>
            </w:rPr>
            <w:fldChar w:fldCharType="end"/>
          </w:r>
        </w:p>
      </w:tc>
    </w:tr>
  </w:tbl>
  <w:p w14:paraId="56834580" w14:textId="77777777" w:rsidR="00710E14" w:rsidRDefault="00710E1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tblLayout w:type="fixed"/>
      <w:tblCellMar>
        <w:left w:w="0" w:type="dxa"/>
        <w:right w:w="0" w:type="dxa"/>
      </w:tblCellMar>
      <w:tblLook w:val="04A0" w:firstRow="1" w:lastRow="0" w:firstColumn="1" w:lastColumn="0" w:noHBand="0" w:noVBand="1"/>
    </w:tblPr>
    <w:tblGrid>
      <w:gridCol w:w="7513"/>
      <w:gridCol w:w="1843"/>
    </w:tblGrid>
    <w:tr w:rsidR="00710E14" w14:paraId="17D2EDBB" w14:textId="77777777" w:rsidTr="00A546A1">
      <w:trPr>
        <w:cantSplit/>
        <w:trHeight w:hRule="exact" w:val="711"/>
      </w:trPr>
      <w:tc>
        <w:tcPr>
          <w:tcW w:w="7513" w:type="dxa"/>
        </w:tcPr>
        <w:p w14:paraId="6E7E89AB" w14:textId="55C2941F" w:rsidR="00710E14" w:rsidRDefault="00A546A1">
          <w:pPr>
            <w:pStyle w:val="Referenz"/>
          </w:pPr>
          <w:r>
            <w:t xml:space="preserve">    </w:t>
          </w:r>
        </w:p>
      </w:tc>
      <w:tc>
        <w:tcPr>
          <w:tcW w:w="1843" w:type="dxa"/>
        </w:tcPr>
        <w:p w14:paraId="07746853" w14:textId="052E3573" w:rsidR="00710E14" w:rsidRDefault="00A546A1">
          <w:pPr>
            <w:pStyle w:val="Referenz"/>
          </w:pPr>
          <w:r>
            <w:drawing>
              <wp:inline distT="0" distB="0" distL="0" distR="0" wp14:anchorId="1C5EF53D" wp14:editId="23AF1C3D">
                <wp:extent cx="1173169" cy="478585"/>
                <wp:effectExtent l="0" t="0" r="0" b="0"/>
                <wp:docPr id="58402138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969" cy="491558"/>
                        </a:xfrm>
                        <a:prstGeom prst="rect">
                          <a:avLst/>
                        </a:prstGeom>
                        <a:noFill/>
                        <a:ln>
                          <a:noFill/>
                        </a:ln>
                      </pic:spPr>
                    </pic:pic>
                  </a:graphicData>
                </a:graphic>
              </wp:inline>
            </w:drawing>
          </w:r>
        </w:p>
      </w:tc>
    </w:tr>
    <w:tr w:rsidR="00710E14" w14:paraId="336D636C" w14:textId="77777777" w:rsidTr="00A546A1">
      <w:trPr>
        <w:cantSplit/>
        <w:trHeight w:val="482"/>
      </w:trPr>
      <w:tc>
        <w:tcPr>
          <w:tcW w:w="7513" w:type="dxa"/>
        </w:tcPr>
        <w:p w14:paraId="11F6CD8B" w14:textId="77777777" w:rsidR="00710E14" w:rsidRDefault="00710E14">
          <w:pPr>
            <w:pStyle w:val="Fuzeile"/>
          </w:pPr>
        </w:p>
      </w:tc>
      <w:tc>
        <w:tcPr>
          <w:tcW w:w="1843" w:type="dxa"/>
        </w:tcPr>
        <w:p w14:paraId="44380039" w14:textId="77777777" w:rsidR="00710E14" w:rsidRDefault="00710E14">
          <w:pPr>
            <w:pStyle w:val="Fuzeile"/>
          </w:pPr>
        </w:p>
      </w:tc>
    </w:tr>
  </w:tbl>
  <w:p w14:paraId="068C027A" w14:textId="77777777" w:rsidR="00710E14" w:rsidRDefault="00E077F5">
    <w:pPr>
      <w:pStyle w:val="Fuzeile"/>
    </w:pPr>
    <w:r>
      <w:rPr>
        <w:noProof/>
      </w:rPr>
      <w:fldChar w:fldCharType="begin"/>
    </w:r>
    <w:r>
      <w:rPr>
        <w:noProof/>
      </w:rPr>
      <w:instrText xml:space="preserve"> FILENAME \* LOWER \* MERGEFORMAT </w:instrText>
    </w:r>
    <w:r>
      <w:rPr>
        <w:noProof/>
      </w:rPr>
      <w:fldChar w:fldCharType="separate"/>
    </w:r>
    <w:r w:rsidR="003C2CA9">
      <w:rPr>
        <w:noProof/>
      </w:rPr>
      <w:t>dokument2</w:t>
    </w:r>
    <w:r>
      <w:rPr>
        <w:noProof/>
      </w:rPr>
      <w:fldChar w:fldCharType="end"/>
    </w:r>
  </w:p>
  <w:p w14:paraId="4447A670" w14:textId="77777777" w:rsidR="00710E14" w:rsidRDefault="00E077F5">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168" w:type="dxa"/>
      <w:tblLayout w:type="fixed"/>
      <w:tblCellMar>
        <w:left w:w="0" w:type="dxa"/>
        <w:right w:w="0" w:type="dxa"/>
      </w:tblCellMar>
      <w:tblLook w:val="04A0" w:firstRow="1" w:lastRow="0" w:firstColumn="1" w:lastColumn="0" w:noHBand="0" w:noVBand="1"/>
    </w:tblPr>
    <w:tblGrid>
      <w:gridCol w:w="15168"/>
    </w:tblGrid>
    <w:tr w:rsidR="00710E14" w14:paraId="04162A91" w14:textId="77777777">
      <w:trPr>
        <w:cantSplit/>
      </w:trPr>
      <w:tc>
        <w:tcPr>
          <w:tcW w:w="15168" w:type="dxa"/>
        </w:tcPr>
        <w:p w14:paraId="4CA8D592" w14:textId="77777777" w:rsidR="00710E14" w:rsidRDefault="00710E14">
          <w:pPr>
            <w:pStyle w:val="Referenz"/>
          </w:pPr>
        </w:p>
      </w:tc>
    </w:tr>
    <w:tr w:rsidR="00710E14" w14:paraId="7D8DA01A" w14:textId="77777777">
      <w:trPr>
        <w:cantSplit/>
      </w:trPr>
      <w:tc>
        <w:tcPr>
          <w:tcW w:w="15168" w:type="dxa"/>
        </w:tcPr>
        <w:p w14:paraId="616BBF0F" w14:textId="77777777" w:rsidR="00710E14" w:rsidRDefault="00E077F5">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7</w:t>
          </w:r>
          <w:r>
            <w:fldChar w:fldCharType="end"/>
          </w:r>
        </w:p>
      </w:tc>
    </w:tr>
    <w:tr w:rsidR="00710E14" w14:paraId="735D7CB6" w14:textId="77777777">
      <w:trPr>
        <w:cantSplit/>
        <w:trHeight w:hRule="exact" w:val="363"/>
      </w:trPr>
      <w:tc>
        <w:tcPr>
          <w:tcW w:w="15168" w:type="dxa"/>
        </w:tcPr>
        <w:p w14:paraId="3D43F6BD" w14:textId="77777777" w:rsidR="00710E14" w:rsidRDefault="00710E14">
          <w:pPr>
            <w:pStyle w:val="Referenz"/>
          </w:pPr>
        </w:p>
      </w:tc>
    </w:tr>
    <w:tr w:rsidR="00710E14" w14:paraId="0C6AAFA5" w14:textId="77777777">
      <w:trPr>
        <w:cantSplit/>
      </w:trPr>
      <w:tc>
        <w:tcPr>
          <w:tcW w:w="15168" w:type="dxa"/>
        </w:tcPr>
        <w:p w14:paraId="648639F7" w14:textId="77777777" w:rsidR="00710E14" w:rsidRDefault="00E077F5">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3C2CA9">
            <w:rPr>
              <w:noProof/>
            </w:rPr>
            <w:t>dokument2</w:t>
          </w:r>
          <w:r>
            <w:rPr>
              <w:noProof/>
            </w:rPr>
            <w:fldChar w:fldCharType="end"/>
          </w:r>
        </w:p>
      </w:tc>
    </w:tr>
  </w:tbl>
  <w:p w14:paraId="73E10A88" w14:textId="77777777" w:rsidR="00710E14" w:rsidRDefault="00710E14">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69" w:type="dxa"/>
      <w:tblLayout w:type="fixed"/>
      <w:tblCellMar>
        <w:left w:w="0" w:type="dxa"/>
        <w:right w:w="0" w:type="dxa"/>
      </w:tblCellMar>
      <w:tblLook w:val="04A0" w:firstRow="1" w:lastRow="0" w:firstColumn="1" w:lastColumn="0" w:noHBand="0" w:noVBand="1"/>
    </w:tblPr>
    <w:tblGrid>
      <w:gridCol w:w="9469"/>
    </w:tblGrid>
    <w:tr w:rsidR="00710E14" w14:paraId="788DFB21" w14:textId="77777777">
      <w:trPr>
        <w:cantSplit/>
      </w:trPr>
      <w:tc>
        <w:tcPr>
          <w:tcW w:w="9469" w:type="dxa"/>
        </w:tcPr>
        <w:p w14:paraId="5A834229" w14:textId="77777777" w:rsidR="00710E14" w:rsidRDefault="00710E14">
          <w:pPr>
            <w:pStyle w:val="Referenz"/>
          </w:pPr>
        </w:p>
      </w:tc>
    </w:tr>
    <w:tr w:rsidR="00710E14" w14:paraId="5700E122" w14:textId="77777777">
      <w:trPr>
        <w:cantSplit/>
      </w:trPr>
      <w:tc>
        <w:tcPr>
          <w:tcW w:w="9469" w:type="dxa"/>
        </w:tcPr>
        <w:p w14:paraId="79E811D4" w14:textId="77777777" w:rsidR="00710E14" w:rsidRDefault="00E077F5">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7</w:t>
          </w:r>
          <w:r>
            <w:fldChar w:fldCharType="end"/>
          </w:r>
        </w:p>
      </w:tc>
    </w:tr>
    <w:tr w:rsidR="00710E14" w14:paraId="717AA3A4" w14:textId="77777777">
      <w:trPr>
        <w:cantSplit/>
        <w:trHeight w:hRule="exact" w:val="363"/>
      </w:trPr>
      <w:tc>
        <w:tcPr>
          <w:tcW w:w="9469" w:type="dxa"/>
        </w:tcPr>
        <w:p w14:paraId="57C9BD93" w14:textId="77777777" w:rsidR="00710E14" w:rsidRDefault="00710E14">
          <w:pPr>
            <w:pStyle w:val="Referenz"/>
          </w:pPr>
        </w:p>
      </w:tc>
    </w:tr>
    <w:tr w:rsidR="00710E14" w14:paraId="489B1690" w14:textId="77777777">
      <w:trPr>
        <w:cantSplit/>
      </w:trPr>
      <w:tc>
        <w:tcPr>
          <w:tcW w:w="9469" w:type="dxa"/>
        </w:tcPr>
        <w:p w14:paraId="08E4B25C" w14:textId="77777777" w:rsidR="00710E14" w:rsidRDefault="00E077F5">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C2CA9">
            <w:rPr>
              <w:noProof/>
              <w:color w:val="000000"/>
              <w:sz w:val="18"/>
              <w:szCs w:val="18"/>
            </w:rPr>
            <w:t>dokument2</w:t>
          </w:r>
          <w:r>
            <w:rPr>
              <w:color w:val="000000"/>
              <w:sz w:val="18"/>
              <w:szCs w:val="18"/>
            </w:rPr>
            <w:fldChar w:fldCharType="end"/>
          </w:r>
        </w:p>
      </w:tc>
    </w:tr>
  </w:tbl>
  <w:p w14:paraId="00BD736C" w14:textId="77777777" w:rsidR="00710E14" w:rsidRDefault="00710E14">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69" w:type="dxa"/>
      <w:tblLayout w:type="fixed"/>
      <w:tblCellMar>
        <w:left w:w="0" w:type="dxa"/>
        <w:right w:w="0" w:type="dxa"/>
      </w:tblCellMar>
      <w:tblLook w:val="04A0" w:firstRow="1" w:lastRow="0" w:firstColumn="1" w:lastColumn="0" w:noHBand="0" w:noVBand="1"/>
    </w:tblPr>
    <w:tblGrid>
      <w:gridCol w:w="9469"/>
    </w:tblGrid>
    <w:tr w:rsidR="00710E14" w14:paraId="0E6E3F93" w14:textId="77777777">
      <w:trPr>
        <w:cantSplit/>
      </w:trPr>
      <w:tc>
        <w:tcPr>
          <w:tcW w:w="9469" w:type="dxa"/>
        </w:tcPr>
        <w:p w14:paraId="002E61E5" w14:textId="77777777" w:rsidR="00710E14" w:rsidRDefault="00710E14">
          <w:pPr>
            <w:pStyle w:val="Referenz"/>
          </w:pPr>
        </w:p>
      </w:tc>
    </w:tr>
    <w:tr w:rsidR="00710E14" w14:paraId="56C2D490" w14:textId="77777777">
      <w:trPr>
        <w:cantSplit/>
      </w:trPr>
      <w:tc>
        <w:tcPr>
          <w:tcW w:w="9469" w:type="dxa"/>
        </w:tcPr>
        <w:p w14:paraId="3689926B" w14:textId="77777777" w:rsidR="00710E14" w:rsidRDefault="00E077F5">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7</w:t>
          </w:r>
          <w:r>
            <w:fldChar w:fldCharType="end"/>
          </w:r>
        </w:p>
      </w:tc>
    </w:tr>
    <w:tr w:rsidR="00710E14" w14:paraId="374AB279" w14:textId="77777777">
      <w:trPr>
        <w:cantSplit/>
        <w:trHeight w:hRule="exact" w:val="363"/>
      </w:trPr>
      <w:tc>
        <w:tcPr>
          <w:tcW w:w="9469" w:type="dxa"/>
        </w:tcPr>
        <w:p w14:paraId="0B61857D" w14:textId="77777777" w:rsidR="00710E14" w:rsidRDefault="00710E14">
          <w:pPr>
            <w:pStyle w:val="Referenz"/>
          </w:pPr>
        </w:p>
      </w:tc>
    </w:tr>
    <w:tr w:rsidR="00710E14" w14:paraId="6D50C2AC" w14:textId="77777777">
      <w:trPr>
        <w:cantSplit/>
      </w:trPr>
      <w:tc>
        <w:tcPr>
          <w:tcW w:w="9469" w:type="dxa"/>
        </w:tcPr>
        <w:p w14:paraId="47ADB049" w14:textId="77777777" w:rsidR="00710E14" w:rsidRDefault="00E077F5">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3C2CA9">
            <w:rPr>
              <w:noProof/>
            </w:rPr>
            <w:t>dokument2</w:t>
          </w:r>
          <w:r>
            <w:rPr>
              <w:noProof/>
            </w:rPr>
            <w:fldChar w:fldCharType="end"/>
          </w:r>
        </w:p>
      </w:tc>
    </w:tr>
  </w:tbl>
  <w:p w14:paraId="4E493EBD" w14:textId="77777777" w:rsidR="00710E14" w:rsidRDefault="00710E14">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10E14" w14:paraId="023223C1" w14:textId="77777777">
      <w:trPr>
        <w:cantSplit/>
        <w:trHeight w:hRule="exact" w:val="565"/>
      </w:trPr>
      <w:tc>
        <w:tcPr>
          <w:tcW w:w="4253" w:type="dxa"/>
        </w:tcPr>
        <w:p w14:paraId="55E86BEC" w14:textId="77777777" w:rsidR="00710E14" w:rsidRDefault="00710E14">
          <w:pPr>
            <w:pStyle w:val="Referenz"/>
          </w:pPr>
        </w:p>
      </w:tc>
      <w:tc>
        <w:tcPr>
          <w:tcW w:w="5103" w:type="dxa"/>
        </w:tcPr>
        <w:p w14:paraId="50810F3B" w14:textId="77777777" w:rsidR="00710E14" w:rsidRDefault="00E077F5">
          <w:pPr>
            <w:pStyle w:val="Referenz"/>
          </w:pPr>
          <w:r>
            <w:rPr>
              <w:lang w:eastAsia="de-CH"/>
            </w:rPr>
            <w:drawing>
              <wp:anchor distT="0" distB="0" distL="114300" distR="114300" simplePos="0" relativeHeight="251659264" behindDoc="0" locked="0" layoutInCell="1" allowOverlap="1" wp14:anchorId="6C976B50" wp14:editId="07FCC4E4">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10E14" w14:paraId="241A868E" w14:textId="77777777">
      <w:trPr>
        <w:cantSplit/>
        <w:trHeight w:val="482"/>
      </w:trPr>
      <w:tc>
        <w:tcPr>
          <w:tcW w:w="4253" w:type="dxa"/>
        </w:tcPr>
        <w:p w14:paraId="58924401" w14:textId="77777777" w:rsidR="00710E14" w:rsidRDefault="00710E14">
          <w:pPr>
            <w:pStyle w:val="Fuzeile"/>
          </w:pPr>
        </w:p>
      </w:tc>
      <w:tc>
        <w:tcPr>
          <w:tcW w:w="5103" w:type="dxa"/>
        </w:tcPr>
        <w:p w14:paraId="7E47D099" w14:textId="77777777" w:rsidR="00710E14" w:rsidRDefault="00710E14">
          <w:pPr>
            <w:pStyle w:val="Fuzeile"/>
          </w:pPr>
        </w:p>
      </w:tc>
    </w:tr>
  </w:tbl>
  <w:p w14:paraId="28A8AA90" w14:textId="77777777" w:rsidR="00710E14" w:rsidRDefault="00E077F5">
    <w:pPr>
      <w:pStyle w:val="Fuzeile"/>
    </w:pPr>
    <w:r>
      <w:rPr>
        <w:noProof/>
      </w:rPr>
      <w:fldChar w:fldCharType="begin"/>
    </w:r>
    <w:r>
      <w:rPr>
        <w:noProof/>
      </w:rPr>
      <w:instrText xml:space="preserve"> FILENAME \* LOWER \* MERGEFORMAT </w:instrText>
    </w:r>
    <w:r>
      <w:rPr>
        <w:noProof/>
      </w:rPr>
      <w:fldChar w:fldCharType="separate"/>
    </w:r>
    <w:r w:rsidR="003C2CA9">
      <w:rPr>
        <w:noProof/>
      </w:rPr>
      <w:t>dokument2</w:t>
    </w:r>
    <w:r>
      <w:rPr>
        <w:noProof/>
      </w:rPr>
      <w:fldChar w:fldCharType="end"/>
    </w:r>
  </w:p>
  <w:p w14:paraId="69A419E5" w14:textId="77777777" w:rsidR="00710E14" w:rsidRDefault="00710E1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B6CB0" w14:textId="77777777" w:rsidR="003C2CA9" w:rsidRDefault="003C2CA9">
      <w:pPr>
        <w:spacing w:after="0" w:line="240" w:lineRule="auto"/>
      </w:pPr>
      <w:r>
        <w:separator/>
      </w:r>
    </w:p>
    <w:p w14:paraId="62057BD8" w14:textId="77777777" w:rsidR="003C2CA9" w:rsidRDefault="003C2CA9"/>
    <w:p w14:paraId="076CFA7E" w14:textId="77777777" w:rsidR="003C2CA9" w:rsidRDefault="003C2CA9"/>
  </w:footnote>
  <w:footnote w:type="continuationSeparator" w:id="0">
    <w:p w14:paraId="767660E8" w14:textId="77777777" w:rsidR="003C2CA9" w:rsidRDefault="003C2CA9">
      <w:pPr>
        <w:spacing w:after="0" w:line="240" w:lineRule="auto"/>
      </w:pPr>
      <w:r>
        <w:continuationSeparator/>
      </w:r>
    </w:p>
    <w:p w14:paraId="3670AC21" w14:textId="77777777" w:rsidR="003C2CA9" w:rsidRDefault="003C2CA9"/>
    <w:p w14:paraId="1B882D9B" w14:textId="77777777" w:rsidR="003C2CA9" w:rsidRDefault="003C2C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10E14" w14:paraId="726DA4AA" w14:textId="77777777">
      <w:trPr>
        <w:cantSplit/>
        <w:trHeight w:hRule="exact" w:val="400"/>
      </w:trPr>
      <w:tc>
        <w:tcPr>
          <w:tcW w:w="3402" w:type="dxa"/>
        </w:tcPr>
        <w:p w14:paraId="65C98F8B" w14:textId="77777777" w:rsidR="00710E14" w:rsidRDefault="00710E14">
          <w:pPr>
            <w:pStyle w:val="Referenz"/>
          </w:pPr>
        </w:p>
      </w:tc>
      <w:tc>
        <w:tcPr>
          <w:tcW w:w="5670" w:type="dxa"/>
        </w:tcPr>
        <w:p w14:paraId="0094C41B" w14:textId="77777777" w:rsidR="00710E14" w:rsidRDefault="00E077F5">
          <w:pPr>
            <w:pStyle w:val="Referenz"/>
            <w:jc w:val="right"/>
          </w:pPr>
          <w:r>
            <w:fldChar w:fldCharType="begin"/>
          </w:r>
          <w:r>
            <w:instrText xml:space="preserve"> STYLEREF "Titel-Projektbezeichnung 1" </w:instrText>
          </w:r>
          <w:r>
            <w:fldChar w:fldCharType="separate"/>
          </w:r>
          <w:r w:rsidR="003C2CA9">
            <w:t>Produktkonzept</w:t>
          </w:r>
          <w:r>
            <w:fldChar w:fldCharType="end"/>
          </w:r>
        </w:p>
        <w:p w14:paraId="6633F5E8" w14:textId="77777777" w:rsidR="00710E14" w:rsidRDefault="00E077F5">
          <w:pPr>
            <w:pStyle w:val="Referenz"/>
            <w:jc w:val="right"/>
          </w:pPr>
          <w:r>
            <w:fldChar w:fldCharType="begin"/>
          </w:r>
          <w:r>
            <w:instrText xml:space="preserve"> STYLEREF "Titel-Projektbezeichnung 2" </w:instrText>
          </w:r>
          <w:r>
            <w:fldChar w:fldCharType="separate"/>
          </w:r>
          <w:r w:rsidR="003C2CA9">
            <w:t>Projektname</w:t>
          </w:r>
          <w:r>
            <w:fldChar w:fldCharType="end"/>
          </w:r>
        </w:p>
      </w:tc>
    </w:tr>
  </w:tbl>
  <w:p w14:paraId="7352FBD3" w14:textId="77777777" w:rsidR="00710E14" w:rsidRDefault="00710E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10E14" w:rsidRPr="003C2CA9" w14:paraId="2BF671F6" w14:textId="77777777">
      <w:trPr>
        <w:cantSplit/>
        <w:trHeight w:hRule="exact" w:val="400"/>
      </w:trPr>
      <w:tc>
        <w:tcPr>
          <w:tcW w:w="6804" w:type="dxa"/>
        </w:tcPr>
        <w:p w14:paraId="2D55E76E" w14:textId="55964F5E" w:rsidR="00710E14" w:rsidRPr="003C2CA9" w:rsidRDefault="003C2CA9">
          <w:pPr>
            <w:pStyle w:val="Referenz"/>
            <w:rPr>
              <w:lang w:val="en-GB"/>
            </w:rPr>
          </w:pPr>
          <w:r w:rsidRPr="003C2CA9">
            <w:rPr>
              <w:lang w:val="en-GB"/>
            </w:rPr>
            <w:t>Efe Bora Saglam, Amadeo To</w:t>
          </w:r>
          <w:r>
            <w:rPr>
              <w:lang w:val="en-GB"/>
            </w:rPr>
            <w:t>ma, Abel Solomon</w:t>
          </w:r>
        </w:p>
        <w:p w14:paraId="539C2A19" w14:textId="0A54604B" w:rsidR="00710E14" w:rsidRPr="003C2CA9" w:rsidRDefault="003C2CA9">
          <w:pPr>
            <w:pStyle w:val="Referenz"/>
            <w:rPr>
              <w:lang w:val="en-GB"/>
            </w:rPr>
          </w:pPr>
          <w:r>
            <w:rPr>
              <w:lang w:val="en-GB"/>
            </w:rPr>
            <w:t>StudyFlow</w:t>
          </w:r>
        </w:p>
      </w:tc>
      <w:tc>
        <w:tcPr>
          <w:tcW w:w="2268" w:type="dxa"/>
        </w:tcPr>
        <w:p w14:paraId="2907D155" w14:textId="77777777" w:rsidR="00710E14" w:rsidRPr="003C2CA9" w:rsidRDefault="00710E14">
          <w:pPr>
            <w:pStyle w:val="Referenz"/>
            <w:rPr>
              <w:lang w:val="en-GB"/>
            </w:rPr>
          </w:pPr>
        </w:p>
      </w:tc>
    </w:tr>
  </w:tbl>
  <w:p w14:paraId="287EBA2B" w14:textId="77777777" w:rsidR="00710E14" w:rsidRPr="003C2CA9" w:rsidRDefault="00710E14">
    <w:pPr>
      <w:pStyle w:val="Kopfzeile"/>
      <w:rPr>
        <w:lang w:val="en-GB"/>
      </w:rPr>
    </w:pPr>
  </w:p>
  <w:p w14:paraId="20B8C842" w14:textId="77777777" w:rsidR="00710E14" w:rsidRPr="003C2CA9" w:rsidRDefault="00710E14">
    <w:pPr>
      <w:pStyle w:val="Kopfzeil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10E14" w14:paraId="720CF6C5" w14:textId="77777777">
      <w:trPr>
        <w:cantSplit/>
        <w:trHeight w:hRule="exact" w:val="1814"/>
      </w:trPr>
      <w:tc>
        <w:tcPr>
          <w:tcW w:w="4848" w:type="dxa"/>
          <w:hideMark/>
        </w:tcPr>
        <w:p w14:paraId="0B1117B5" w14:textId="18829AD0" w:rsidR="00710E14" w:rsidRDefault="003C2CA9">
          <w:pPr>
            <w:pStyle w:val="Kopfzeile"/>
          </w:pPr>
          <w:r>
            <w:rPr>
              <w:noProof/>
            </w:rPr>
            <w:drawing>
              <wp:anchor distT="0" distB="0" distL="114300" distR="114300" simplePos="0" relativeHeight="251662336" behindDoc="1" locked="0" layoutInCell="1" allowOverlap="1" wp14:anchorId="6141CD01" wp14:editId="19EF8DB8">
                <wp:simplePos x="0" y="0"/>
                <wp:positionH relativeFrom="column">
                  <wp:posOffset>2540</wp:posOffset>
                </wp:positionH>
                <wp:positionV relativeFrom="paragraph">
                  <wp:posOffset>0</wp:posOffset>
                </wp:positionV>
                <wp:extent cx="1647825" cy="671830"/>
                <wp:effectExtent l="0" t="0" r="0" b="0"/>
                <wp:wrapTight wrapText="bothSides">
                  <wp:wrapPolygon edited="0">
                    <wp:start x="5244" y="1225"/>
                    <wp:lineTo x="2747" y="3675"/>
                    <wp:lineTo x="1249" y="7962"/>
                    <wp:lineTo x="749" y="14699"/>
                    <wp:lineTo x="999" y="18374"/>
                    <wp:lineTo x="2497" y="19599"/>
                    <wp:lineTo x="6742" y="19599"/>
                    <wp:lineTo x="16481" y="16537"/>
                    <wp:lineTo x="16731" y="12250"/>
                    <wp:lineTo x="20976" y="11637"/>
                    <wp:lineTo x="20726" y="7350"/>
                    <wp:lineTo x="6742" y="1225"/>
                    <wp:lineTo x="5244" y="1225"/>
                  </wp:wrapPolygon>
                </wp:wrapTight>
                <wp:docPr id="11253009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71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03" w:type="dxa"/>
        </w:tcPr>
        <w:p w14:paraId="29C74469" w14:textId="0A2E48A5" w:rsidR="00710E14" w:rsidRDefault="003C2CA9">
          <w:pPr>
            <w:pStyle w:val="Kopfzeile"/>
          </w:pPr>
          <w:proofErr w:type="spellStart"/>
          <w:r>
            <w:t>StuyFlow</w:t>
          </w:r>
          <w:proofErr w:type="spellEnd"/>
        </w:p>
        <w:p w14:paraId="5C9838D3" w14:textId="60F3F5EA" w:rsidR="00710E14" w:rsidRDefault="003C2CA9">
          <w:pPr>
            <w:pStyle w:val="KopfzeileFett"/>
          </w:pPr>
          <w:r>
            <w:t xml:space="preserve">Einfach </w:t>
          </w:r>
          <w:proofErr w:type="spellStart"/>
          <w:r>
            <w:t>einfach</w:t>
          </w:r>
          <w:proofErr w:type="spellEnd"/>
        </w:p>
        <w:p w14:paraId="56C8D7D5" w14:textId="77777777" w:rsidR="00710E14" w:rsidRDefault="00710E14">
          <w:pPr>
            <w:pStyle w:val="Kopfzeile"/>
          </w:pPr>
        </w:p>
      </w:tc>
    </w:tr>
  </w:tbl>
  <w:p w14:paraId="7663CF16" w14:textId="77777777" w:rsidR="00710E14" w:rsidRDefault="00710E1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ayout w:type="fixed"/>
      <w:tblCellMar>
        <w:left w:w="0" w:type="dxa"/>
        <w:right w:w="0" w:type="dxa"/>
      </w:tblCellMar>
      <w:tblLook w:val="04A0" w:firstRow="1" w:lastRow="0" w:firstColumn="1" w:lastColumn="0" w:noHBand="0" w:noVBand="1"/>
    </w:tblPr>
    <w:tblGrid>
      <w:gridCol w:w="12900"/>
      <w:gridCol w:w="2268"/>
    </w:tblGrid>
    <w:tr w:rsidR="00710E14" w14:paraId="20057F32" w14:textId="77777777">
      <w:trPr>
        <w:cantSplit/>
        <w:trHeight w:hRule="exact" w:val="400"/>
      </w:trPr>
      <w:tc>
        <w:tcPr>
          <w:tcW w:w="12900" w:type="dxa"/>
          <w:hideMark/>
        </w:tcPr>
        <w:p w14:paraId="342B1A76" w14:textId="27D8C148" w:rsidR="00710E14" w:rsidRDefault="00E077F5">
          <w:pPr>
            <w:pStyle w:val="Referenz"/>
          </w:pPr>
          <w:r>
            <w:fldChar w:fldCharType="begin"/>
          </w:r>
          <w:r>
            <w:instrText xml:space="preserve"> STYLEREF "Titel-Projektbezeichnung 1" </w:instrText>
          </w:r>
          <w:r>
            <w:fldChar w:fldCharType="separate"/>
          </w:r>
          <w:r w:rsidR="00666C8A">
            <w:t>Produktkonzept</w:t>
          </w:r>
          <w:r>
            <w:fldChar w:fldCharType="end"/>
          </w:r>
        </w:p>
        <w:p w14:paraId="74A2EF04" w14:textId="438DE979" w:rsidR="00710E14" w:rsidRDefault="00E077F5">
          <w:pPr>
            <w:pStyle w:val="Referenz"/>
          </w:pPr>
          <w:r>
            <w:fldChar w:fldCharType="begin"/>
          </w:r>
          <w:r>
            <w:instrText xml:space="preserve"> STYLEREF "Titel-Projektbezeichnung 2" </w:instrText>
          </w:r>
          <w:r>
            <w:fldChar w:fldCharType="separate"/>
          </w:r>
          <w:r w:rsidR="00666C8A">
            <w:t>StudyFlow</w:t>
          </w:r>
          <w:r>
            <w:fldChar w:fldCharType="end"/>
          </w:r>
        </w:p>
      </w:tc>
      <w:tc>
        <w:tcPr>
          <w:tcW w:w="2268" w:type="dxa"/>
        </w:tcPr>
        <w:p w14:paraId="29B8579A" w14:textId="77777777" w:rsidR="00710E14" w:rsidRDefault="00710E14">
          <w:pPr>
            <w:pStyle w:val="Referenz"/>
          </w:pPr>
        </w:p>
      </w:tc>
    </w:tr>
  </w:tbl>
  <w:p w14:paraId="0DED6940" w14:textId="77777777" w:rsidR="00710E14" w:rsidRDefault="00710E1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10E14" w14:paraId="05EB84B7" w14:textId="77777777">
      <w:trPr>
        <w:cantSplit/>
        <w:trHeight w:hRule="exact" w:val="400"/>
      </w:trPr>
      <w:tc>
        <w:tcPr>
          <w:tcW w:w="3402" w:type="dxa"/>
        </w:tcPr>
        <w:p w14:paraId="7CC3B732" w14:textId="77777777" w:rsidR="00710E14" w:rsidRDefault="00710E14">
          <w:pPr>
            <w:pStyle w:val="Referenz"/>
          </w:pPr>
        </w:p>
      </w:tc>
      <w:tc>
        <w:tcPr>
          <w:tcW w:w="5670" w:type="dxa"/>
        </w:tcPr>
        <w:p w14:paraId="7B5800EE" w14:textId="77777777" w:rsidR="00710E14" w:rsidRDefault="00E077F5">
          <w:pPr>
            <w:pStyle w:val="Referenz"/>
            <w:jc w:val="right"/>
          </w:pPr>
          <w:r>
            <w:fldChar w:fldCharType="begin"/>
          </w:r>
          <w:r>
            <w:instrText xml:space="preserve"> STYLEREF "Titel-Projektbezeichnung 1" </w:instrText>
          </w:r>
          <w:r>
            <w:fldChar w:fldCharType="separate"/>
          </w:r>
          <w:r w:rsidR="003C2CA9">
            <w:t>Produktkonzept</w:t>
          </w:r>
          <w:r>
            <w:fldChar w:fldCharType="end"/>
          </w:r>
        </w:p>
        <w:p w14:paraId="7A28AFC1" w14:textId="77777777" w:rsidR="00710E14" w:rsidRDefault="00E077F5">
          <w:pPr>
            <w:pStyle w:val="Referenz"/>
            <w:jc w:val="right"/>
          </w:pPr>
          <w:r>
            <w:fldChar w:fldCharType="begin"/>
          </w:r>
          <w:r>
            <w:instrText xml:space="preserve"> STYLEREF "Titel-Projektbezeichnung 2" </w:instrText>
          </w:r>
          <w:r>
            <w:fldChar w:fldCharType="separate"/>
          </w:r>
          <w:r w:rsidR="003C2CA9">
            <w:t>Projektname</w:t>
          </w:r>
          <w:r>
            <w:fldChar w:fldCharType="end"/>
          </w:r>
        </w:p>
      </w:tc>
    </w:tr>
  </w:tbl>
  <w:p w14:paraId="374F0EDD" w14:textId="77777777" w:rsidR="00710E14" w:rsidRDefault="00710E14">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10E14" w14:paraId="1CDBFF14" w14:textId="77777777">
      <w:trPr>
        <w:cantSplit/>
        <w:trHeight w:hRule="exact" w:val="400"/>
      </w:trPr>
      <w:tc>
        <w:tcPr>
          <w:tcW w:w="6804" w:type="dxa"/>
        </w:tcPr>
        <w:p w14:paraId="06BDF8AD" w14:textId="23E6A656" w:rsidR="00710E14" w:rsidRDefault="00E077F5">
          <w:pPr>
            <w:pStyle w:val="Referenz"/>
          </w:pPr>
          <w:r>
            <w:fldChar w:fldCharType="begin"/>
          </w:r>
          <w:r>
            <w:instrText xml:space="preserve"> STYLEREF "Titel-Projektbezeichnung 1" </w:instrText>
          </w:r>
          <w:r>
            <w:fldChar w:fldCharType="separate"/>
          </w:r>
          <w:r w:rsidR="00666C8A">
            <w:t>Produktkonzept</w:t>
          </w:r>
          <w:r>
            <w:fldChar w:fldCharType="end"/>
          </w:r>
        </w:p>
        <w:p w14:paraId="40F9B9AC" w14:textId="16606A59" w:rsidR="00710E14" w:rsidRDefault="00E077F5">
          <w:pPr>
            <w:pStyle w:val="Referenz"/>
          </w:pPr>
          <w:r>
            <w:fldChar w:fldCharType="begin"/>
          </w:r>
          <w:r>
            <w:instrText xml:space="preserve"> STYLEREF "Titel-Projektbezeichnung 2" </w:instrText>
          </w:r>
          <w:r>
            <w:fldChar w:fldCharType="separate"/>
          </w:r>
          <w:r w:rsidR="00666C8A">
            <w:t>StudyFlow</w:t>
          </w:r>
          <w:r>
            <w:fldChar w:fldCharType="end"/>
          </w:r>
        </w:p>
      </w:tc>
      <w:tc>
        <w:tcPr>
          <w:tcW w:w="2268" w:type="dxa"/>
        </w:tcPr>
        <w:p w14:paraId="4754D77F" w14:textId="77777777" w:rsidR="00710E14" w:rsidRDefault="00710E14">
          <w:pPr>
            <w:pStyle w:val="Referenz"/>
          </w:pPr>
        </w:p>
      </w:tc>
    </w:tr>
  </w:tbl>
  <w:p w14:paraId="3ED550DF" w14:textId="77777777" w:rsidR="00710E14" w:rsidRDefault="00710E14">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10E14" w14:paraId="79441852" w14:textId="77777777">
      <w:trPr>
        <w:cantSplit/>
        <w:trHeight w:hRule="exact" w:val="1814"/>
      </w:trPr>
      <w:tc>
        <w:tcPr>
          <w:tcW w:w="4848" w:type="dxa"/>
          <w:hideMark/>
        </w:tcPr>
        <w:p w14:paraId="624665C6" w14:textId="77777777" w:rsidR="00710E14" w:rsidRDefault="00666C8A">
          <w:pPr>
            <w:pStyle w:val="Kopfzeile"/>
          </w:pPr>
          <w:r>
            <w:pict w14:anchorId="312B7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7.5pt">
                <v:imagedata r:id="rId1" o:title=""/>
              </v:shape>
            </w:pict>
          </w:r>
        </w:p>
      </w:tc>
      <w:tc>
        <w:tcPr>
          <w:tcW w:w="5103" w:type="dxa"/>
        </w:tcPr>
        <w:p w14:paraId="41BB43A8" w14:textId="77777777" w:rsidR="00710E14" w:rsidRDefault="00E077F5">
          <w:pPr>
            <w:pStyle w:val="Kopfzeile"/>
          </w:pPr>
          <w:r>
            <w:t>Firma (Zeile 1)</w:t>
          </w:r>
        </w:p>
        <w:p w14:paraId="481F5EFE" w14:textId="77777777" w:rsidR="00710E14" w:rsidRDefault="00E077F5">
          <w:pPr>
            <w:pStyle w:val="KopfzeileFett"/>
          </w:pPr>
          <w:r>
            <w:t>Firma (Zeile 2)</w:t>
          </w:r>
        </w:p>
        <w:p w14:paraId="768C23BE" w14:textId="77777777" w:rsidR="00710E14" w:rsidRDefault="00710E14">
          <w:pPr>
            <w:pStyle w:val="Kopfzeile"/>
          </w:pPr>
        </w:p>
      </w:tc>
    </w:tr>
  </w:tbl>
  <w:p w14:paraId="4465FBFF" w14:textId="77777777" w:rsidR="00710E14" w:rsidRDefault="00710E1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1CB921D2"/>
    <w:multiLevelType w:val="multilevel"/>
    <w:tmpl w:val="66C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8E47E92"/>
    <w:multiLevelType w:val="multilevel"/>
    <w:tmpl w:val="24FE6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066CC0"/>
    <w:multiLevelType w:val="multilevel"/>
    <w:tmpl w:val="B76C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582E3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1183DB6"/>
    <w:multiLevelType w:val="hybridMultilevel"/>
    <w:tmpl w:val="38021AE4"/>
    <w:lvl w:ilvl="0" w:tplc="E5769EDA">
      <w:start w:val="1"/>
      <w:numFmt w:val="decimal"/>
      <w:pStyle w:val="Aufzhlungsnum1nkur"/>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3"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4"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6"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421130E"/>
    <w:multiLevelType w:val="singleLevel"/>
    <w:tmpl w:val="A9DE5EF4"/>
    <w:lvl w:ilvl="0">
      <w:start w:val="1"/>
      <w:numFmt w:val="lowerLetter"/>
      <w:pStyle w:val="Aufzhlungsalpha"/>
      <w:lvlText w:val="%1)"/>
      <w:legacy w:legacy="1" w:legacySpace="0" w:legacyIndent="283"/>
      <w:lvlJc w:val="left"/>
      <w:pPr>
        <w:ind w:left="1276" w:hanging="283"/>
      </w:pPr>
    </w:lvl>
  </w:abstractNum>
  <w:abstractNum w:abstractNumId="28"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BAF31F7"/>
    <w:multiLevelType w:val="hybridMultilevel"/>
    <w:tmpl w:val="15B06FC2"/>
    <w:lvl w:ilvl="0" w:tplc="FA7A9D4A">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595548088">
    <w:abstractNumId w:val="27"/>
  </w:num>
  <w:num w:numId="2" w16cid:durableId="1032026940">
    <w:abstractNumId w:val="1"/>
  </w:num>
  <w:num w:numId="3" w16cid:durableId="956789489">
    <w:abstractNumId w:val="34"/>
  </w:num>
  <w:num w:numId="4" w16cid:durableId="107311251">
    <w:abstractNumId w:val="5"/>
  </w:num>
  <w:num w:numId="5" w16cid:durableId="615645561">
    <w:abstractNumId w:val="22"/>
  </w:num>
  <w:num w:numId="6" w16cid:durableId="1199009729">
    <w:abstractNumId w:val="6"/>
  </w:num>
  <w:num w:numId="7" w16cid:durableId="542908771">
    <w:abstractNumId w:val="31"/>
  </w:num>
  <w:num w:numId="8" w16cid:durableId="101341001">
    <w:abstractNumId w:val="24"/>
  </w:num>
  <w:num w:numId="9" w16cid:durableId="1889802749">
    <w:abstractNumId w:val="33"/>
  </w:num>
  <w:num w:numId="10" w16cid:durableId="111947647">
    <w:abstractNumId w:val="18"/>
  </w:num>
  <w:num w:numId="11" w16cid:durableId="949357198">
    <w:abstractNumId w:val="29"/>
  </w:num>
  <w:num w:numId="12" w16cid:durableId="1267541117">
    <w:abstractNumId w:val="3"/>
  </w:num>
  <w:num w:numId="13" w16cid:durableId="722019554">
    <w:abstractNumId w:val="17"/>
  </w:num>
  <w:num w:numId="14" w16cid:durableId="720717166">
    <w:abstractNumId w:val="21"/>
  </w:num>
  <w:num w:numId="15" w16cid:durableId="1512333141">
    <w:abstractNumId w:val="15"/>
  </w:num>
  <w:num w:numId="16" w16cid:durableId="2060592840">
    <w:abstractNumId w:val="28"/>
  </w:num>
  <w:num w:numId="17" w16cid:durableId="1120494247">
    <w:abstractNumId w:val="13"/>
  </w:num>
  <w:num w:numId="18" w16cid:durableId="763379757">
    <w:abstractNumId w:val="19"/>
  </w:num>
  <w:num w:numId="19" w16cid:durableId="781920577">
    <w:abstractNumId w:val="11"/>
  </w:num>
  <w:num w:numId="20" w16cid:durableId="475606814">
    <w:abstractNumId w:val="23"/>
  </w:num>
  <w:num w:numId="21" w16cid:durableId="1103920550">
    <w:abstractNumId w:val="25"/>
  </w:num>
  <w:num w:numId="22" w16cid:durableId="1204828190">
    <w:abstractNumId w:val="2"/>
  </w:num>
  <w:num w:numId="23" w16cid:durableId="912619710">
    <w:abstractNumId w:val="8"/>
  </w:num>
  <w:num w:numId="24" w16cid:durableId="1003356277">
    <w:abstractNumId w:val="30"/>
  </w:num>
  <w:num w:numId="25" w16cid:durableId="2093771371">
    <w:abstractNumId w:val="14"/>
  </w:num>
  <w:num w:numId="26" w16cid:durableId="688918020">
    <w:abstractNumId w:val="16"/>
  </w:num>
  <w:num w:numId="27" w16cid:durableId="999192441">
    <w:abstractNumId w:val="9"/>
  </w:num>
  <w:num w:numId="28" w16cid:durableId="394864094">
    <w:abstractNumId w:val="20"/>
  </w:num>
  <w:num w:numId="29" w16cid:durableId="7685514">
    <w:abstractNumId w:val="26"/>
  </w:num>
  <w:num w:numId="30" w16cid:durableId="562521798">
    <w:abstractNumId w:val="4"/>
  </w:num>
  <w:num w:numId="31" w16cid:durableId="823859615">
    <w:abstractNumId w:val="0"/>
  </w:num>
  <w:num w:numId="32" w16cid:durableId="1226575405">
    <w:abstractNumId w:val="0"/>
  </w:num>
  <w:num w:numId="33" w16cid:durableId="640574926">
    <w:abstractNumId w:val="0"/>
  </w:num>
  <w:num w:numId="34" w16cid:durableId="538856209">
    <w:abstractNumId w:val="20"/>
  </w:num>
  <w:num w:numId="35" w16cid:durableId="1646933590">
    <w:abstractNumId w:val="20"/>
  </w:num>
  <w:num w:numId="36" w16cid:durableId="2094663235">
    <w:abstractNumId w:val="20"/>
  </w:num>
  <w:num w:numId="37" w16cid:durableId="579143945">
    <w:abstractNumId w:val="20"/>
  </w:num>
  <w:num w:numId="38" w16cid:durableId="1586037696">
    <w:abstractNumId w:val="20"/>
  </w:num>
  <w:num w:numId="39" w16cid:durableId="595023042">
    <w:abstractNumId w:val="20"/>
  </w:num>
  <w:num w:numId="40" w16cid:durableId="51736156">
    <w:abstractNumId w:val="20"/>
  </w:num>
  <w:num w:numId="41" w16cid:durableId="1318992754">
    <w:abstractNumId w:val="0"/>
  </w:num>
  <w:num w:numId="42" w16cid:durableId="992837050">
    <w:abstractNumId w:val="0"/>
  </w:num>
  <w:num w:numId="43" w16cid:durableId="578101126">
    <w:abstractNumId w:val="22"/>
  </w:num>
  <w:num w:numId="44" w16cid:durableId="28578458">
    <w:abstractNumId w:val="22"/>
  </w:num>
  <w:num w:numId="45" w16cid:durableId="56786103">
    <w:abstractNumId w:val="20"/>
  </w:num>
  <w:num w:numId="46" w16cid:durableId="163665554">
    <w:abstractNumId w:val="32"/>
  </w:num>
  <w:num w:numId="47" w16cid:durableId="31735038">
    <w:abstractNumId w:val="12"/>
  </w:num>
  <w:num w:numId="48" w16cid:durableId="39018856">
    <w:abstractNumId w:val="7"/>
  </w:num>
  <w:num w:numId="49" w16cid:durableId="883104710">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A9"/>
    <w:rsid w:val="002271E5"/>
    <w:rsid w:val="003A36FF"/>
    <w:rsid w:val="003C2CA9"/>
    <w:rsid w:val="004D1146"/>
    <w:rsid w:val="00666C8A"/>
    <w:rsid w:val="00710E14"/>
    <w:rsid w:val="00837DE0"/>
    <w:rsid w:val="00A14728"/>
    <w:rsid w:val="00A546A1"/>
    <w:rsid w:val="00A666C0"/>
    <w:rsid w:val="00E077F5"/>
    <w:rsid w:val="00EC485E"/>
    <w:rsid w:val="00F00FD9"/>
    <w:rsid w:val="00F06D2D"/>
    <w:rsid w:val="00F404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98440"/>
  <w15:chartTrackingRefBased/>
  <w15:docId w15:val="{C87D437D-A26F-47C3-9FD5-023C12B2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31"/>
      </w:numPr>
      <w:tabs>
        <w:tab w:val="clear" w:pos="0"/>
        <w:tab w:val="left" w:pos="1701"/>
      </w:tabs>
      <w:spacing w:before="360"/>
      <w:ind w:left="1701" w:hanging="1701"/>
      <w:outlineLvl w:val="7"/>
    </w:pPr>
    <w:rPr>
      <w:rFonts w:eastAsia="PMingLiU"/>
      <w:b/>
      <w:iCs/>
      <w:kern w:val="20"/>
      <w:sz w:val="36"/>
      <w:szCs w:val="36"/>
      <w:lang w:eastAsia="fr-FR"/>
    </w:rPr>
  </w:style>
  <w:style w:type="paragraph" w:styleId="berschrift9">
    <w:name w:val="heading 9"/>
    <w:basedOn w:val="Absatz"/>
    <w:next w:val="Absatz"/>
    <w:link w:val="berschrift9Zchn"/>
    <w:unhideWhenUsed/>
    <w:qFormat/>
    <w:pPr>
      <w:keepNext/>
      <w:numPr>
        <w:ilvl w:val="8"/>
        <w:numId w:val="31"/>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cs="Arial"/>
      <w:sz w:val="24"/>
      <w:szCs w:val="24"/>
      <w:lang w:eastAsia="de-DE"/>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pPr>
      <w:numPr>
        <w:numId w:val="2"/>
      </w:numPr>
      <w:overflowPunct w:val="0"/>
      <w:autoSpaceDE w:val="0"/>
      <w:autoSpaceDN w:val="0"/>
      <w:adjustRightInd w:val="0"/>
      <w:spacing w:before="60"/>
      <w:ind w:left="284"/>
      <w:textAlignment w:val="baseline"/>
    </w:pPr>
    <w:rPr>
      <w:rFonts w:asciiTheme="majorHAnsi" w:eastAsia="Times New Roman" w:hAnsiTheme="majorHAnsi"/>
      <w:sz w:val="24"/>
      <w:szCs w:val="24"/>
    </w:rPr>
  </w:style>
  <w:style w:type="paragraph" w:customStyle="1" w:styleId="Aufzhlungsnum1">
    <w:name w:val="Aufzählungsnum 1"/>
    <w:pPr>
      <w:numPr>
        <w:numId w:val="4"/>
      </w:numPr>
      <w:overflowPunct w:val="0"/>
      <w:autoSpaceDE w:val="0"/>
      <w:autoSpaceDN w:val="0"/>
      <w:adjustRightInd w:val="0"/>
      <w:spacing w:before="160"/>
      <w:ind w:left="284" w:hanging="284"/>
      <w:textAlignment w:val="baseline"/>
    </w:pPr>
    <w:rPr>
      <w:rFonts w:asciiTheme="majorHAnsi" w:eastAsia="Times New Roman" w:hAnsiTheme="majorHAnsi"/>
      <w:sz w:val="24"/>
      <w:szCs w:val="24"/>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pPr>
      <w:spacing w:before="60"/>
      <w:ind w:left="284" w:hanging="284"/>
    </w:pPr>
    <w:rPr>
      <w:rFonts w:ascii="Calibri Light" w:hAnsi="Calibri Light" w:cs="Arial"/>
      <w:sz w:val="24"/>
      <w:szCs w:val="24"/>
      <w:lang w:eastAsia="de-DE"/>
    </w:rPr>
  </w:style>
  <w:style w:type="paragraph" w:customStyle="1" w:styleId="Aufzhlungsalpha">
    <w:name w:val="Aufzählungsalpha"/>
    <w:pPr>
      <w:numPr>
        <w:numId w:val="1"/>
      </w:numPr>
      <w:spacing w:before="120"/>
      <w:ind w:left="284" w:hanging="284"/>
    </w:pPr>
    <w:rPr>
      <w:rFonts w:ascii="Calibri Light" w:hAnsi="Calibri Light" w:cs="Arial"/>
      <w:color w:val="000000"/>
      <w:sz w:val="24"/>
      <w:szCs w:val="24"/>
      <w:lang w:eastAsia="de-DE"/>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pPr>
      <w:numPr>
        <w:numId w:val="5"/>
      </w:numPr>
      <w:spacing w:before="60"/>
      <w:ind w:left="284" w:hanging="284"/>
    </w:pPr>
    <w:rPr>
      <w:rFonts w:ascii="Calibri Light" w:hAnsi="Calibri Light" w:cs="Arial"/>
      <w:i/>
      <w:sz w:val="24"/>
      <w:szCs w:val="24"/>
      <w:lang w:eastAsia="de-DE"/>
    </w:rPr>
  </w:style>
  <w:style w:type="paragraph" w:customStyle="1" w:styleId="AufzhlungsnumTab1nkur">
    <w:name w:val="Aufzählungsnum Tab 1n kur"/>
    <w:pPr>
      <w:numPr>
        <w:numId w:val="46"/>
      </w:numPr>
      <w:spacing w:before="20" w:after="20"/>
      <w:ind w:left="284" w:hanging="284"/>
    </w:pPr>
    <w:rPr>
      <w:rFonts w:ascii="Calibri Light" w:hAnsi="Calibri Light" w:cs="Arial"/>
      <w:i/>
      <w:sz w:val="24"/>
      <w:szCs w:val="24"/>
      <w:lang w:eastAsia="de-DE"/>
    </w:rPr>
  </w:style>
  <w:style w:type="paragraph" w:customStyle="1" w:styleId="Traktandum">
    <w:name w:val="Traktandum"/>
    <w:basedOn w:val="berschrift2"/>
    <w:pPr>
      <w:spacing w:before="20" w:after="20"/>
    </w:pPr>
    <w:rPr>
      <w:b w:val="0"/>
      <w:i/>
      <w:sz w:val="24"/>
      <w:szCs w:val="24"/>
    </w:rPr>
  </w:style>
  <w:style w:type="paragraph" w:styleId="StandardWeb">
    <w:name w:val="Normal (Web)"/>
    <w:basedOn w:val="Standard"/>
    <w:uiPriority w:val="99"/>
    <w:unhideWhenUsed/>
    <w:rsid w:val="00F00FD9"/>
    <w:pPr>
      <w:spacing w:before="100" w:beforeAutospacing="1" w:after="100" w:afterAutospacing="1" w:line="240" w:lineRule="auto"/>
    </w:pPr>
    <w:rPr>
      <w:rFonts w:ascii="Times New Roman" w:eastAsia="Times New Roman" w:hAnsi="Times New Roman"/>
      <w:color w:val="auto"/>
      <w:sz w:val="24"/>
      <w:szCs w:val="24"/>
      <w:lang w:eastAsia="de-CH"/>
    </w:rPr>
  </w:style>
  <w:style w:type="character" w:styleId="Fett">
    <w:name w:val="Strong"/>
    <w:basedOn w:val="Absatz-Standardschriftart"/>
    <w:uiPriority w:val="22"/>
    <w:qFormat/>
    <w:rsid w:val="00F00FD9"/>
    <w:rPr>
      <w:b/>
      <w:bCs/>
    </w:rPr>
  </w:style>
  <w:style w:type="paragraph" w:styleId="Inhaltsverzeichnisberschrift">
    <w:name w:val="TOC Heading"/>
    <w:basedOn w:val="berschrift1"/>
    <w:next w:val="Standard"/>
    <w:uiPriority w:val="39"/>
    <w:unhideWhenUsed/>
    <w:qFormat/>
    <w:rsid w:val="00EC485E"/>
    <w:pPr>
      <w:keepLines/>
      <w:numPr>
        <w:numId w:val="0"/>
      </w:numPr>
      <w:spacing w:before="240" w:line="259" w:lineRule="auto"/>
      <w:outlineLvl w:val="9"/>
    </w:pPr>
    <w:rPr>
      <w:rFonts w:eastAsiaTheme="majorEastAsia" w:cstheme="majorBidi"/>
      <w:b w:val="0"/>
      <w:color w:val="2E74B5" w:themeColor="accent1" w:themeShade="BF"/>
      <w:kern w:val="0"/>
      <w:sz w:val="32"/>
      <w:szCs w:val="32"/>
      <w:lang w:eastAsia="de-CH"/>
    </w:rPr>
  </w:style>
  <w:style w:type="character" w:styleId="Hyperlink">
    <w:name w:val="Hyperlink"/>
    <w:basedOn w:val="Absatz-Standardschriftart"/>
    <w:uiPriority w:val="99"/>
    <w:unhideWhenUsed/>
    <w:rsid w:val="00EC4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8686">
      <w:bodyDiv w:val="1"/>
      <w:marLeft w:val="0"/>
      <w:marRight w:val="0"/>
      <w:marTop w:val="0"/>
      <w:marBottom w:val="0"/>
      <w:divBdr>
        <w:top w:val="none" w:sz="0" w:space="0" w:color="auto"/>
        <w:left w:val="none" w:sz="0" w:space="0" w:color="auto"/>
        <w:bottom w:val="none" w:sz="0" w:space="0" w:color="auto"/>
        <w:right w:val="none" w:sz="0" w:space="0" w:color="auto"/>
      </w:divBdr>
    </w:div>
    <w:div w:id="64300665">
      <w:bodyDiv w:val="1"/>
      <w:marLeft w:val="0"/>
      <w:marRight w:val="0"/>
      <w:marTop w:val="0"/>
      <w:marBottom w:val="0"/>
      <w:divBdr>
        <w:top w:val="none" w:sz="0" w:space="0" w:color="auto"/>
        <w:left w:val="none" w:sz="0" w:space="0" w:color="auto"/>
        <w:bottom w:val="none" w:sz="0" w:space="0" w:color="auto"/>
        <w:right w:val="none" w:sz="0" w:space="0" w:color="auto"/>
      </w:divBdr>
    </w:div>
    <w:div w:id="67851829">
      <w:bodyDiv w:val="1"/>
      <w:marLeft w:val="0"/>
      <w:marRight w:val="0"/>
      <w:marTop w:val="0"/>
      <w:marBottom w:val="0"/>
      <w:divBdr>
        <w:top w:val="none" w:sz="0" w:space="0" w:color="auto"/>
        <w:left w:val="none" w:sz="0" w:space="0" w:color="auto"/>
        <w:bottom w:val="none" w:sz="0" w:space="0" w:color="auto"/>
        <w:right w:val="none" w:sz="0" w:space="0" w:color="auto"/>
      </w:divBdr>
    </w:div>
    <w:div w:id="105121084">
      <w:bodyDiv w:val="1"/>
      <w:marLeft w:val="0"/>
      <w:marRight w:val="0"/>
      <w:marTop w:val="0"/>
      <w:marBottom w:val="0"/>
      <w:divBdr>
        <w:top w:val="none" w:sz="0" w:space="0" w:color="auto"/>
        <w:left w:val="none" w:sz="0" w:space="0" w:color="auto"/>
        <w:bottom w:val="none" w:sz="0" w:space="0" w:color="auto"/>
        <w:right w:val="none" w:sz="0" w:space="0" w:color="auto"/>
      </w:divBdr>
    </w:div>
    <w:div w:id="140125149">
      <w:bodyDiv w:val="1"/>
      <w:marLeft w:val="0"/>
      <w:marRight w:val="0"/>
      <w:marTop w:val="0"/>
      <w:marBottom w:val="0"/>
      <w:divBdr>
        <w:top w:val="none" w:sz="0" w:space="0" w:color="auto"/>
        <w:left w:val="none" w:sz="0" w:space="0" w:color="auto"/>
        <w:bottom w:val="none" w:sz="0" w:space="0" w:color="auto"/>
        <w:right w:val="none" w:sz="0" w:space="0" w:color="auto"/>
      </w:divBdr>
    </w:div>
    <w:div w:id="145782242">
      <w:bodyDiv w:val="1"/>
      <w:marLeft w:val="0"/>
      <w:marRight w:val="0"/>
      <w:marTop w:val="0"/>
      <w:marBottom w:val="0"/>
      <w:divBdr>
        <w:top w:val="none" w:sz="0" w:space="0" w:color="auto"/>
        <w:left w:val="none" w:sz="0" w:space="0" w:color="auto"/>
        <w:bottom w:val="none" w:sz="0" w:space="0" w:color="auto"/>
        <w:right w:val="none" w:sz="0" w:space="0" w:color="auto"/>
      </w:divBdr>
    </w:div>
    <w:div w:id="171335865">
      <w:bodyDiv w:val="1"/>
      <w:marLeft w:val="0"/>
      <w:marRight w:val="0"/>
      <w:marTop w:val="0"/>
      <w:marBottom w:val="0"/>
      <w:divBdr>
        <w:top w:val="none" w:sz="0" w:space="0" w:color="auto"/>
        <w:left w:val="none" w:sz="0" w:space="0" w:color="auto"/>
        <w:bottom w:val="none" w:sz="0" w:space="0" w:color="auto"/>
        <w:right w:val="none" w:sz="0" w:space="0" w:color="auto"/>
      </w:divBdr>
    </w:div>
    <w:div w:id="184447778">
      <w:bodyDiv w:val="1"/>
      <w:marLeft w:val="0"/>
      <w:marRight w:val="0"/>
      <w:marTop w:val="0"/>
      <w:marBottom w:val="0"/>
      <w:divBdr>
        <w:top w:val="none" w:sz="0" w:space="0" w:color="auto"/>
        <w:left w:val="none" w:sz="0" w:space="0" w:color="auto"/>
        <w:bottom w:val="none" w:sz="0" w:space="0" w:color="auto"/>
        <w:right w:val="none" w:sz="0" w:space="0" w:color="auto"/>
      </w:divBdr>
    </w:div>
    <w:div w:id="202597583">
      <w:bodyDiv w:val="1"/>
      <w:marLeft w:val="0"/>
      <w:marRight w:val="0"/>
      <w:marTop w:val="0"/>
      <w:marBottom w:val="0"/>
      <w:divBdr>
        <w:top w:val="none" w:sz="0" w:space="0" w:color="auto"/>
        <w:left w:val="none" w:sz="0" w:space="0" w:color="auto"/>
        <w:bottom w:val="none" w:sz="0" w:space="0" w:color="auto"/>
        <w:right w:val="none" w:sz="0" w:space="0" w:color="auto"/>
      </w:divBdr>
    </w:div>
    <w:div w:id="205066463">
      <w:bodyDiv w:val="1"/>
      <w:marLeft w:val="0"/>
      <w:marRight w:val="0"/>
      <w:marTop w:val="0"/>
      <w:marBottom w:val="0"/>
      <w:divBdr>
        <w:top w:val="none" w:sz="0" w:space="0" w:color="auto"/>
        <w:left w:val="none" w:sz="0" w:space="0" w:color="auto"/>
        <w:bottom w:val="none" w:sz="0" w:space="0" w:color="auto"/>
        <w:right w:val="none" w:sz="0" w:space="0" w:color="auto"/>
      </w:divBdr>
    </w:div>
    <w:div w:id="25967832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406734229">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21667342">
      <w:bodyDiv w:val="1"/>
      <w:marLeft w:val="0"/>
      <w:marRight w:val="0"/>
      <w:marTop w:val="0"/>
      <w:marBottom w:val="0"/>
      <w:divBdr>
        <w:top w:val="none" w:sz="0" w:space="0" w:color="auto"/>
        <w:left w:val="none" w:sz="0" w:space="0" w:color="auto"/>
        <w:bottom w:val="none" w:sz="0" w:space="0" w:color="auto"/>
        <w:right w:val="none" w:sz="0" w:space="0" w:color="auto"/>
      </w:divBdr>
    </w:div>
    <w:div w:id="545989968">
      <w:bodyDiv w:val="1"/>
      <w:marLeft w:val="0"/>
      <w:marRight w:val="0"/>
      <w:marTop w:val="0"/>
      <w:marBottom w:val="0"/>
      <w:divBdr>
        <w:top w:val="none" w:sz="0" w:space="0" w:color="auto"/>
        <w:left w:val="none" w:sz="0" w:space="0" w:color="auto"/>
        <w:bottom w:val="none" w:sz="0" w:space="0" w:color="auto"/>
        <w:right w:val="none" w:sz="0" w:space="0" w:color="auto"/>
      </w:divBdr>
    </w:div>
    <w:div w:id="603929006">
      <w:bodyDiv w:val="1"/>
      <w:marLeft w:val="0"/>
      <w:marRight w:val="0"/>
      <w:marTop w:val="0"/>
      <w:marBottom w:val="0"/>
      <w:divBdr>
        <w:top w:val="none" w:sz="0" w:space="0" w:color="auto"/>
        <w:left w:val="none" w:sz="0" w:space="0" w:color="auto"/>
        <w:bottom w:val="none" w:sz="0" w:space="0" w:color="auto"/>
        <w:right w:val="none" w:sz="0" w:space="0" w:color="auto"/>
      </w:divBdr>
    </w:div>
    <w:div w:id="611283989">
      <w:bodyDiv w:val="1"/>
      <w:marLeft w:val="0"/>
      <w:marRight w:val="0"/>
      <w:marTop w:val="0"/>
      <w:marBottom w:val="0"/>
      <w:divBdr>
        <w:top w:val="none" w:sz="0" w:space="0" w:color="auto"/>
        <w:left w:val="none" w:sz="0" w:space="0" w:color="auto"/>
        <w:bottom w:val="none" w:sz="0" w:space="0" w:color="auto"/>
        <w:right w:val="none" w:sz="0" w:space="0" w:color="auto"/>
      </w:divBdr>
    </w:div>
    <w:div w:id="645210581">
      <w:bodyDiv w:val="1"/>
      <w:marLeft w:val="0"/>
      <w:marRight w:val="0"/>
      <w:marTop w:val="0"/>
      <w:marBottom w:val="0"/>
      <w:divBdr>
        <w:top w:val="none" w:sz="0" w:space="0" w:color="auto"/>
        <w:left w:val="none" w:sz="0" w:space="0" w:color="auto"/>
        <w:bottom w:val="none" w:sz="0" w:space="0" w:color="auto"/>
        <w:right w:val="none" w:sz="0" w:space="0" w:color="auto"/>
      </w:divBdr>
    </w:div>
    <w:div w:id="663900580">
      <w:bodyDiv w:val="1"/>
      <w:marLeft w:val="0"/>
      <w:marRight w:val="0"/>
      <w:marTop w:val="0"/>
      <w:marBottom w:val="0"/>
      <w:divBdr>
        <w:top w:val="none" w:sz="0" w:space="0" w:color="auto"/>
        <w:left w:val="none" w:sz="0" w:space="0" w:color="auto"/>
        <w:bottom w:val="none" w:sz="0" w:space="0" w:color="auto"/>
        <w:right w:val="none" w:sz="0" w:space="0" w:color="auto"/>
      </w:divBdr>
    </w:div>
    <w:div w:id="666982614">
      <w:bodyDiv w:val="1"/>
      <w:marLeft w:val="0"/>
      <w:marRight w:val="0"/>
      <w:marTop w:val="0"/>
      <w:marBottom w:val="0"/>
      <w:divBdr>
        <w:top w:val="none" w:sz="0" w:space="0" w:color="auto"/>
        <w:left w:val="none" w:sz="0" w:space="0" w:color="auto"/>
        <w:bottom w:val="none" w:sz="0" w:space="0" w:color="auto"/>
        <w:right w:val="none" w:sz="0" w:space="0" w:color="auto"/>
      </w:divBdr>
    </w:div>
    <w:div w:id="697244558">
      <w:bodyDiv w:val="1"/>
      <w:marLeft w:val="0"/>
      <w:marRight w:val="0"/>
      <w:marTop w:val="0"/>
      <w:marBottom w:val="0"/>
      <w:divBdr>
        <w:top w:val="none" w:sz="0" w:space="0" w:color="auto"/>
        <w:left w:val="none" w:sz="0" w:space="0" w:color="auto"/>
        <w:bottom w:val="none" w:sz="0" w:space="0" w:color="auto"/>
        <w:right w:val="none" w:sz="0" w:space="0" w:color="auto"/>
      </w:divBdr>
    </w:div>
    <w:div w:id="707680191">
      <w:bodyDiv w:val="1"/>
      <w:marLeft w:val="0"/>
      <w:marRight w:val="0"/>
      <w:marTop w:val="0"/>
      <w:marBottom w:val="0"/>
      <w:divBdr>
        <w:top w:val="none" w:sz="0" w:space="0" w:color="auto"/>
        <w:left w:val="none" w:sz="0" w:space="0" w:color="auto"/>
        <w:bottom w:val="none" w:sz="0" w:space="0" w:color="auto"/>
        <w:right w:val="none" w:sz="0" w:space="0" w:color="auto"/>
      </w:divBdr>
    </w:div>
    <w:div w:id="732387831">
      <w:bodyDiv w:val="1"/>
      <w:marLeft w:val="0"/>
      <w:marRight w:val="0"/>
      <w:marTop w:val="0"/>
      <w:marBottom w:val="0"/>
      <w:divBdr>
        <w:top w:val="none" w:sz="0" w:space="0" w:color="auto"/>
        <w:left w:val="none" w:sz="0" w:space="0" w:color="auto"/>
        <w:bottom w:val="none" w:sz="0" w:space="0" w:color="auto"/>
        <w:right w:val="none" w:sz="0" w:space="0" w:color="auto"/>
      </w:divBdr>
    </w:div>
    <w:div w:id="739786724">
      <w:bodyDiv w:val="1"/>
      <w:marLeft w:val="0"/>
      <w:marRight w:val="0"/>
      <w:marTop w:val="0"/>
      <w:marBottom w:val="0"/>
      <w:divBdr>
        <w:top w:val="none" w:sz="0" w:space="0" w:color="auto"/>
        <w:left w:val="none" w:sz="0" w:space="0" w:color="auto"/>
        <w:bottom w:val="none" w:sz="0" w:space="0" w:color="auto"/>
        <w:right w:val="none" w:sz="0" w:space="0" w:color="auto"/>
      </w:divBdr>
    </w:div>
    <w:div w:id="742727211">
      <w:bodyDiv w:val="1"/>
      <w:marLeft w:val="0"/>
      <w:marRight w:val="0"/>
      <w:marTop w:val="0"/>
      <w:marBottom w:val="0"/>
      <w:divBdr>
        <w:top w:val="none" w:sz="0" w:space="0" w:color="auto"/>
        <w:left w:val="none" w:sz="0" w:space="0" w:color="auto"/>
        <w:bottom w:val="none" w:sz="0" w:space="0" w:color="auto"/>
        <w:right w:val="none" w:sz="0" w:space="0" w:color="auto"/>
      </w:divBdr>
    </w:div>
    <w:div w:id="748967088">
      <w:bodyDiv w:val="1"/>
      <w:marLeft w:val="0"/>
      <w:marRight w:val="0"/>
      <w:marTop w:val="0"/>
      <w:marBottom w:val="0"/>
      <w:divBdr>
        <w:top w:val="none" w:sz="0" w:space="0" w:color="auto"/>
        <w:left w:val="none" w:sz="0" w:space="0" w:color="auto"/>
        <w:bottom w:val="none" w:sz="0" w:space="0" w:color="auto"/>
        <w:right w:val="none" w:sz="0" w:space="0" w:color="auto"/>
      </w:divBdr>
    </w:div>
    <w:div w:id="766510231">
      <w:bodyDiv w:val="1"/>
      <w:marLeft w:val="0"/>
      <w:marRight w:val="0"/>
      <w:marTop w:val="0"/>
      <w:marBottom w:val="0"/>
      <w:divBdr>
        <w:top w:val="none" w:sz="0" w:space="0" w:color="auto"/>
        <w:left w:val="none" w:sz="0" w:space="0" w:color="auto"/>
        <w:bottom w:val="none" w:sz="0" w:space="0" w:color="auto"/>
        <w:right w:val="none" w:sz="0" w:space="0" w:color="auto"/>
      </w:divBdr>
    </w:div>
    <w:div w:id="865290146">
      <w:bodyDiv w:val="1"/>
      <w:marLeft w:val="0"/>
      <w:marRight w:val="0"/>
      <w:marTop w:val="0"/>
      <w:marBottom w:val="0"/>
      <w:divBdr>
        <w:top w:val="none" w:sz="0" w:space="0" w:color="auto"/>
        <w:left w:val="none" w:sz="0" w:space="0" w:color="auto"/>
        <w:bottom w:val="none" w:sz="0" w:space="0" w:color="auto"/>
        <w:right w:val="none" w:sz="0" w:space="0" w:color="auto"/>
      </w:divBdr>
    </w:div>
    <w:div w:id="885530593">
      <w:bodyDiv w:val="1"/>
      <w:marLeft w:val="0"/>
      <w:marRight w:val="0"/>
      <w:marTop w:val="0"/>
      <w:marBottom w:val="0"/>
      <w:divBdr>
        <w:top w:val="none" w:sz="0" w:space="0" w:color="auto"/>
        <w:left w:val="none" w:sz="0" w:space="0" w:color="auto"/>
        <w:bottom w:val="none" w:sz="0" w:space="0" w:color="auto"/>
        <w:right w:val="none" w:sz="0" w:space="0" w:color="auto"/>
      </w:divBdr>
    </w:div>
    <w:div w:id="924876147">
      <w:bodyDiv w:val="1"/>
      <w:marLeft w:val="0"/>
      <w:marRight w:val="0"/>
      <w:marTop w:val="0"/>
      <w:marBottom w:val="0"/>
      <w:divBdr>
        <w:top w:val="none" w:sz="0" w:space="0" w:color="auto"/>
        <w:left w:val="none" w:sz="0" w:space="0" w:color="auto"/>
        <w:bottom w:val="none" w:sz="0" w:space="0" w:color="auto"/>
        <w:right w:val="none" w:sz="0" w:space="0" w:color="auto"/>
      </w:divBdr>
    </w:div>
    <w:div w:id="931622292">
      <w:bodyDiv w:val="1"/>
      <w:marLeft w:val="0"/>
      <w:marRight w:val="0"/>
      <w:marTop w:val="0"/>
      <w:marBottom w:val="0"/>
      <w:divBdr>
        <w:top w:val="none" w:sz="0" w:space="0" w:color="auto"/>
        <w:left w:val="none" w:sz="0" w:space="0" w:color="auto"/>
        <w:bottom w:val="none" w:sz="0" w:space="0" w:color="auto"/>
        <w:right w:val="none" w:sz="0" w:space="0" w:color="auto"/>
      </w:divBdr>
    </w:div>
    <w:div w:id="945382637">
      <w:bodyDiv w:val="1"/>
      <w:marLeft w:val="0"/>
      <w:marRight w:val="0"/>
      <w:marTop w:val="0"/>
      <w:marBottom w:val="0"/>
      <w:divBdr>
        <w:top w:val="none" w:sz="0" w:space="0" w:color="auto"/>
        <w:left w:val="none" w:sz="0" w:space="0" w:color="auto"/>
        <w:bottom w:val="none" w:sz="0" w:space="0" w:color="auto"/>
        <w:right w:val="none" w:sz="0" w:space="0" w:color="auto"/>
      </w:divBdr>
    </w:div>
    <w:div w:id="946932626">
      <w:bodyDiv w:val="1"/>
      <w:marLeft w:val="0"/>
      <w:marRight w:val="0"/>
      <w:marTop w:val="0"/>
      <w:marBottom w:val="0"/>
      <w:divBdr>
        <w:top w:val="none" w:sz="0" w:space="0" w:color="auto"/>
        <w:left w:val="none" w:sz="0" w:space="0" w:color="auto"/>
        <w:bottom w:val="none" w:sz="0" w:space="0" w:color="auto"/>
        <w:right w:val="none" w:sz="0" w:space="0" w:color="auto"/>
      </w:divBdr>
    </w:div>
    <w:div w:id="960961904">
      <w:bodyDiv w:val="1"/>
      <w:marLeft w:val="0"/>
      <w:marRight w:val="0"/>
      <w:marTop w:val="0"/>
      <w:marBottom w:val="0"/>
      <w:divBdr>
        <w:top w:val="none" w:sz="0" w:space="0" w:color="auto"/>
        <w:left w:val="none" w:sz="0" w:space="0" w:color="auto"/>
        <w:bottom w:val="none" w:sz="0" w:space="0" w:color="auto"/>
        <w:right w:val="none" w:sz="0" w:space="0" w:color="auto"/>
      </w:divBdr>
    </w:div>
    <w:div w:id="970012062">
      <w:bodyDiv w:val="1"/>
      <w:marLeft w:val="0"/>
      <w:marRight w:val="0"/>
      <w:marTop w:val="0"/>
      <w:marBottom w:val="0"/>
      <w:divBdr>
        <w:top w:val="none" w:sz="0" w:space="0" w:color="auto"/>
        <w:left w:val="none" w:sz="0" w:space="0" w:color="auto"/>
        <w:bottom w:val="none" w:sz="0" w:space="0" w:color="auto"/>
        <w:right w:val="none" w:sz="0" w:space="0" w:color="auto"/>
      </w:divBdr>
    </w:div>
    <w:div w:id="978536158">
      <w:bodyDiv w:val="1"/>
      <w:marLeft w:val="0"/>
      <w:marRight w:val="0"/>
      <w:marTop w:val="0"/>
      <w:marBottom w:val="0"/>
      <w:divBdr>
        <w:top w:val="none" w:sz="0" w:space="0" w:color="auto"/>
        <w:left w:val="none" w:sz="0" w:space="0" w:color="auto"/>
        <w:bottom w:val="none" w:sz="0" w:space="0" w:color="auto"/>
        <w:right w:val="none" w:sz="0" w:space="0" w:color="auto"/>
      </w:divBdr>
    </w:div>
    <w:div w:id="1056775829">
      <w:bodyDiv w:val="1"/>
      <w:marLeft w:val="0"/>
      <w:marRight w:val="0"/>
      <w:marTop w:val="0"/>
      <w:marBottom w:val="0"/>
      <w:divBdr>
        <w:top w:val="none" w:sz="0" w:space="0" w:color="auto"/>
        <w:left w:val="none" w:sz="0" w:space="0" w:color="auto"/>
        <w:bottom w:val="none" w:sz="0" w:space="0" w:color="auto"/>
        <w:right w:val="none" w:sz="0" w:space="0" w:color="auto"/>
      </w:divBdr>
    </w:div>
    <w:div w:id="1060326060">
      <w:bodyDiv w:val="1"/>
      <w:marLeft w:val="0"/>
      <w:marRight w:val="0"/>
      <w:marTop w:val="0"/>
      <w:marBottom w:val="0"/>
      <w:divBdr>
        <w:top w:val="none" w:sz="0" w:space="0" w:color="auto"/>
        <w:left w:val="none" w:sz="0" w:space="0" w:color="auto"/>
        <w:bottom w:val="none" w:sz="0" w:space="0" w:color="auto"/>
        <w:right w:val="none" w:sz="0" w:space="0" w:color="auto"/>
      </w:divBdr>
    </w:div>
    <w:div w:id="1067651895">
      <w:bodyDiv w:val="1"/>
      <w:marLeft w:val="0"/>
      <w:marRight w:val="0"/>
      <w:marTop w:val="0"/>
      <w:marBottom w:val="0"/>
      <w:divBdr>
        <w:top w:val="none" w:sz="0" w:space="0" w:color="auto"/>
        <w:left w:val="none" w:sz="0" w:space="0" w:color="auto"/>
        <w:bottom w:val="none" w:sz="0" w:space="0" w:color="auto"/>
        <w:right w:val="none" w:sz="0" w:space="0" w:color="auto"/>
      </w:divBdr>
    </w:div>
    <w:div w:id="1093628800">
      <w:bodyDiv w:val="1"/>
      <w:marLeft w:val="0"/>
      <w:marRight w:val="0"/>
      <w:marTop w:val="0"/>
      <w:marBottom w:val="0"/>
      <w:divBdr>
        <w:top w:val="none" w:sz="0" w:space="0" w:color="auto"/>
        <w:left w:val="none" w:sz="0" w:space="0" w:color="auto"/>
        <w:bottom w:val="none" w:sz="0" w:space="0" w:color="auto"/>
        <w:right w:val="none" w:sz="0" w:space="0" w:color="auto"/>
      </w:divBdr>
    </w:div>
    <w:div w:id="1111821458">
      <w:bodyDiv w:val="1"/>
      <w:marLeft w:val="0"/>
      <w:marRight w:val="0"/>
      <w:marTop w:val="0"/>
      <w:marBottom w:val="0"/>
      <w:divBdr>
        <w:top w:val="none" w:sz="0" w:space="0" w:color="auto"/>
        <w:left w:val="none" w:sz="0" w:space="0" w:color="auto"/>
        <w:bottom w:val="none" w:sz="0" w:space="0" w:color="auto"/>
        <w:right w:val="none" w:sz="0" w:space="0" w:color="auto"/>
      </w:divBdr>
    </w:div>
    <w:div w:id="1232807268">
      <w:bodyDiv w:val="1"/>
      <w:marLeft w:val="0"/>
      <w:marRight w:val="0"/>
      <w:marTop w:val="0"/>
      <w:marBottom w:val="0"/>
      <w:divBdr>
        <w:top w:val="none" w:sz="0" w:space="0" w:color="auto"/>
        <w:left w:val="none" w:sz="0" w:space="0" w:color="auto"/>
        <w:bottom w:val="none" w:sz="0" w:space="0" w:color="auto"/>
        <w:right w:val="none" w:sz="0" w:space="0" w:color="auto"/>
      </w:divBdr>
    </w:div>
    <w:div w:id="1248997556">
      <w:bodyDiv w:val="1"/>
      <w:marLeft w:val="0"/>
      <w:marRight w:val="0"/>
      <w:marTop w:val="0"/>
      <w:marBottom w:val="0"/>
      <w:divBdr>
        <w:top w:val="none" w:sz="0" w:space="0" w:color="auto"/>
        <w:left w:val="none" w:sz="0" w:space="0" w:color="auto"/>
        <w:bottom w:val="none" w:sz="0" w:space="0" w:color="auto"/>
        <w:right w:val="none" w:sz="0" w:space="0" w:color="auto"/>
      </w:divBdr>
    </w:div>
    <w:div w:id="1251424667">
      <w:bodyDiv w:val="1"/>
      <w:marLeft w:val="0"/>
      <w:marRight w:val="0"/>
      <w:marTop w:val="0"/>
      <w:marBottom w:val="0"/>
      <w:divBdr>
        <w:top w:val="none" w:sz="0" w:space="0" w:color="auto"/>
        <w:left w:val="none" w:sz="0" w:space="0" w:color="auto"/>
        <w:bottom w:val="none" w:sz="0" w:space="0" w:color="auto"/>
        <w:right w:val="none" w:sz="0" w:space="0" w:color="auto"/>
      </w:divBdr>
    </w:div>
    <w:div w:id="1263875392">
      <w:bodyDiv w:val="1"/>
      <w:marLeft w:val="0"/>
      <w:marRight w:val="0"/>
      <w:marTop w:val="0"/>
      <w:marBottom w:val="0"/>
      <w:divBdr>
        <w:top w:val="none" w:sz="0" w:space="0" w:color="auto"/>
        <w:left w:val="none" w:sz="0" w:space="0" w:color="auto"/>
        <w:bottom w:val="none" w:sz="0" w:space="0" w:color="auto"/>
        <w:right w:val="none" w:sz="0" w:space="0" w:color="auto"/>
      </w:divBdr>
    </w:div>
    <w:div w:id="1269892246">
      <w:bodyDiv w:val="1"/>
      <w:marLeft w:val="0"/>
      <w:marRight w:val="0"/>
      <w:marTop w:val="0"/>
      <w:marBottom w:val="0"/>
      <w:divBdr>
        <w:top w:val="none" w:sz="0" w:space="0" w:color="auto"/>
        <w:left w:val="none" w:sz="0" w:space="0" w:color="auto"/>
        <w:bottom w:val="none" w:sz="0" w:space="0" w:color="auto"/>
        <w:right w:val="none" w:sz="0" w:space="0" w:color="auto"/>
      </w:divBdr>
    </w:div>
    <w:div w:id="1323656115">
      <w:bodyDiv w:val="1"/>
      <w:marLeft w:val="0"/>
      <w:marRight w:val="0"/>
      <w:marTop w:val="0"/>
      <w:marBottom w:val="0"/>
      <w:divBdr>
        <w:top w:val="none" w:sz="0" w:space="0" w:color="auto"/>
        <w:left w:val="none" w:sz="0" w:space="0" w:color="auto"/>
        <w:bottom w:val="none" w:sz="0" w:space="0" w:color="auto"/>
        <w:right w:val="none" w:sz="0" w:space="0" w:color="auto"/>
      </w:divBdr>
    </w:div>
    <w:div w:id="1364407953">
      <w:bodyDiv w:val="1"/>
      <w:marLeft w:val="0"/>
      <w:marRight w:val="0"/>
      <w:marTop w:val="0"/>
      <w:marBottom w:val="0"/>
      <w:divBdr>
        <w:top w:val="none" w:sz="0" w:space="0" w:color="auto"/>
        <w:left w:val="none" w:sz="0" w:space="0" w:color="auto"/>
        <w:bottom w:val="none" w:sz="0" w:space="0" w:color="auto"/>
        <w:right w:val="none" w:sz="0" w:space="0" w:color="auto"/>
      </w:divBdr>
    </w:div>
    <w:div w:id="1414547248">
      <w:bodyDiv w:val="1"/>
      <w:marLeft w:val="0"/>
      <w:marRight w:val="0"/>
      <w:marTop w:val="0"/>
      <w:marBottom w:val="0"/>
      <w:divBdr>
        <w:top w:val="none" w:sz="0" w:space="0" w:color="auto"/>
        <w:left w:val="none" w:sz="0" w:space="0" w:color="auto"/>
        <w:bottom w:val="none" w:sz="0" w:space="0" w:color="auto"/>
        <w:right w:val="none" w:sz="0" w:space="0" w:color="auto"/>
      </w:divBdr>
    </w:div>
    <w:div w:id="1432318078">
      <w:bodyDiv w:val="1"/>
      <w:marLeft w:val="0"/>
      <w:marRight w:val="0"/>
      <w:marTop w:val="0"/>
      <w:marBottom w:val="0"/>
      <w:divBdr>
        <w:top w:val="none" w:sz="0" w:space="0" w:color="auto"/>
        <w:left w:val="none" w:sz="0" w:space="0" w:color="auto"/>
        <w:bottom w:val="none" w:sz="0" w:space="0" w:color="auto"/>
        <w:right w:val="none" w:sz="0" w:space="0" w:color="auto"/>
      </w:divBdr>
    </w:div>
    <w:div w:id="1432511975">
      <w:bodyDiv w:val="1"/>
      <w:marLeft w:val="0"/>
      <w:marRight w:val="0"/>
      <w:marTop w:val="0"/>
      <w:marBottom w:val="0"/>
      <w:divBdr>
        <w:top w:val="none" w:sz="0" w:space="0" w:color="auto"/>
        <w:left w:val="none" w:sz="0" w:space="0" w:color="auto"/>
        <w:bottom w:val="none" w:sz="0" w:space="0" w:color="auto"/>
        <w:right w:val="none" w:sz="0" w:space="0" w:color="auto"/>
      </w:divBdr>
    </w:div>
    <w:div w:id="1441219521">
      <w:bodyDiv w:val="1"/>
      <w:marLeft w:val="0"/>
      <w:marRight w:val="0"/>
      <w:marTop w:val="0"/>
      <w:marBottom w:val="0"/>
      <w:divBdr>
        <w:top w:val="none" w:sz="0" w:space="0" w:color="auto"/>
        <w:left w:val="none" w:sz="0" w:space="0" w:color="auto"/>
        <w:bottom w:val="none" w:sz="0" w:space="0" w:color="auto"/>
        <w:right w:val="none" w:sz="0" w:space="0" w:color="auto"/>
      </w:divBdr>
    </w:div>
    <w:div w:id="1453985238">
      <w:bodyDiv w:val="1"/>
      <w:marLeft w:val="0"/>
      <w:marRight w:val="0"/>
      <w:marTop w:val="0"/>
      <w:marBottom w:val="0"/>
      <w:divBdr>
        <w:top w:val="none" w:sz="0" w:space="0" w:color="auto"/>
        <w:left w:val="none" w:sz="0" w:space="0" w:color="auto"/>
        <w:bottom w:val="none" w:sz="0" w:space="0" w:color="auto"/>
        <w:right w:val="none" w:sz="0" w:space="0" w:color="auto"/>
      </w:divBdr>
    </w:div>
    <w:div w:id="1454011014">
      <w:bodyDiv w:val="1"/>
      <w:marLeft w:val="0"/>
      <w:marRight w:val="0"/>
      <w:marTop w:val="0"/>
      <w:marBottom w:val="0"/>
      <w:divBdr>
        <w:top w:val="none" w:sz="0" w:space="0" w:color="auto"/>
        <w:left w:val="none" w:sz="0" w:space="0" w:color="auto"/>
        <w:bottom w:val="none" w:sz="0" w:space="0" w:color="auto"/>
        <w:right w:val="none" w:sz="0" w:space="0" w:color="auto"/>
      </w:divBdr>
    </w:div>
    <w:div w:id="1454208700">
      <w:bodyDiv w:val="1"/>
      <w:marLeft w:val="0"/>
      <w:marRight w:val="0"/>
      <w:marTop w:val="0"/>
      <w:marBottom w:val="0"/>
      <w:divBdr>
        <w:top w:val="none" w:sz="0" w:space="0" w:color="auto"/>
        <w:left w:val="none" w:sz="0" w:space="0" w:color="auto"/>
        <w:bottom w:val="none" w:sz="0" w:space="0" w:color="auto"/>
        <w:right w:val="none" w:sz="0" w:space="0" w:color="auto"/>
      </w:divBdr>
    </w:div>
    <w:div w:id="1562986898">
      <w:bodyDiv w:val="1"/>
      <w:marLeft w:val="0"/>
      <w:marRight w:val="0"/>
      <w:marTop w:val="0"/>
      <w:marBottom w:val="0"/>
      <w:divBdr>
        <w:top w:val="none" w:sz="0" w:space="0" w:color="auto"/>
        <w:left w:val="none" w:sz="0" w:space="0" w:color="auto"/>
        <w:bottom w:val="none" w:sz="0" w:space="0" w:color="auto"/>
        <w:right w:val="none" w:sz="0" w:space="0" w:color="auto"/>
      </w:divBdr>
    </w:div>
    <w:div w:id="1610308762">
      <w:bodyDiv w:val="1"/>
      <w:marLeft w:val="0"/>
      <w:marRight w:val="0"/>
      <w:marTop w:val="0"/>
      <w:marBottom w:val="0"/>
      <w:divBdr>
        <w:top w:val="none" w:sz="0" w:space="0" w:color="auto"/>
        <w:left w:val="none" w:sz="0" w:space="0" w:color="auto"/>
        <w:bottom w:val="none" w:sz="0" w:space="0" w:color="auto"/>
        <w:right w:val="none" w:sz="0" w:space="0" w:color="auto"/>
      </w:divBdr>
    </w:div>
    <w:div w:id="1633169246">
      <w:bodyDiv w:val="1"/>
      <w:marLeft w:val="0"/>
      <w:marRight w:val="0"/>
      <w:marTop w:val="0"/>
      <w:marBottom w:val="0"/>
      <w:divBdr>
        <w:top w:val="none" w:sz="0" w:space="0" w:color="auto"/>
        <w:left w:val="none" w:sz="0" w:space="0" w:color="auto"/>
        <w:bottom w:val="none" w:sz="0" w:space="0" w:color="auto"/>
        <w:right w:val="none" w:sz="0" w:space="0" w:color="auto"/>
      </w:divBdr>
    </w:div>
    <w:div w:id="1640264137">
      <w:bodyDiv w:val="1"/>
      <w:marLeft w:val="0"/>
      <w:marRight w:val="0"/>
      <w:marTop w:val="0"/>
      <w:marBottom w:val="0"/>
      <w:divBdr>
        <w:top w:val="none" w:sz="0" w:space="0" w:color="auto"/>
        <w:left w:val="none" w:sz="0" w:space="0" w:color="auto"/>
        <w:bottom w:val="none" w:sz="0" w:space="0" w:color="auto"/>
        <w:right w:val="none" w:sz="0" w:space="0" w:color="auto"/>
      </w:divBdr>
    </w:div>
    <w:div w:id="1718309144">
      <w:bodyDiv w:val="1"/>
      <w:marLeft w:val="0"/>
      <w:marRight w:val="0"/>
      <w:marTop w:val="0"/>
      <w:marBottom w:val="0"/>
      <w:divBdr>
        <w:top w:val="none" w:sz="0" w:space="0" w:color="auto"/>
        <w:left w:val="none" w:sz="0" w:space="0" w:color="auto"/>
        <w:bottom w:val="none" w:sz="0" w:space="0" w:color="auto"/>
        <w:right w:val="none" w:sz="0" w:space="0" w:color="auto"/>
      </w:divBdr>
    </w:div>
    <w:div w:id="1747337423">
      <w:bodyDiv w:val="1"/>
      <w:marLeft w:val="0"/>
      <w:marRight w:val="0"/>
      <w:marTop w:val="0"/>
      <w:marBottom w:val="0"/>
      <w:divBdr>
        <w:top w:val="none" w:sz="0" w:space="0" w:color="auto"/>
        <w:left w:val="none" w:sz="0" w:space="0" w:color="auto"/>
        <w:bottom w:val="none" w:sz="0" w:space="0" w:color="auto"/>
        <w:right w:val="none" w:sz="0" w:space="0" w:color="auto"/>
      </w:divBdr>
    </w:div>
    <w:div w:id="1749306231">
      <w:bodyDiv w:val="1"/>
      <w:marLeft w:val="0"/>
      <w:marRight w:val="0"/>
      <w:marTop w:val="0"/>
      <w:marBottom w:val="0"/>
      <w:divBdr>
        <w:top w:val="none" w:sz="0" w:space="0" w:color="auto"/>
        <w:left w:val="none" w:sz="0" w:space="0" w:color="auto"/>
        <w:bottom w:val="none" w:sz="0" w:space="0" w:color="auto"/>
        <w:right w:val="none" w:sz="0" w:space="0" w:color="auto"/>
      </w:divBdr>
    </w:div>
    <w:div w:id="1771897485">
      <w:bodyDiv w:val="1"/>
      <w:marLeft w:val="0"/>
      <w:marRight w:val="0"/>
      <w:marTop w:val="0"/>
      <w:marBottom w:val="0"/>
      <w:divBdr>
        <w:top w:val="none" w:sz="0" w:space="0" w:color="auto"/>
        <w:left w:val="none" w:sz="0" w:space="0" w:color="auto"/>
        <w:bottom w:val="none" w:sz="0" w:space="0" w:color="auto"/>
        <w:right w:val="none" w:sz="0" w:space="0" w:color="auto"/>
      </w:divBdr>
    </w:div>
    <w:div w:id="1786118291">
      <w:bodyDiv w:val="1"/>
      <w:marLeft w:val="0"/>
      <w:marRight w:val="0"/>
      <w:marTop w:val="0"/>
      <w:marBottom w:val="0"/>
      <w:divBdr>
        <w:top w:val="none" w:sz="0" w:space="0" w:color="auto"/>
        <w:left w:val="none" w:sz="0" w:space="0" w:color="auto"/>
        <w:bottom w:val="none" w:sz="0" w:space="0" w:color="auto"/>
        <w:right w:val="none" w:sz="0" w:space="0" w:color="auto"/>
      </w:divBdr>
    </w:div>
    <w:div w:id="1788693367">
      <w:bodyDiv w:val="1"/>
      <w:marLeft w:val="0"/>
      <w:marRight w:val="0"/>
      <w:marTop w:val="0"/>
      <w:marBottom w:val="0"/>
      <w:divBdr>
        <w:top w:val="none" w:sz="0" w:space="0" w:color="auto"/>
        <w:left w:val="none" w:sz="0" w:space="0" w:color="auto"/>
        <w:bottom w:val="none" w:sz="0" w:space="0" w:color="auto"/>
        <w:right w:val="none" w:sz="0" w:space="0" w:color="auto"/>
      </w:divBdr>
    </w:div>
    <w:div w:id="1800107930">
      <w:bodyDiv w:val="1"/>
      <w:marLeft w:val="0"/>
      <w:marRight w:val="0"/>
      <w:marTop w:val="0"/>
      <w:marBottom w:val="0"/>
      <w:divBdr>
        <w:top w:val="none" w:sz="0" w:space="0" w:color="auto"/>
        <w:left w:val="none" w:sz="0" w:space="0" w:color="auto"/>
        <w:bottom w:val="none" w:sz="0" w:space="0" w:color="auto"/>
        <w:right w:val="none" w:sz="0" w:space="0" w:color="auto"/>
      </w:divBdr>
    </w:div>
    <w:div w:id="1800952759">
      <w:bodyDiv w:val="1"/>
      <w:marLeft w:val="0"/>
      <w:marRight w:val="0"/>
      <w:marTop w:val="0"/>
      <w:marBottom w:val="0"/>
      <w:divBdr>
        <w:top w:val="none" w:sz="0" w:space="0" w:color="auto"/>
        <w:left w:val="none" w:sz="0" w:space="0" w:color="auto"/>
        <w:bottom w:val="none" w:sz="0" w:space="0" w:color="auto"/>
        <w:right w:val="none" w:sz="0" w:space="0" w:color="auto"/>
      </w:divBdr>
    </w:div>
    <w:div w:id="1853572611">
      <w:bodyDiv w:val="1"/>
      <w:marLeft w:val="0"/>
      <w:marRight w:val="0"/>
      <w:marTop w:val="0"/>
      <w:marBottom w:val="0"/>
      <w:divBdr>
        <w:top w:val="none" w:sz="0" w:space="0" w:color="auto"/>
        <w:left w:val="none" w:sz="0" w:space="0" w:color="auto"/>
        <w:bottom w:val="none" w:sz="0" w:space="0" w:color="auto"/>
        <w:right w:val="none" w:sz="0" w:space="0" w:color="auto"/>
      </w:divBdr>
    </w:div>
    <w:div w:id="1882159589">
      <w:bodyDiv w:val="1"/>
      <w:marLeft w:val="0"/>
      <w:marRight w:val="0"/>
      <w:marTop w:val="0"/>
      <w:marBottom w:val="0"/>
      <w:divBdr>
        <w:top w:val="none" w:sz="0" w:space="0" w:color="auto"/>
        <w:left w:val="none" w:sz="0" w:space="0" w:color="auto"/>
        <w:bottom w:val="none" w:sz="0" w:space="0" w:color="auto"/>
        <w:right w:val="none" w:sz="0" w:space="0" w:color="auto"/>
      </w:divBdr>
    </w:div>
    <w:div w:id="1883051448">
      <w:bodyDiv w:val="1"/>
      <w:marLeft w:val="0"/>
      <w:marRight w:val="0"/>
      <w:marTop w:val="0"/>
      <w:marBottom w:val="0"/>
      <w:divBdr>
        <w:top w:val="none" w:sz="0" w:space="0" w:color="auto"/>
        <w:left w:val="none" w:sz="0" w:space="0" w:color="auto"/>
        <w:bottom w:val="none" w:sz="0" w:space="0" w:color="auto"/>
        <w:right w:val="none" w:sz="0" w:space="0" w:color="auto"/>
      </w:divBdr>
    </w:div>
    <w:div w:id="1883900025">
      <w:bodyDiv w:val="1"/>
      <w:marLeft w:val="0"/>
      <w:marRight w:val="0"/>
      <w:marTop w:val="0"/>
      <w:marBottom w:val="0"/>
      <w:divBdr>
        <w:top w:val="none" w:sz="0" w:space="0" w:color="auto"/>
        <w:left w:val="none" w:sz="0" w:space="0" w:color="auto"/>
        <w:bottom w:val="none" w:sz="0" w:space="0" w:color="auto"/>
        <w:right w:val="none" w:sz="0" w:space="0" w:color="auto"/>
      </w:divBdr>
    </w:div>
    <w:div w:id="1895579026">
      <w:bodyDiv w:val="1"/>
      <w:marLeft w:val="0"/>
      <w:marRight w:val="0"/>
      <w:marTop w:val="0"/>
      <w:marBottom w:val="0"/>
      <w:divBdr>
        <w:top w:val="none" w:sz="0" w:space="0" w:color="auto"/>
        <w:left w:val="none" w:sz="0" w:space="0" w:color="auto"/>
        <w:bottom w:val="none" w:sz="0" w:space="0" w:color="auto"/>
        <w:right w:val="none" w:sz="0" w:space="0" w:color="auto"/>
      </w:divBdr>
    </w:div>
    <w:div w:id="1900479157">
      <w:bodyDiv w:val="1"/>
      <w:marLeft w:val="0"/>
      <w:marRight w:val="0"/>
      <w:marTop w:val="0"/>
      <w:marBottom w:val="0"/>
      <w:divBdr>
        <w:top w:val="none" w:sz="0" w:space="0" w:color="auto"/>
        <w:left w:val="none" w:sz="0" w:space="0" w:color="auto"/>
        <w:bottom w:val="none" w:sz="0" w:space="0" w:color="auto"/>
        <w:right w:val="none" w:sz="0" w:space="0" w:color="auto"/>
      </w:divBdr>
    </w:div>
    <w:div w:id="1985967291">
      <w:bodyDiv w:val="1"/>
      <w:marLeft w:val="0"/>
      <w:marRight w:val="0"/>
      <w:marTop w:val="0"/>
      <w:marBottom w:val="0"/>
      <w:divBdr>
        <w:top w:val="none" w:sz="0" w:space="0" w:color="auto"/>
        <w:left w:val="none" w:sz="0" w:space="0" w:color="auto"/>
        <w:bottom w:val="none" w:sz="0" w:space="0" w:color="auto"/>
        <w:right w:val="none" w:sz="0" w:space="0" w:color="auto"/>
      </w:divBdr>
    </w:div>
    <w:div w:id="2041079087">
      <w:bodyDiv w:val="1"/>
      <w:marLeft w:val="0"/>
      <w:marRight w:val="0"/>
      <w:marTop w:val="0"/>
      <w:marBottom w:val="0"/>
      <w:divBdr>
        <w:top w:val="none" w:sz="0" w:space="0" w:color="auto"/>
        <w:left w:val="none" w:sz="0" w:space="0" w:color="auto"/>
        <w:bottom w:val="none" w:sz="0" w:space="0" w:color="auto"/>
        <w:right w:val="none" w:sz="0" w:space="0" w:color="auto"/>
      </w:divBdr>
    </w:div>
    <w:div w:id="2052265316">
      <w:bodyDiv w:val="1"/>
      <w:marLeft w:val="0"/>
      <w:marRight w:val="0"/>
      <w:marTop w:val="0"/>
      <w:marBottom w:val="0"/>
      <w:divBdr>
        <w:top w:val="none" w:sz="0" w:space="0" w:color="auto"/>
        <w:left w:val="none" w:sz="0" w:space="0" w:color="auto"/>
        <w:bottom w:val="none" w:sz="0" w:space="0" w:color="auto"/>
        <w:right w:val="none" w:sz="0" w:space="0" w:color="auto"/>
      </w:divBdr>
    </w:div>
    <w:div w:id="2079940392">
      <w:bodyDiv w:val="1"/>
      <w:marLeft w:val="0"/>
      <w:marRight w:val="0"/>
      <w:marTop w:val="0"/>
      <w:marBottom w:val="0"/>
      <w:divBdr>
        <w:top w:val="none" w:sz="0" w:space="0" w:color="auto"/>
        <w:left w:val="none" w:sz="0" w:space="0" w:color="auto"/>
        <w:bottom w:val="none" w:sz="0" w:space="0" w:color="auto"/>
        <w:right w:val="none" w:sz="0" w:space="0" w:color="auto"/>
      </w:divBdr>
    </w:div>
    <w:div w:id="2080252518">
      <w:bodyDiv w:val="1"/>
      <w:marLeft w:val="0"/>
      <w:marRight w:val="0"/>
      <w:marTop w:val="0"/>
      <w:marBottom w:val="0"/>
      <w:divBdr>
        <w:top w:val="none" w:sz="0" w:space="0" w:color="auto"/>
        <w:left w:val="none" w:sz="0" w:space="0" w:color="auto"/>
        <w:bottom w:val="none" w:sz="0" w:space="0" w:color="auto"/>
        <w:right w:val="none" w:sz="0" w:space="0" w:color="auto"/>
      </w:divBdr>
    </w:div>
    <w:div w:id="2084330803">
      <w:bodyDiv w:val="1"/>
      <w:marLeft w:val="0"/>
      <w:marRight w:val="0"/>
      <w:marTop w:val="0"/>
      <w:marBottom w:val="0"/>
      <w:divBdr>
        <w:top w:val="none" w:sz="0" w:space="0" w:color="auto"/>
        <w:left w:val="none" w:sz="0" w:space="0" w:color="auto"/>
        <w:bottom w:val="none" w:sz="0" w:space="0" w:color="auto"/>
        <w:right w:val="none" w:sz="0" w:space="0" w:color="auto"/>
      </w:divBdr>
    </w:div>
    <w:div w:id="2107993917">
      <w:bodyDiv w:val="1"/>
      <w:marLeft w:val="0"/>
      <w:marRight w:val="0"/>
      <w:marTop w:val="0"/>
      <w:marBottom w:val="0"/>
      <w:divBdr>
        <w:top w:val="none" w:sz="0" w:space="0" w:color="auto"/>
        <w:left w:val="none" w:sz="0" w:space="0" w:color="auto"/>
        <w:bottom w:val="none" w:sz="0" w:space="0" w:color="auto"/>
        <w:right w:val="none" w:sz="0" w:space="0" w:color="auto"/>
      </w:divBdr>
    </w:div>
    <w:div w:id="212083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produkt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2FEADB22354A15ACF40E81CD841939"/>
        <w:category>
          <w:name w:val="Allgemein"/>
          <w:gallery w:val="placeholder"/>
        </w:category>
        <w:types>
          <w:type w:val="bbPlcHdr"/>
        </w:types>
        <w:behaviors>
          <w:behavior w:val="content"/>
        </w:behaviors>
        <w:guid w:val="{EBC7DEB5-0BA1-4880-B26E-C95EDF8403B5}"/>
      </w:docPartPr>
      <w:docPartBody>
        <w:p w:rsidR="004D706E" w:rsidRDefault="004D706E">
          <w:pPr>
            <w:pStyle w:val="F02FEADB22354A15ACF40E81CD841939"/>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6E"/>
    <w:rsid w:val="002271E5"/>
    <w:rsid w:val="003A36FF"/>
    <w:rsid w:val="004D70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D706E"/>
    <w:rPr>
      <w:color w:val="808080"/>
    </w:rPr>
  </w:style>
  <w:style w:type="paragraph" w:customStyle="1" w:styleId="F02FEADB22354A15ACF40E81CD841939">
    <w:name w:val="F02FEADB22354A15ACF40E81CD8419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a2a4714-35c6-4a87-a464-5dbffe8fd7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16958B0BA4BC540985CE6C5BB3A634D" ma:contentTypeVersion="16" ma:contentTypeDescription="Ein neues Dokument erstellen." ma:contentTypeScope="" ma:versionID="d9626d87435c8de80447574abf233b8e">
  <xsd:schema xmlns:xsd="http://www.w3.org/2001/XMLSchema" xmlns:xs="http://www.w3.org/2001/XMLSchema" xmlns:p="http://schemas.microsoft.com/office/2006/metadata/properties" xmlns:ns3="2a2a4714-35c6-4a87-a464-5dbffe8fd743" xmlns:ns4="7aaf7922-0977-4eeb-a155-63eb29f02e60" targetNamespace="http://schemas.microsoft.com/office/2006/metadata/properties" ma:root="true" ma:fieldsID="42466dfadd93f36d72665f6ff60078f2" ns3:_="" ns4:_="">
    <xsd:import namespace="2a2a4714-35c6-4a87-a464-5dbffe8fd743"/>
    <xsd:import namespace="7aaf7922-0977-4eeb-a155-63eb29f02e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a4714-35c6-4a87-a464-5dbffe8fd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af7922-0977-4eeb-a155-63eb29f02e60"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306BD6-2F4E-405E-A555-333E36EFA77C}">
  <ds:schemaRefs>
    <ds:schemaRef ds:uri="http://schemas.openxmlformats.org/officeDocument/2006/bibliography"/>
  </ds:schemaRefs>
</ds:datastoreItem>
</file>

<file path=customXml/itemProps2.xml><?xml version="1.0" encoding="utf-8"?>
<ds:datastoreItem xmlns:ds="http://schemas.openxmlformats.org/officeDocument/2006/customXml" ds:itemID="{FCB2E16B-9D85-4C9C-9F6C-B7690129762C}">
  <ds:schemaRefs>
    <ds:schemaRef ds:uri="http://schemas.microsoft.com/office/2006/documentManagement/types"/>
    <ds:schemaRef ds:uri="http://purl.org/dc/elements/1.1/"/>
    <ds:schemaRef ds:uri="http://purl.org/dc/dcmitype/"/>
    <ds:schemaRef ds:uri="http://purl.org/dc/terms/"/>
    <ds:schemaRef ds:uri="7aaf7922-0977-4eeb-a155-63eb29f02e60"/>
    <ds:schemaRef ds:uri="2a2a4714-35c6-4a87-a464-5dbffe8fd743"/>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2D30C23-F8B8-4EE5-B911-353724A18FF3}">
  <ds:schemaRefs>
    <ds:schemaRef ds:uri="http://schemas.microsoft.com/sharepoint/v3/contenttype/forms"/>
  </ds:schemaRefs>
</ds:datastoreItem>
</file>

<file path=customXml/itemProps4.xml><?xml version="1.0" encoding="utf-8"?>
<ds:datastoreItem xmlns:ds="http://schemas.openxmlformats.org/officeDocument/2006/customXml" ds:itemID="{3AA1A861-7B2D-425B-AC69-6D9D0CD7E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a4714-35c6-4a87-a464-5dbffe8fd743"/>
    <ds:schemaRef ds:uri="7aaf7922-0977-4eeb-a155-63eb29f02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daf41bd-338c-4311-b1b0-e1299889c34b}" enabled="0" method="" siteId="{5daf41bd-338c-4311-b1b0-e1299889c34b}" removed="1"/>
</clbl:labelList>
</file>

<file path=docProps/app.xml><?xml version="1.0" encoding="utf-8"?>
<Properties xmlns="http://schemas.openxmlformats.org/officeDocument/2006/extended-properties" xmlns:vt="http://schemas.openxmlformats.org/officeDocument/2006/docPropsVTypes">
  <Template>produktkonzept</Template>
  <TotalTime>0</TotalTime>
  <Pages>12</Pages>
  <Words>2069</Words>
  <Characters>13035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Produktkonzept</vt:lpstr>
    </vt:vector>
  </TitlesOfParts>
  <Manager>Libor F. Stoupa</Manager>
  <Company>Stoupa &amp; Partners AG</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Produktkonzept</dc:title>
  <dc:subject>Dokumentvorlage HERMES 5.1</dc:subject>
  <dc:creator>Efe Saglam</dc:creator>
  <cp:keywords>HERMES</cp:keywords>
  <dc:description>Stoupa &amp; Partners AG / Münsingen 2016-2019_x000d_
Typografische Gestaltung und Grafiken wurden ausschliesslich mit herkömmlichen Office-Werkzeugen erstellt.</dc:description>
  <cp:lastModifiedBy>Saglam EfeBora KSB-1EI_2022</cp:lastModifiedBy>
  <cp:revision>2</cp:revision>
  <dcterms:created xsi:type="dcterms:W3CDTF">2024-11-22T07:41:00Z</dcterms:created>
  <dcterms:modified xsi:type="dcterms:W3CDTF">2024-11-22T07:41:00Z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0x010100216958B0BA4BC540985CE6C5BB3A634D</vt:lpwstr>
  </property>
</Properties>
</file>